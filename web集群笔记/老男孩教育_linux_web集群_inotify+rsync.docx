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F9F" w:rsidRPr="005547BA" w:rsidRDefault="00AB2F9F" w:rsidP="00AB2F9F">
      <w:pPr>
        <w:jc w:val="center"/>
        <w:rPr>
          <w:b/>
          <w:sz w:val="30"/>
          <w:szCs w:val="30"/>
        </w:rPr>
      </w:pPr>
      <w:r w:rsidRPr="005547BA">
        <w:rPr>
          <w:rFonts w:ascii="微软雅黑" w:eastAsia="微软雅黑" w:hAnsi="微软雅黑" w:hint="eastAsia"/>
          <w:b/>
          <w:sz w:val="30"/>
          <w:szCs w:val="30"/>
        </w:rPr>
        <w:t>老男孩</w:t>
      </w:r>
      <w:proofErr w:type="spellStart"/>
      <w:r w:rsidRPr="005547BA">
        <w:rPr>
          <w:rFonts w:ascii="微软雅黑" w:eastAsia="微软雅黑" w:hAnsi="微软雅黑" w:hint="eastAsia"/>
          <w:b/>
          <w:sz w:val="30"/>
          <w:szCs w:val="30"/>
        </w:rPr>
        <w:t>linux</w:t>
      </w:r>
      <w:proofErr w:type="spellEnd"/>
      <w:r w:rsidRPr="005547BA">
        <w:rPr>
          <w:rFonts w:ascii="微软雅黑" w:eastAsia="微软雅黑" w:hAnsi="微软雅黑" w:hint="eastAsia"/>
          <w:b/>
          <w:sz w:val="30"/>
          <w:szCs w:val="30"/>
        </w:rPr>
        <w:t>运维实战培训</w:t>
      </w:r>
    </w:p>
    <w:p w:rsidR="00AC79A5" w:rsidRDefault="00AC79A5" w:rsidP="00AC79A5">
      <w:pPr>
        <w:shd w:val="clear" w:color="auto" w:fill="FF99CC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ascii="宋体" w:hAnsi="宋体" w:hint="eastAsia"/>
          <w:b/>
          <w:szCs w:val="21"/>
        </w:rPr>
        <w:t>6重：重目标、重思路、重方法、重实践、重习惯、重总结</w:t>
      </w:r>
    </w:p>
    <w:p w:rsidR="00AC79A5" w:rsidRDefault="00AC79A5" w:rsidP="00AC79A5">
      <w:pPr>
        <w:shd w:val="clear" w:color="auto" w:fill="FFFF00"/>
        <w:jc w:val="center"/>
        <w:rPr>
          <w:rFonts w:ascii="Arial Black" w:hAnsi="Arial Black"/>
          <w:b/>
          <w:szCs w:val="21"/>
        </w:rPr>
      </w:pPr>
      <w:r>
        <w:rPr>
          <w:rFonts w:ascii="Arial Black" w:hAnsi="Arial Black" w:hint="eastAsia"/>
          <w:b/>
          <w:szCs w:val="21"/>
        </w:rPr>
        <w:t>学无止境</w:t>
      </w:r>
      <w:r>
        <w:rPr>
          <w:rFonts w:ascii="Arial Black" w:hAnsi="Arial Black"/>
          <w:b/>
          <w:szCs w:val="21"/>
        </w:rPr>
        <w:t>，老男孩教育成就你人生的起点！</w:t>
      </w:r>
    </w:p>
    <w:p w:rsidR="00AC79A5" w:rsidRDefault="00AC79A5" w:rsidP="00AC79A5">
      <w:pPr>
        <w:rPr>
          <w:rFonts w:ascii="Arial Black" w:hAnsi="Arial Black"/>
          <w:b/>
          <w:szCs w:val="21"/>
        </w:rPr>
      </w:pPr>
      <w:r>
        <w:rPr>
          <w:rFonts w:ascii="Arial Black" w:hAnsi="Arial Black" w:hint="eastAsia"/>
          <w:b/>
          <w:szCs w:val="21"/>
        </w:rPr>
        <w:t>版权声明：</w:t>
      </w:r>
      <w:r>
        <w:rPr>
          <w:rFonts w:ascii="Arial Black" w:hAnsi="Arial Black"/>
          <w:b/>
          <w:szCs w:val="21"/>
        </w:rPr>
        <w:t xml:space="preserve"> </w:t>
      </w:r>
    </w:p>
    <w:p w:rsidR="00AC79A5" w:rsidRDefault="00653B3D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本文作者为《老男孩linux运维实战培训》学生—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>你的名字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本文的所有内容均来自老男孩培训</w:t>
      </w:r>
      <w:r w:rsidRPr="00E54297">
        <w:rPr>
          <w:rFonts w:ascii="宋体" w:hAnsi="宋体" w:hint="eastAsia"/>
          <w:b/>
          <w:color w:val="FF0000"/>
          <w:szCs w:val="24"/>
          <w:highlight w:val="black"/>
        </w:rPr>
        <w:t>命令总结</w:t>
      </w:r>
      <w:r>
        <w:rPr>
          <w:rFonts w:ascii="宋体" w:hAnsi="宋体" w:cs="宋体" w:hint="eastAsia"/>
          <w:kern w:val="0"/>
          <w:szCs w:val="21"/>
        </w:rPr>
        <w:t>，未经本人及老男孩培训许可，禁止私自转发及使用。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QQ: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 xml:space="preserve"> 你的</w:t>
      </w:r>
      <w:r>
        <w:rPr>
          <w:rFonts w:ascii="宋体" w:hAnsi="宋体" w:cs="宋体" w:hint="eastAsia"/>
          <w:kern w:val="0"/>
          <w:szCs w:val="21"/>
        </w:rPr>
        <w:t>XXXX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E-mail: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 xml:space="preserve"> 你的</w:t>
      </w:r>
      <w:r>
        <w:rPr>
          <w:rFonts w:ascii="宋体" w:hAnsi="宋体" w:cs="宋体" w:hint="eastAsia"/>
          <w:kern w:val="0"/>
          <w:szCs w:val="21"/>
        </w:rPr>
        <w:t>XXXX </w:t>
      </w:r>
    </w:p>
    <w:p w:rsidR="00AC79A5" w:rsidRDefault="00653B3D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AC79A5" w:rsidRPr="00483176" w:rsidRDefault="00AC79A5" w:rsidP="00AC79A5">
      <w:pPr>
        <w:pStyle w:val="Default"/>
        <w:rPr>
          <w:b/>
        </w:rPr>
      </w:pPr>
      <w:r w:rsidRPr="00483176">
        <w:rPr>
          <w:rFonts w:hint="eastAsia"/>
          <w:b/>
        </w:rPr>
        <w:t>联系</w:t>
      </w:r>
      <w:r w:rsidRPr="00483176">
        <w:rPr>
          <w:b/>
        </w:rPr>
        <w:t>方式</w:t>
      </w:r>
      <w:r w:rsidRPr="00483176">
        <w:rPr>
          <w:rFonts w:hint="eastAsia"/>
          <w:b/>
        </w:rPr>
        <w:t>:</w:t>
      </w:r>
    </w:p>
    <w:tbl>
      <w:tblPr>
        <w:tblStyle w:val="af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85"/>
        <w:gridCol w:w="1330"/>
        <w:gridCol w:w="2145"/>
        <w:gridCol w:w="3486"/>
      </w:tblGrid>
      <w:tr w:rsidR="00AC79A5" w:rsidTr="00837157">
        <w:tc>
          <w:tcPr>
            <w:tcW w:w="10456" w:type="dxa"/>
            <w:gridSpan w:val="4"/>
            <w:shd w:val="clear" w:color="auto" w:fill="D9D9D9" w:themeFill="background1" w:themeFillShade="D9"/>
          </w:tcPr>
          <w:p w:rsidR="00AC79A5" w:rsidRDefault="00AC79A5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r w:rsidRPr="003B3A44">
              <w:rPr>
                <w:rFonts w:ascii="宋体" w:hAnsi="宋体" w:cs="宋体" w:hint="eastAsia"/>
                <w:kern w:val="0"/>
                <w:szCs w:val="21"/>
              </w:rPr>
              <w:t>网站运维交流群：</w:t>
            </w:r>
          </w:p>
        </w:tc>
      </w:tr>
      <w:tr w:rsidR="00AC79A5" w:rsidTr="00837157">
        <w:tc>
          <w:tcPr>
            <w:tcW w:w="481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Linux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385168604</w:t>
            </w:r>
          </w:p>
        </w:tc>
        <w:tc>
          <w:tcPr>
            <w:tcW w:w="5641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pStyle w:val="Defaul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>架构师</w:t>
            </w:r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>QQ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697CD7">
              <w:rPr>
                <w:rFonts w:ascii="Arial" w:hAnsi="Arial" w:cs="Arial"/>
                <w:b/>
                <w:bCs/>
                <w:sz w:val="21"/>
                <w:szCs w:val="21"/>
              </w:rPr>
              <w:t>390642196</w:t>
            </w:r>
          </w:p>
        </w:tc>
      </w:tr>
      <w:tr w:rsidR="00AC79A5" w:rsidTr="00837157">
        <w:tc>
          <w:tcPr>
            <w:tcW w:w="481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Python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 xml:space="preserve"> QQ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29215534</w:t>
            </w:r>
          </w:p>
        </w:tc>
        <w:tc>
          <w:tcPr>
            <w:tcW w:w="5641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大数据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421358633</w:t>
            </w:r>
          </w:p>
        </w:tc>
      </w:tr>
      <w:tr w:rsidR="00AC79A5" w:rsidTr="00837157">
        <w:tc>
          <w:tcPr>
            <w:tcW w:w="10456" w:type="dxa"/>
            <w:gridSpan w:val="4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>===================================================================================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老男孩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linux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实训联系方式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咨询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41117397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（丹丹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Default="00AC79A5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70271111</w:t>
            </w:r>
            <w:r w:rsidRPr="008C1D7A">
              <w:rPr>
                <w:rFonts w:ascii="宋体" w:hAnsi="宋体" w:cs="宋体" w:hint="eastAsia"/>
                <w:b/>
                <w:kern w:val="0"/>
                <w:szCs w:val="21"/>
              </w:rPr>
              <w:t>（</w:t>
            </w:r>
            <w:r w:rsidRPr="008C1D7A">
              <w:rPr>
                <w:rFonts w:ascii="宋体" w:hAnsi="宋体" w:cs="宋体"/>
                <w:b/>
                <w:kern w:val="0"/>
                <w:szCs w:val="21"/>
              </w:rPr>
              <w:t>歪歪）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80042789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飞雪）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390320151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小雨）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41117483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冰冰）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电话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：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158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1059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-0206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丹丹）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189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-1171-8229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歪歪）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135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-5261-2571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飞雪）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186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-0046-2391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小雨）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网站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: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747B51" w:rsidRDefault="00653B3D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8"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>http://www.etiantian.org</w:t>
              </w:r>
            </w:hyperlink>
            <w:r w:rsidR="00AC79A5" w:rsidRPr="00747B51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747B51" w:rsidRDefault="00653B3D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9"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>http://www.oldboyedu.com</w:t>
              </w:r>
            </w:hyperlink>
            <w:r w:rsidR="00AC79A5" w:rsidRPr="00747B51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博客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: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747B51" w:rsidRDefault="00653B3D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 xml:space="preserve">http://oldboy.blog.51cto.com </w:t>
              </w:r>
            </w:hyperlink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747B51" w:rsidRDefault="00653B3D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10" w:history="1">
              <w:r w:rsidR="00AC79A5" w:rsidRPr="00747B51">
                <w:rPr>
                  <w:rStyle w:val="a4"/>
                  <w:rFonts w:ascii="宋体" w:hAnsi="宋体" w:cs="宋体"/>
                  <w:kern w:val="0"/>
                  <w:szCs w:val="21"/>
                </w:rPr>
                <w:t>http://blog.oldboyedu.com</w:t>
              </w:r>
            </w:hyperlink>
            <w:r w:rsidR="00AC79A5" w:rsidRPr="00747B51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</w:tr>
    </w:tbl>
    <w:p w:rsidR="00BB0AF1" w:rsidRPr="005427B3" w:rsidRDefault="00AB2F9F" w:rsidP="001A2E70">
      <w:pPr>
        <w:rPr>
          <w:rFonts w:ascii="宋体" w:hAnsi="宋体"/>
          <w:b/>
          <w:color w:val="FF0000"/>
          <w:sz w:val="21"/>
          <w:szCs w:val="21"/>
          <w:highlight w:val="black"/>
        </w:rPr>
      </w:pPr>
      <w:r w:rsidRPr="005427B3">
        <w:rPr>
          <w:rFonts w:ascii="宋体" w:hAnsi="宋体" w:hint="eastAsia"/>
          <w:b/>
          <w:color w:val="FF0000"/>
          <w:sz w:val="21"/>
          <w:szCs w:val="21"/>
          <w:highlight w:val="black"/>
        </w:rPr>
        <w:t>快捷方式说明: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b/>
          <w:szCs w:val="24"/>
          <w:highlight w:val="green"/>
        </w:rPr>
        <w:t xml:space="preserve">ctrl + 1   </w:t>
      </w:r>
      <w:r w:rsidRPr="00AB2F9F">
        <w:rPr>
          <w:rStyle w:val="value"/>
          <w:rFonts w:hint="eastAsia"/>
          <w:b/>
          <w:szCs w:val="24"/>
          <w:highlight w:val="green"/>
        </w:rPr>
        <w:t>一级标题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b/>
          <w:szCs w:val="24"/>
          <w:highlight w:val="green"/>
        </w:rPr>
        <w:t xml:space="preserve">ctrl + 2   </w:t>
      </w:r>
      <w:r w:rsidRPr="00AB2F9F">
        <w:rPr>
          <w:rStyle w:val="value"/>
          <w:rFonts w:hint="eastAsia"/>
          <w:b/>
          <w:szCs w:val="24"/>
          <w:highlight w:val="green"/>
        </w:rPr>
        <w:t>二级</w:t>
      </w:r>
      <w:r w:rsidRPr="00AB2F9F">
        <w:rPr>
          <w:rStyle w:val="value"/>
          <w:b/>
          <w:szCs w:val="24"/>
          <w:highlight w:val="green"/>
        </w:rPr>
        <w:t>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</w:t>
      </w:r>
      <w:r w:rsidRPr="00AB2F9F">
        <w:rPr>
          <w:rStyle w:val="value"/>
          <w:b/>
          <w:szCs w:val="24"/>
          <w:highlight w:val="green"/>
        </w:rPr>
        <w:t xml:space="preserve"> + 3   </w:t>
      </w:r>
      <w:r w:rsidRPr="00AB2F9F">
        <w:rPr>
          <w:rStyle w:val="value"/>
          <w:rFonts w:hint="eastAsia"/>
          <w:b/>
          <w:szCs w:val="24"/>
          <w:highlight w:val="green"/>
        </w:rPr>
        <w:t>三级标题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 + 5   程序</w:t>
      </w:r>
      <w:r w:rsidRPr="00AB2F9F">
        <w:rPr>
          <w:rStyle w:val="value"/>
          <w:b/>
          <w:szCs w:val="24"/>
          <w:highlight w:val="green"/>
        </w:rPr>
        <w:t>代码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</w:t>
      </w:r>
      <w:r w:rsidRPr="00AB2F9F">
        <w:rPr>
          <w:rStyle w:val="value"/>
          <w:b/>
          <w:szCs w:val="24"/>
          <w:highlight w:val="green"/>
        </w:rPr>
        <w:t xml:space="preserve"> + 6   </w:t>
      </w:r>
      <w:r w:rsidRPr="00AB2F9F">
        <w:rPr>
          <w:rStyle w:val="value"/>
          <w:rFonts w:hint="eastAsia"/>
          <w:b/>
          <w:szCs w:val="24"/>
          <w:highlight w:val="green"/>
        </w:rPr>
        <w:t>正文</w:t>
      </w:r>
    </w:p>
    <w:p w:rsidR="00BB0AF1" w:rsidRPr="00DE1BF3" w:rsidRDefault="00BB0AF1" w:rsidP="001A2E70">
      <w:pPr>
        <w:rPr>
          <w:rStyle w:val="value"/>
          <w:rFonts w:ascii="宋体" w:hAnsi="宋体"/>
          <w:b/>
          <w:sz w:val="21"/>
          <w:szCs w:val="21"/>
        </w:rPr>
      </w:pPr>
      <w:r w:rsidRPr="00DE1BF3">
        <w:rPr>
          <w:rStyle w:val="value"/>
          <w:rFonts w:ascii="宋体" w:hAnsi="宋体" w:hint="eastAsia"/>
          <w:b/>
          <w:sz w:val="21"/>
          <w:szCs w:val="21"/>
        </w:rPr>
        <w:t>格式约定：</w:t>
      </w:r>
    </w:p>
    <w:p w:rsidR="00BB0AF1" w:rsidRPr="00DE1BF3" w:rsidRDefault="00BB0AF1" w:rsidP="001A2E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Style w:val="value"/>
          <w:rFonts w:ascii="宋体" w:hAnsi="宋体"/>
          <w:color w:val="548DD4"/>
          <w:sz w:val="21"/>
          <w:szCs w:val="21"/>
        </w:rPr>
      </w:pPr>
      <w:r w:rsidRPr="00DE1BF3">
        <w:rPr>
          <w:rStyle w:val="value"/>
          <w:rFonts w:ascii="宋体" w:hAnsi="宋体" w:hint="eastAsia"/>
          <w:color w:val="548DD4"/>
          <w:sz w:val="21"/>
          <w:szCs w:val="21"/>
        </w:rPr>
        <w:t>蓝色字体：内容注释</w:t>
      </w:r>
    </w:p>
    <w:p w:rsidR="00867588" w:rsidRDefault="00867588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BC2A71" w:rsidRDefault="0086758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78042" w:history="1">
            <w:r w:rsidR="00BC2A71" w:rsidRPr="00E85A10">
              <w:rPr>
                <w:rStyle w:val="a4"/>
                <w:noProof/>
              </w:rPr>
              <w:t>Inotify+rsync</w:t>
            </w:r>
            <w:r w:rsidR="00BC2A71" w:rsidRPr="00E85A10">
              <w:rPr>
                <w:rStyle w:val="a4"/>
                <w:noProof/>
              </w:rPr>
              <w:t>课程总结</w:t>
            </w:r>
            <w:r w:rsidR="00BC2A71">
              <w:rPr>
                <w:noProof/>
                <w:webHidden/>
              </w:rPr>
              <w:tab/>
            </w:r>
            <w:r w:rsidR="00BC2A71">
              <w:rPr>
                <w:noProof/>
                <w:webHidden/>
              </w:rPr>
              <w:fldChar w:fldCharType="begin"/>
            </w:r>
            <w:r w:rsidR="00BC2A71">
              <w:rPr>
                <w:noProof/>
                <w:webHidden/>
              </w:rPr>
              <w:instrText xml:space="preserve"> PAGEREF _Toc510378042 \h </w:instrText>
            </w:r>
            <w:r w:rsidR="00BC2A71">
              <w:rPr>
                <w:noProof/>
                <w:webHidden/>
              </w:rPr>
            </w:r>
            <w:r w:rsidR="00BC2A71">
              <w:rPr>
                <w:noProof/>
                <w:webHidden/>
              </w:rPr>
              <w:fldChar w:fldCharType="separate"/>
            </w:r>
            <w:r w:rsidR="00BC2A71">
              <w:rPr>
                <w:noProof/>
                <w:webHidden/>
              </w:rPr>
              <w:t>1</w:t>
            </w:r>
            <w:r w:rsidR="00BC2A71">
              <w:rPr>
                <w:noProof/>
                <w:webHidden/>
              </w:rPr>
              <w:fldChar w:fldCharType="end"/>
            </w:r>
          </w:hyperlink>
        </w:p>
        <w:p w:rsidR="00BC2A71" w:rsidRDefault="00653B3D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378043" w:history="1">
            <w:r w:rsidR="00BC2A71" w:rsidRPr="00E85A10">
              <w:rPr>
                <w:rStyle w:val="a4"/>
                <w:noProof/>
              </w:rPr>
              <w:t>第</w:t>
            </w:r>
            <w:r w:rsidR="00BC2A71" w:rsidRPr="00E85A10">
              <w:rPr>
                <w:rStyle w:val="a4"/>
                <w:noProof/>
              </w:rPr>
              <w:t>1</w:t>
            </w:r>
            <w:r w:rsidR="00BC2A71" w:rsidRPr="00E85A10">
              <w:rPr>
                <w:rStyle w:val="a4"/>
                <w:noProof/>
              </w:rPr>
              <w:t>章</w:t>
            </w:r>
            <w:r w:rsidR="00BC2A71" w:rsidRPr="00E85A10">
              <w:rPr>
                <w:rStyle w:val="a4"/>
                <w:noProof/>
              </w:rPr>
              <w:t xml:space="preserve"> Inotify+rsync </w:t>
            </w:r>
            <w:r w:rsidR="00BC2A71" w:rsidRPr="00E85A10">
              <w:rPr>
                <w:rStyle w:val="a4"/>
                <w:noProof/>
              </w:rPr>
              <w:t>实时同步实战</w:t>
            </w:r>
            <w:r w:rsidR="00BC2A71">
              <w:rPr>
                <w:noProof/>
                <w:webHidden/>
              </w:rPr>
              <w:tab/>
            </w:r>
            <w:r w:rsidR="00BC2A71">
              <w:rPr>
                <w:noProof/>
                <w:webHidden/>
              </w:rPr>
              <w:fldChar w:fldCharType="begin"/>
            </w:r>
            <w:r w:rsidR="00BC2A71">
              <w:rPr>
                <w:noProof/>
                <w:webHidden/>
              </w:rPr>
              <w:instrText xml:space="preserve"> PAGEREF _Toc510378043 \h </w:instrText>
            </w:r>
            <w:r w:rsidR="00BC2A71">
              <w:rPr>
                <w:noProof/>
                <w:webHidden/>
              </w:rPr>
            </w:r>
            <w:r w:rsidR="00BC2A71">
              <w:rPr>
                <w:noProof/>
                <w:webHidden/>
              </w:rPr>
              <w:fldChar w:fldCharType="separate"/>
            </w:r>
            <w:r w:rsidR="00BC2A71">
              <w:rPr>
                <w:noProof/>
                <w:webHidden/>
              </w:rPr>
              <w:t>1</w:t>
            </w:r>
            <w:r w:rsidR="00BC2A71">
              <w:rPr>
                <w:noProof/>
                <w:webHidden/>
              </w:rPr>
              <w:fldChar w:fldCharType="end"/>
            </w:r>
          </w:hyperlink>
        </w:p>
        <w:p w:rsidR="00BC2A71" w:rsidRDefault="00653B3D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78044" w:history="1">
            <w:r w:rsidR="00BC2A71" w:rsidRPr="00E85A10">
              <w:rPr>
                <w:rStyle w:val="a4"/>
                <w:noProof/>
              </w:rPr>
              <w:t xml:space="preserve">1.1.1 </w:t>
            </w:r>
            <w:r w:rsidR="00BC2A71" w:rsidRPr="00E85A10">
              <w:rPr>
                <w:rStyle w:val="a4"/>
                <w:noProof/>
              </w:rPr>
              <w:t>检查系统是否支持，具备以下条件即可</w:t>
            </w:r>
            <w:r w:rsidR="00BC2A71">
              <w:rPr>
                <w:noProof/>
                <w:webHidden/>
              </w:rPr>
              <w:tab/>
            </w:r>
            <w:r w:rsidR="00BC2A71">
              <w:rPr>
                <w:noProof/>
                <w:webHidden/>
              </w:rPr>
              <w:fldChar w:fldCharType="begin"/>
            </w:r>
            <w:r w:rsidR="00BC2A71">
              <w:rPr>
                <w:noProof/>
                <w:webHidden/>
              </w:rPr>
              <w:instrText xml:space="preserve"> PAGEREF _Toc510378044 \h </w:instrText>
            </w:r>
            <w:r w:rsidR="00BC2A71">
              <w:rPr>
                <w:noProof/>
                <w:webHidden/>
              </w:rPr>
            </w:r>
            <w:r w:rsidR="00BC2A71">
              <w:rPr>
                <w:noProof/>
                <w:webHidden/>
              </w:rPr>
              <w:fldChar w:fldCharType="separate"/>
            </w:r>
            <w:r w:rsidR="00BC2A71">
              <w:rPr>
                <w:noProof/>
                <w:webHidden/>
              </w:rPr>
              <w:t>2</w:t>
            </w:r>
            <w:r w:rsidR="00BC2A71">
              <w:rPr>
                <w:noProof/>
                <w:webHidden/>
              </w:rPr>
              <w:fldChar w:fldCharType="end"/>
            </w:r>
          </w:hyperlink>
        </w:p>
        <w:p w:rsidR="00BC2A71" w:rsidRDefault="00653B3D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78045" w:history="1">
            <w:r w:rsidR="00BC2A71" w:rsidRPr="00E85A10">
              <w:rPr>
                <w:rStyle w:val="a4"/>
                <w:noProof/>
              </w:rPr>
              <w:t xml:space="preserve">1.1.2 </w:t>
            </w:r>
            <w:r w:rsidR="00BC2A71" w:rsidRPr="00E85A10">
              <w:rPr>
                <w:rStyle w:val="a4"/>
                <w:noProof/>
              </w:rPr>
              <w:t>安装</w:t>
            </w:r>
            <w:r w:rsidR="00BC2A71" w:rsidRPr="00E85A10">
              <w:rPr>
                <w:rStyle w:val="a4"/>
                <w:noProof/>
              </w:rPr>
              <w:t>inotify-tools</w:t>
            </w:r>
            <w:r w:rsidR="00BC2A71">
              <w:rPr>
                <w:noProof/>
                <w:webHidden/>
              </w:rPr>
              <w:tab/>
            </w:r>
            <w:r w:rsidR="00BC2A71">
              <w:rPr>
                <w:noProof/>
                <w:webHidden/>
              </w:rPr>
              <w:fldChar w:fldCharType="begin"/>
            </w:r>
            <w:r w:rsidR="00BC2A71">
              <w:rPr>
                <w:noProof/>
                <w:webHidden/>
              </w:rPr>
              <w:instrText xml:space="preserve"> PAGEREF _Toc510378045 \h </w:instrText>
            </w:r>
            <w:r w:rsidR="00BC2A71">
              <w:rPr>
                <w:noProof/>
                <w:webHidden/>
              </w:rPr>
            </w:r>
            <w:r w:rsidR="00BC2A71">
              <w:rPr>
                <w:noProof/>
                <w:webHidden/>
              </w:rPr>
              <w:fldChar w:fldCharType="separate"/>
            </w:r>
            <w:r w:rsidR="00BC2A71">
              <w:rPr>
                <w:noProof/>
                <w:webHidden/>
              </w:rPr>
              <w:t>2</w:t>
            </w:r>
            <w:r w:rsidR="00BC2A71">
              <w:rPr>
                <w:noProof/>
                <w:webHidden/>
              </w:rPr>
              <w:fldChar w:fldCharType="end"/>
            </w:r>
          </w:hyperlink>
        </w:p>
        <w:p w:rsidR="00BC2A71" w:rsidRDefault="00653B3D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78046" w:history="1">
            <w:r w:rsidR="00BC2A71" w:rsidRPr="00E85A10">
              <w:rPr>
                <w:rStyle w:val="a4"/>
                <w:noProof/>
              </w:rPr>
              <w:t xml:space="preserve">1.1.3 </w:t>
            </w:r>
            <w:r w:rsidR="00BC2A71" w:rsidRPr="00E85A10">
              <w:rPr>
                <w:rStyle w:val="a4"/>
                <w:noProof/>
              </w:rPr>
              <w:t>配置特定</w:t>
            </w:r>
            <w:r w:rsidR="00BC2A71" w:rsidRPr="00E85A10">
              <w:rPr>
                <w:rStyle w:val="a4"/>
                <w:noProof/>
              </w:rPr>
              <w:t>yum</w:t>
            </w:r>
            <w:r w:rsidR="00BC2A71" w:rsidRPr="00E85A10">
              <w:rPr>
                <w:rStyle w:val="a4"/>
                <w:noProof/>
              </w:rPr>
              <w:t>源</w:t>
            </w:r>
            <w:r w:rsidR="00BC2A71">
              <w:rPr>
                <w:noProof/>
                <w:webHidden/>
              </w:rPr>
              <w:tab/>
            </w:r>
            <w:r w:rsidR="00BC2A71">
              <w:rPr>
                <w:noProof/>
                <w:webHidden/>
              </w:rPr>
              <w:fldChar w:fldCharType="begin"/>
            </w:r>
            <w:r w:rsidR="00BC2A71">
              <w:rPr>
                <w:noProof/>
                <w:webHidden/>
              </w:rPr>
              <w:instrText xml:space="preserve"> PAGEREF _Toc510378046 \h </w:instrText>
            </w:r>
            <w:r w:rsidR="00BC2A71">
              <w:rPr>
                <w:noProof/>
                <w:webHidden/>
              </w:rPr>
            </w:r>
            <w:r w:rsidR="00BC2A71">
              <w:rPr>
                <w:noProof/>
                <w:webHidden/>
              </w:rPr>
              <w:fldChar w:fldCharType="separate"/>
            </w:r>
            <w:r w:rsidR="00BC2A71">
              <w:rPr>
                <w:noProof/>
                <w:webHidden/>
              </w:rPr>
              <w:t>2</w:t>
            </w:r>
            <w:r w:rsidR="00BC2A71">
              <w:rPr>
                <w:noProof/>
                <w:webHidden/>
              </w:rPr>
              <w:fldChar w:fldCharType="end"/>
            </w:r>
          </w:hyperlink>
        </w:p>
        <w:p w:rsidR="00BC2A71" w:rsidRDefault="00653B3D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78047" w:history="1">
            <w:r w:rsidR="00BC2A71" w:rsidRPr="00E85A10">
              <w:rPr>
                <w:rStyle w:val="a4"/>
                <w:noProof/>
              </w:rPr>
              <w:t>1.1.4 Inotifywait</w:t>
            </w:r>
            <w:r w:rsidR="00BC2A71" w:rsidRPr="00E85A10">
              <w:rPr>
                <w:rStyle w:val="a4"/>
                <w:noProof/>
              </w:rPr>
              <w:t>命令参数</w:t>
            </w:r>
            <w:r w:rsidR="00BC2A71">
              <w:rPr>
                <w:noProof/>
                <w:webHidden/>
              </w:rPr>
              <w:tab/>
            </w:r>
            <w:r w:rsidR="00BC2A71">
              <w:rPr>
                <w:noProof/>
                <w:webHidden/>
              </w:rPr>
              <w:fldChar w:fldCharType="begin"/>
            </w:r>
            <w:r w:rsidR="00BC2A71">
              <w:rPr>
                <w:noProof/>
                <w:webHidden/>
              </w:rPr>
              <w:instrText xml:space="preserve"> PAGEREF _Toc510378047 \h </w:instrText>
            </w:r>
            <w:r w:rsidR="00BC2A71">
              <w:rPr>
                <w:noProof/>
                <w:webHidden/>
              </w:rPr>
            </w:r>
            <w:r w:rsidR="00BC2A71">
              <w:rPr>
                <w:noProof/>
                <w:webHidden/>
              </w:rPr>
              <w:fldChar w:fldCharType="separate"/>
            </w:r>
            <w:r w:rsidR="00BC2A71">
              <w:rPr>
                <w:noProof/>
                <w:webHidden/>
              </w:rPr>
              <w:t>3</w:t>
            </w:r>
            <w:r w:rsidR="00BC2A71">
              <w:rPr>
                <w:noProof/>
                <w:webHidden/>
              </w:rPr>
              <w:fldChar w:fldCharType="end"/>
            </w:r>
          </w:hyperlink>
        </w:p>
        <w:p w:rsidR="00BC2A71" w:rsidRDefault="00653B3D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78048" w:history="1">
            <w:r w:rsidR="00BC2A71" w:rsidRPr="00E85A10">
              <w:rPr>
                <w:rStyle w:val="a4"/>
                <w:noProof/>
              </w:rPr>
              <w:t xml:space="preserve">1.1.5 </w:t>
            </w:r>
            <w:r w:rsidR="00BC2A71" w:rsidRPr="00E85A10">
              <w:rPr>
                <w:rStyle w:val="a4"/>
                <w:noProof/>
              </w:rPr>
              <w:t>演示：</w:t>
            </w:r>
            <w:r w:rsidR="00BC2A71">
              <w:rPr>
                <w:noProof/>
                <w:webHidden/>
              </w:rPr>
              <w:tab/>
            </w:r>
            <w:r w:rsidR="00BC2A71">
              <w:rPr>
                <w:noProof/>
                <w:webHidden/>
              </w:rPr>
              <w:fldChar w:fldCharType="begin"/>
            </w:r>
            <w:r w:rsidR="00BC2A71">
              <w:rPr>
                <w:noProof/>
                <w:webHidden/>
              </w:rPr>
              <w:instrText xml:space="preserve"> PAGEREF _Toc510378048 \h </w:instrText>
            </w:r>
            <w:r w:rsidR="00BC2A71">
              <w:rPr>
                <w:noProof/>
                <w:webHidden/>
              </w:rPr>
            </w:r>
            <w:r w:rsidR="00BC2A71">
              <w:rPr>
                <w:noProof/>
                <w:webHidden/>
              </w:rPr>
              <w:fldChar w:fldCharType="separate"/>
            </w:r>
            <w:r w:rsidR="00BC2A71">
              <w:rPr>
                <w:noProof/>
                <w:webHidden/>
              </w:rPr>
              <w:t>3</w:t>
            </w:r>
            <w:r w:rsidR="00BC2A71">
              <w:rPr>
                <w:noProof/>
                <w:webHidden/>
              </w:rPr>
              <w:fldChar w:fldCharType="end"/>
            </w:r>
          </w:hyperlink>
        </w:p>
        <w:p w:rsidR="00BC2A71" w:rsidRDefault="00653B3D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78049" w:history="1">
            <w:r w:rsidR="00BC2A71" w:rsidRPr="00E85A10">
              <w:rPr>
                <w:rStyle w:val="a4"/>
                <w:noProof/>
              </w:rPr>
              <w:t xml:space="preserve">1.1.6 </w:t>
            </w:r>
            <w:r w:rsidR="00BC2A71" w:rsidRPr="00E85A10">
              <w:rPr>
                <w:rStyle w:val="a4"/>
                <w:noProof/>
              </w:rPr>
              <w:t>设置定时任务设置实时同步</w:t>
            </w:r>
            <w:r w:rsidR="00BC2A71">
              <w:rPr>
                <w:noProof/>
                <w:webHidden/>
              </w:rPr>
              <w:tab/>
            </w:r>
            <w:r w:rsidR="00BC2A71">
              <w:rPr>
                <w:noProof/>
                <w:webHidden/>
              </w:rPr>
              <w:fldChar w:fldCharType="begin"/>
            </w:r>
            <w:r w:rsidR="00BC2A71">
              <w:rPr>
                <w:noProof/>
                <w:webHidden/>
              </w:rPr>
              <w:instrText xml:space="preserve"> PAGEREF _Toc510378049 \h </w:instrText>
            </w:r>
            <w:r w:rsidR="00BC2A71">
              <w:rPr>
                <w:noProof/>
                <w:webHidden/>
              </w:rPr>
            </w:r>
            <w:r w:rsidR="00BC2A71">
              <w:rPr>
                <w:noProof/>
                <w:webHidden/>
              </w:rPr>
              <w:fldChar w:fldCharType="separate"/>
            </w:r>
            <w:r w:rsidR="00BC2A71">
              <w:rPr>
                <w:noProof/>
                <w:webHidden/>
              </w:rPr>
              <w:t>4</w:t>
            </w:r>
            <w:r w:rsidR="00BC2A71">
              <w:rPr>
                <w:noProof/>
                <w:webHidden/>
              </w:rPr>
              <w:fldChar w:fldCharType="end"/>
            </w:r>
          </w:hyperlink>
        </w:p>
        <w:p w:rsidR="00BC2A71" w:rsidRDefault="00653B3D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78050" w:history="1">
            <w:r w:rsidR="00BC2A71" w:rsidRPr="00E85A10">
              <w:rPr>
                <w:rStyle w:val="a4"/>
                <w:noProof/>
              </w:rPr>
              <w:t xml:space="preserve">1.1.7 </w:t>
            </w:r>
            <w:r w:rsidR="00BC2A71" w:rsidRPr="00E85A10">
              <w:rPr>
                <w:rStyle w:val="a4"/>
                <w:noProof/>
              </w:rPr>
              <w:t>工具实时复制企业级调优</w:t>
            </w:r>
            <w:r w:rsidR="00BC2A71">
              <w:rPr>
                <w:noProof/>
                <w:webHidden/>
              </w:rPr>
              <w:tab/>
            </w:r>
            <w:r w:rsidR="00BC2A71">
              <w:rPr>
                <w:noProof/>
                <w:webHidden/>
              </w:rPr>
              <w:fldChar w:fldCharType="begin"/>
            </w:r>
            <w:r w:rsidR="00BC2A71">
              <w:rPr>
                <w:noProof/>
                <w:webHidden/>
              </w:rPr>
              <w:instrText xml:space="preserve"> PAGEREF _Toc510378050 \h </w:instrText>
            </w:r>
            <w:r w:rsidR="00BC2A71">
              <w:rPr>
                <w:noProof/>
                <w:webHidden/>
              </w:rPr>
            </w:r>
            <w:r w:rsidR="00BC2A71">
              <w:rPr>
                <w:noProof/>
                <w:webHidden/>
              </w:rPr>
              <w:fldChar w:fldCharType="separate"/>
            </w:r>
            <w:r w:rsidR="00BC2A71">
              <w:rPr>
                <w:noProof/>
                <w:webHidden/>
              </w:rPr>
              <w:t>6</w:t>
            </w:r>
            <w:r w:rsidR="00BC2A71">
              <w:rPr>
                <w:noProof/>
                <w:webHidden/>
              </w:rPr>
              <w:fldChar w:fldCharType="end"/>
            </w:r>
          </w:hyperlink>
        </w:p>
        <w:p w:rsidR="00BC2A71" w:rsidRDefault="00653B3D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78051" w:history="1">
            <w:r w:rsidR="00BC2A71" w:rsidRPr="00E85A10">
              <w:rPr>
                <w:rStyle w:val="a4"/>
                <w:noProof/>
              </w:rPr>
              <w:t xml:space="preserve">1.1.8 inotify </w:t>
            </w:r>
            <w:r w:rsidR="00BC2A71" w:rsidRPr="00E85A10">
              <w:rPr>
                <w:rStyle w:val="a4"/>
                <w:noProof/>
              </w:rPr>
              <w:t>优化（</w:t>
            </w:r>
            <w:r w:rsidR="00BC2A71" w:rsidRPr="00E85A10">
              <w:rPr>
                <w:rStyle w:val="a4"/>
                <w:noProof/>
              </w:rPr>
              <w:t>/proc/sys/fs/inotify/</w:t>
            </w:r>
            <w:r w:rsidR="00BC2A71" w:rsidRPr="00E85A10">
              <w:rPr>
                <w:rStyle w:val="a4"/>
                <w:noProof/>
              </w:rPr>
              <w:t>）</w:t>
            </w:r>
            <w:r w:rsidR="00BC2A71">
              <w:rPr>
                <w:noProof/>
                <w:webHidden/>
              </w:rPr>
              <w:tab/>
            </w:r>
            <w:r w:rsidR="00BC2A71">
              <w:rPr>
                <w:noProof/>
                <w:webHidden/>
              </w:rPr>
              <w:fldChar w:fldCharType="begin"/>
            </w:r>
            <w:r w:rsidR="00BC2A71">
              <w:rPr>
                <w:noProof/>
                <w:webHidden/>
              </w:rPr>
              <w:instrText xml:space="preserve"> PAGEREF _Toc510378051 \h </w:instrText>
            </w:r>
            <w:r w:rsidR="00BC2A71">
              <w:rPr>
                <w:noProof/>
                <w:webHidden/>
              </w:rPr>
            </w:r>
            <w:r w:rsidR="00BC2A71">
              <w:rPr>
                <w:noProof/>
                <w:webHidden/>
              </w:rPr>
              <w:fldChar w:fldCharType="separate"/>
            </w:r>
            <w:r w:rsidR="00BC2A71">
              <w:rPr>
                <w:noProof/>
                <w:webHidden/>
              </w:rPr>
              <w:t>6</w:t>
            </w:r>
            <w:r w:rsidR="00BC2A71">
              <w:rPr>
                <w:noProof/>
                <w:webHidden/>
              </w:rPr>
              <w:fldChar w:fldCharType="end"/>
            </w:r>
          </w:hyperlink>
        </w:p>
        <w:p w:rsidR="00BC2A71" w:rsidRDefault="00653B3D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78052" w:history="1">
            <w:r w:rsidR="00BC2A71" w:rsidRPr="00E85A10">
              <w:rPr>
                <w:rStyle w:val="a4"/>
                <w:noProof/>
              </w:rPr>
              <w:t>1.1.9 Sersync</w:t>
            </w:r>
            <w:r w:rsidR="00BC2A71" w:rsidRPr="00E85A10">
              <w:rPr>
                <w:rStyle w:val="a4"/>
                <w:noProof/>
              </w:rPr>
              <w:t>功能：</w:t>
            </w:r>
            <w:r w:rsidR="00BC2A71">
              <w:rPr>
                <w:noProof/>
                <w:webHidden/>
              </w:rPr>
              <w:tab/>
            </w:r>
            <w:r w:rsidR="00BC2A71">
              <w:rPr>
                <w:noProof/>
                <w:webHidden/>
              </w:rPr>
              <w:fldChar w:fldCharType="begin"/>
            </w:r>
            <w:r w:rsidR="00BC2A71">
              <w:rPr>
                <w:noProof/>
                <w:webHidden/>
              </w:rPr>
              <w:instrText xml:space="preserve"> PAGEREF _Toc510378052 \h </w:instrText>
            </w:r>
            <w:r w:rsidR="00BC2A71">
              <w:rPr>
                <w:noProof/>
                <w:webHidden/>
              </w:rPr>
            </w:r>
            <w:r w:rsidR="00BC2A71">
              <w:rPr>
                <w:noProof/>
                <w:webHidden/>
              </w:rPr>
              <w:fldChar w:fldCharType="separate"/>
            </w:r>
            <w:r w:rsidR="00BC2A71">
              <w:rPr>
                <w:noProof/>
                <w:webHidden/>
              </w:rPr>
              <w:t>7</w:t>
            </w:r>
            <w:r w:rsidR="00BC2A71">
              <w:rPr>
                <w:noProof/>
                <w:webHidden/>
              </w:rPr>
              <w:fldChar w:fldCharType="end"/>
            </w:r>
          </w:hyperlink>
        </w:p>
        <w:p w:rsidR="00BC2A71" w:rsidRDefault="00653B3D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78053" w:history="1">
            <w:r w:rsidR="00BC2A71" w:rsidRPr="00E85A10">
              <w:rPr>
                <w:rStyle w:val="a4"/>
                <w:noProof/>
              </w:rPr>
              <w:t>1.1.10 Sersync</w:t>
            </w:r>
            <w:r w:rsidR="00BC2A71" w:rsidRPr="00E85A10">
              <w:rPr>
                <w:rStyle w:val="a4"/>
                <w:noProof/>
              </w:rPr>
              <w:t>实时复制实践</w:t>
            </w:r>
            <w:r w:rsidR="00BC2A71">
              <w:rPr>
                <w:noProof/>
                <w:webHidden/>
              </w:rPr>
              <w:tab/>
            </w:r>
            <w:r w:rsidR="00BC2A71">
              <w:rPr>
                <w:noProof/>
                <w:webHidden/>
              </w:rPr>
              <w:fldChar w:fldCharType="begin"/>
            </w:r>
            <w:r w:rsidR="00BC2A71">
              <w:rPr>
                <w:noProof/>
                <w:webHidden/>
              </w:rPr>
              <w:instrText xml:space="preserve"> PAGEREF _Toc510378053 \h </w:instrText>
            </w:r>
            <w:r w:rsidR="00BC2A71">
              <w:rPr>
                <w:noProof/>
                <w:webHidden/>
              </w:rPr>
            </w:r>
            <w:r w:rsidR="00BC2A71">
              <w:rPr>
                <w:noProof/>
                <w:webHidden/>
              </w:rPr>
              <w:fldChar w:fldCharType="separate"/>
            </w:r>
            <w:r w:rsidR="00BC2A71">
              <w:rPr>
                <w:noProof/>
                <w:webHidden/>
              </w:rPr>
              <w:t>7</w:t>
            </w:r>
            <w:r w:rsidR="00BC2A71">
              <w:rPr>
                <w:noProof/>
                <w:webHidden/>
              </w:rPr>
              <w:fldChar w:fldCharType="end"/>
            </w:r>
          </w:hyperlink>
        </w:p>
        <w:p w:rsidR="00BC2A71" w:rsidRDefault="00653B3D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78054" w:history="1">
            <w:r w:rsidR="00BC2A71" w:rsidRPr="00E85A10">
              <w:rPr>
                <w:rStyle w:val="a4"/>
                <w:noProof/>
              </w:rPr>
              <w:t xml:space="preserve">1.1.11 </w:t>
            </w:r>
            <w:r w:rsidR="00BC2A71" w:rsidRPr="00E85A10">
              <w:rPr>
                <w:rStyle w:val="a4"/>
                <w:noProof/>
              </w:rPr>
              <w:t>启动</w:t>
            </w:r>
            <w:r w:rsidR="00BC2A71" w:rsidRPr="00E85A10">
              <w:rPr>
                <w:rStyle w:val="a4"/>
                <w:noProof/>
              </w:rPr>
              <w:t>sersync</w:t>
            </w:r>
            <w:r w:rsidR="00BC2A71">
              <w:rPr>
                <w:noProof/>
                <w:webHidden/>
              </w:rPr>
              <w:tab/>
            </w:r>
            <w:r w:rsidR="00BC2A71">
              <w:rPr>
                <w:noProof/>
                <w:webHidden/>
              </w:rPr>
              <w:fldChar w:fldCharType="begin"/>
            </w:r>
            <w:r w:rsidR="00BC2A71">
              <w:rPr>
                <w:noProof/>
                <w:webHidden/>
              </w:rPr>
              <w:instrText xml:space="preserve"> PAGEREF _Toc510378054 \h </w:instrText>
            </w:r>
            <w:r w:rsidR="00BC2A71">
              <w:rPr>
                <w:noProof/>
                <w:webHidden/>
              </w:rPr>
            </w:r>
            <w:r w:rsidR="00BC2A71">
              <w:rPr>
                <w:noProof/>
                <w:webHidden/>
              </w:rPr>
              <w:fldChar w:fldCharType="separate"/>
            </w:r>
            <w:r w:rsidR="00BC2A71">
              <w:rPr>
                <w:noProof/>
                <w:webHidden/>
              </w:rPr>
              <w:t>8</w:t>
            </w:r>
            <w:r w:rsidR="00BC2A71"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DA509F" w:rsidRDefault="00DA509F" w:rsidP="00947D67">
      <w:pPr>
        <w:ind w:firstLine="560"/>
        <w:sectPr w:rsidR="00DA509F" w:rsidSect="0015536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5F6926" w:rsidRDefault="00BC0FB3" w:rsidP="005F6926">
      <w:pPr>
        <w:pStyle w:val="af"/>
      </w:pPr>
      <w:bookmarkStart w:id="0" w:name="_Toc510378042"/>
      <w:bookmarkStart w:id="1" w:name="OLE_LINK6"/>
      <w:bookmarkStart w:id="2" w:name="OLE_LINK7"/>
      <w:bookmarkStart w:id="3" w:name="_GoBack"/>
      <w:r>
        <w:lastRenderedPageBreak/>
        <w:t>Inotify+</w:t>
      </w:r>
      <w:r>
        <w:rPr>
          <w:rFonts w:hint="eastAsia"/>
        </w:rPr>
        <w:t>rsync</w:t>
      </w:r>
      <w:r w:rsidR="005F6926" w:rsidRPr="005547BA">
        <w:rPr>
          <w:rFonts w:hint="eastAsia"/>
        </w:rPr>
        <w:t>课程总结</w:t>
      </w:r>
      <w:bookmarkEnd w:id="0"/>
    </w:p>
    <w:p w:rsidR="00BC0FB3" w:rsidRDefault="00BC0FB3" w:rsidP="00BC0FB3">
      <w:pPr>
        <w:pStyle w:val="1"/>
      </w:pPr>
      <w:bookmarkStart w:id="4" w:name="_Toc510378043"/>
      <w:r>
        <w:t>I</w:t>
      </w:r>
      <w:r>
        <w:rPr>
          <w:rFonts w:hint="eastAsia"/>
        </w:rPr>
        <w:t>notify+</w:t>
      </w:r>
      <w:r>
        <w:t xml:space="preserve">rsync </w:t>
      </w:r>
      <w:r>
        <w:rPr>
          <w:rFonts w:hint="eastAsia"/>
        </w:rPr>
        <w:t>实时同步实战</w:t>
      </w:r>
      <w:bookmarkEnd w:id="4"/>
    </w:p>
    <w:p w:rsidR="00BC0FB3" w:rsidRPr="00EE6235" w:rsidRDefault="00BC0FB3" w:rsidP="00BC0FB3">
      <w:r>
        <w:rPr>
          <w:noProof/>
        </w:rPr>
        <w:drawing>
          <wp:inline distT="0" distB="0" distL="0" distR="0" wp14:anchorId="779F2F4C" wp14:editId="30E67C95">
            <wp:extent cx="5980859" cy="4510864"/>
            <wp:effectExtent l="0" t="0" r="127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6220" cy="45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B3" w:rsidRDefault="00BC0FB3" w:rsidP="00BC0FB3">
      <w:pPr>
        <w:ind w:firstLine="480"/>
      </w:pPr>
      <w:r>
        <w:rPr>
          <w:rFonts w:hint="eastAsia"/>
        </w:rPr>
        <w:t>是一种强大的、细粒度的、异步文件系统时间监控机制，</w:t>
      </w:r>
      <w:r>
        <w:rPr>
          <w:rFonts w:hint="eastAsia"/>
        </w:rPr>
        <w:t>linux</w:t>
      </w:r>
      <w:r>
        <w:rPr>
          <w:rFonts w:hint="eastAsia"/>
        </w:rPr>
        <w:t>内核从</w:t>
      </w:r>
      <w:r>
        <w:rPr>
          <w:rFonts w:hint="eastAsia"/>
        </w:rPr>
        <w:t>2</w:t>
      </w:r>
      <w:r>
        <w:t>.6.13</w:t>
      </w:r>
      <w:r>
        <w:rPr>
          <w:rFonts w:hint="eastAsia"/>
        </w:rPr>
        <w:t>起，加入了</w:t>
      </w:r>
      <w:r>
        <w:rPr>
          <w:rFonts w:hint="eastAsia"/>
        </w:rPr>
        <w:t>Inotify</w:t>
      </w:r>
      <w:r>
        <w:rPr>
          <w:rFonts w:hint="eastAsia"/>
        </w:rPr>
        <w:t>支持，通过</w:t>
      </w:r>
      <w:r>
        <w:rPr>
          <w:rFonts w:hint="eastAsia"/>
        </w:rPr>
        <w:t>Inotif</w:t>
      </w:r>
      <w:r>
        <w:rPr>
          <w:rFonts w:hint="eastAsia"/>
        </w:rPr>
        <w:t>可以监控文件系统中添加、删除、修改、移动各种事件，利用这个内核接口，第三方软件就可以监控文件系统下文件的各种变化情况，而</w:t>
      </w:r>
      <w:r>
        <w:rPr>
          <w:rFonts w:hint="eastAsia"/>
        </w:rPr>
        <w:t>inotify</w:t>
      </w:r>
      <w:r>
        <w:t>-tools</w:t>
      </w:r>
      <w:r>
        <w:rPr>
          <w:rFonts w:hint="eastAsia"/>
        </w:rPr>
        <w:t>正是实施这样监控的软件。</w:t>
      </w:r>
    </w:p>
    <w:p w:rsidR="00BC0FB3" w:rsidRDefault="00BC0FB3" w:rsidP="00BC0FB3">
      <w:pPr>
        <w:ind w:firstLine="480"/>
      </w:pPr>
      <w:r>
        <w:rPr>
          <w:noProof/>
        </w:rPr>
        <w:lastRenderedPageBreak/>
        <w:drawing>
          <wp:inline distT="0" distB="0" distL="0" distR="0" wp14:anchorId="15463147" wp14:editId="40DD3FC5">
            <wp:extent cx="5266296" cy="3250656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250" cy="32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B3" w:rsidRDefault="00BC0FB3" w:rsidP="00BC0FB3">
      <w:pPr>
        <w:pStyle w:val="3"/>
      </w:pPr>
      <w:bookmarkStart w:id="5" w:name="_Toc510378044"/>
      <w:r>
        <w:rPr>
          <w:rFonts w:hint="eastAsia"/>
        </w:rPr>
        <w:t>检查系统是否支持，具备以下条件即可</w:t>
      </w:r>
      <w:bookmarkEnd w:id="5"/>
    </w:p>
    <w:p w:rsidR="00BC0FB3" w:rsidRDefault="00BC0FB3" w:rsidP="00BC0FB3">
      <w:pPr>
        <w:pStyle w:val="ac"/>
      </w:pPr>
      <w:r>
        <w:t>[root@nfs01 /]# uname -r</w:t>
      </w:r>
    </w:p>
    <w:p w:rsidR="00BC0FB3" w:rsidRDefault="00BC0FB3" w:rsidP="00BC0FB3">
      <w:pPr>
        <w:pStyle w:val="ac"/>
      </w:pPr>
      <w:r>
        <w:t>2.6.32-573.el6.x86_64</w:t>
      </w:r>
    </w:p>
    <w:p w:rsidR="00BC0FB3" w:rsidRDefault="00BC0FB3" w:rsidP="00BC0FB3">
      <w:pPr>
        <w:pStyle w:val="ac"/>
      </w:pPr>
      <w:r>
        <w:t xml:space="preserve"> [root@nfs01 /]# ls -l /proc/sys/fs/inotify/</w:t>
      </w:r>
    </w:p>
    <w:p w:rsidR="00BC0FB3" w:rsidRDefault="00BC0FB3" w:rsidP="00BC0FB3">
      <w:pPr>
        <w:pStyle w:val="ac"/>
      </w:pPr>
      <w:r>
        <w:rPr>
          <w:rFonts w:hint="eastAsia"/>
        </w:rPr>
        <w:t>总用量 0</w:t>
      </w:r>
    </w:p>
    <w:p w:rsidR="00BC0FB3" w:rsidRDefault="00BC0FB3" w:rsidP="00BC0FB3">
      <w:pPr>
        <w:pStyle w:val="ac"/>
      </w:pPr>
      <w:r>
        <w:rPr>
          <w:rFonts w:hint="eastAsia"/>
        </w:rPr>
        <w:t>-rw-r--r-- 1 root root 0 4月   1 10:26 max_queued_events</w:t>
      </w:r>
    </w:p>
    <w:p w:rsidR="00BC0FB3" w:rsidRDefault="00BC0FB3" w:rsidP="00BC0FB3">
      <w:pPr>
        <w:pStyle w:val="ac"/>
      </w:pPr>
      <w:r>
        <w:rPr>
          <w:rFonts w:hint="eastAsia"/>
        </w:rPr>
        <w:t>-rw-r--r-- 1 root root 0 4月   1 10:26 max_user_instances</w:t>
      </w:r>
    </w:p>
    <w:p w:rsidR="00BC0FB3" w:rsidRDefault="00BC0FB3" w:rsidP="00BC0FB3">
      <w:pPr>
        <w:pStyle w:val="ac"/>
      </w:pPr>
      <w:r>
        <w:rPr>
          <w:rFonts w:hint="eastAsia"/>
        </w:rPr>
        <w:t>-rw-r--r-- 1 root root 0 4月   1 10:26 max_user_watche</w:t>
      </w:r>
    </w:p>
    <w:p w:rsidR="00BC0FB3" w:rsidRDefault="00BC0FB3" w:rsidP="00BC0FB3">
      <w:pPr>
        <w:pStyle w:val="ac"/>
      </w:pPr>
    </w:p>
    <w:p w:rsidR="00BC0FB3" w:rsidRDefault="00BC0FB3" w:rsidP="00BC0FB3">
      <w:pPr>
        <w:pStyle w:val="3"/>
      </w:pPr>
      <w:bookmarkStart w:id="6" w:name="_Toc510378045"/>
      <w:r>
        <w:rPr>
          <w:rFonts w:hint="eastAsia"/>
        </w:rPr>
        <w:t>安装</w:t>
      </w:r>
      <w:r>
        <w:rPr>
          <w:rFonts w:hint="eastAsia"/>
        </w:rPr>
        <w:t>inotify-tools</w:t>
      </w:r>
      <w:bookmarkEnd w:id="6"/>
    </w:p>
    <w:p w:rsidR="00BC0FB3" w:rsidRDefault="00BC0FB3" w:rsidP="00BC0FB3">
      <w:pPr>
        <w:pStyle w:val="ac"/>
      </w:pPr>
      <w:r>
        <w:t>[root@nfs01 /]# rpm -qa inotify-tools</w:t>
      </w:r>
    </w:p>
    <w:p w:rsidR="00BC0FB3" w:rsidRDefault="00BC0FB3" w:rsidP="00BC0FB3">
      <w:pPr>
        <w:pStyle w:val="ac"/>
      </w:pPr>
      <w:r>
        <w:t>[root@nfs01 /]#</w:t>
      </w:r>
    </w:p>
    <w:p w:rsidR="00BC0FB3" w:rsidRDefault="00BC0FB3" w:rsidP="00BC0FB3">
      <w:pPr>
        <w:pStyle w:val="3"/>
      </w:pPr>
      <w:bookmarkStart w:id="7" w:name="_Toc510378046"/>
      <w:r>
        <w:rPr>
          <w:rFonts w:hint="eastAsia"/>
        </w:rPr>
        <w:t>配置特定</w:t>
      </w:r>
      <w:r>
        <w:rPr>
          <w:rFonts w:hint="eastAsia"/>
        </w:rPr>
        <w:t>yum</w:t>
      </w:r>
      <w:r>
        <w:rPr>
          <w:rFonts w:hint="eastAsia"/>
        </w:rPr>
        <w:t>源</w:t>
      </w:r>
      <w:bookmarkEnd w:id="7"/>
    </w:p>
    <w:p w:rsidR="00BC0FB3" w:rsidRDefault="00BC0FB3" w:rsidP="00BC0FB3">
      <w:pPr>
        <w:pStyle w:val="ac"/>
      </w:pPr>
      <w:r w:rsidRPr="000F0A6A">
        <w:t xml:space="preserve">wget -O /etc/yum.repos.d/epel.repo </w:t>
      </w:r>
      <w:hyperlink r:id="rId19" w:history="1">
        <w:r w:rsidRPr="005567AC">
          <w:rPr>
            <w:rStyle w:val="a4"/>
          </w:rPr>
          <w:t>http://mirrors.aliyun.com/repo/epel-6.repo</w:t>
        </w:r>
      </w:hyperlink>
    </w:p>
    <w:p w:rsidR="00BC0FB3" w:rsidRDefault="00BC0FB3" w:rsidP="00BC0FB3">
      <w:pPr>
        <w:pStyle w:val="ac"/>
      </w:pPr>
      <w:r>
        <w:t>[root@nfs01 /]# yum install -y  inotify-tools</w:t>
      </w:r>
    </w:p>
    <w:p w:rsidR="00BC0FB3" w:rsidRDefault="00BC0FB3" w:rsidP="00BC0FB3">
      <w:pPr>
        <w:pStyle w:val="ac"/>
      </w:pPr>
      <w:r>
        <w:t xml:space="preserve"> [root@nfs01 /]# rpm -qa inotify-tools</w:t>
      </w:r>
    </w:p>
    <w:p w:rsidR="00BC0FB3" w:rsidRDefault="00BC0FB3" w:rsidP="00BC0FB3">
      <w:pPr>
        <w:pStyle w:val="ac"/>
      </w:pPr>
      <w:r>
        <w:t>inotify-tools-3.14-1.el6.x86_64</w:t>
      </w:r>
    </w:p>
    <w:p w:rsidR="00BC0FB3" w:rsidRDefault="00BC0FB3" w:rsidP="00BC0FB3">
      <w:pPr>
        <w:pStyle w:val="ac"/>
      </w:pPr>
    </w:p>
    <w:p w:rsidR="00BC0FB3" w:rsidRDefault="00BC0FB3" w:rsidP="00BC0FB3">
      <w:pPr>
        <w:pStyle w:val="ac"/>
      </w:pPr>
      <w:r>
        <w:t>[root@nfs01 /]# which inotifywait</w:t>
      </w:r>
    </w:p>
    <w:p w:rsidR="00BC0FB3" w:rsidRDefault="00BC0FB3" w:rsidP="00BC0FB3">
      <w:pPr>
        <w:pStyle w:val="ac"/>
      </w:pPr>
      <w:r>
        <w:t>/usr/bin/inotifywait</w:t>
      </w:r>
    </w:p>
    <w:p w:rsidR="00BC0FB3" w:rsidRDefault="00BC0FB3" w:rsidP="00BC0FB3"/>
    <w:p w:rsidR="00BC0FB3" w:rsidRDefault="00BC0FB3" w:rsidP="00BC0FB3">
      <w:pPr>
        <w:pStyle w:val="3"/>
      </w:pPr>
      <w:bookmarkStart w:id="8" w:name="_Toc510378047"/>
      <w:r>
        <w:t>I</w:t>
      </w:r>
      <w:r>
        <w:rPr>
          <w:rFonts w:hint="eastAsia"/>
        </w:rPr>
        <w:t>n</w:t>
      </w:r>
      <w:r>
        <w:t>otifywait</w:t>
      </w:r>
      <w:r>
        <w:rPr>
          <w:rFonts w:hint="eastAsia"/>
        </w:rPr>
        <w:t>命令参数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485"/>
        <w:gridCol w:w="1755"/>
        <w:gridCol w:w="5216"/>
      </w:tblGrid>
      <w:tr w:rsidR="00BC0FB3" w:rsidTr="004852D0">
        <w:tc>
          <w:tcPr>
            <w:tcW w:w="3485" w:type="dxa"/>
          </w:tcPr>
          <w:p w:rsidR="00BC0FB3" w:rsidRDefault="00BC0FB3" w:rsidP="004852D0">
            <w:r>
              <w:rPr>
                <w:rFonts w:hint="eastAsia"/>
              </w:rPr>
              <w:t>参数</w:t>
            </w:r>
          </w:p>
        </w:tc>
        <w:tc>
          <w:tcPr>
            <w:tcW w:w="1755" w:type="dxa"/>
          </w:tcPr>
          <w:p w:rsidR="00BC0FB3" w:rsidRDefault="00BC0FB3" w:rsidP="004852D0">
            <w:r>
              <w:rPr>
                <w:rFonts w:hint="eastAsia"/>
              </w:rPr>
              <w:t>说明</w:t>
            </w:r>
          </w:p>
        </w:tc>
        <w:tc>
          <w:tcPr>
            <w:tcW w:w="5216" w:type="dxa"/>
          </w:tcPr>
          <w:p w:rsidR="00BC0FB3" w:rsidRDefault="00BC0FB3" w:rsidP="004852D0">
            <w:r>
              <w:rPr>
                <w:rFonts w:hint="eastAsia"/>
              </w:rPr>
              <w:t>含义</w:t>
            </w:r>
          </w:p>
        </w:tc>
      </w:tr>
      <w:tr w:rsidR="00BC0FB3" w:rsidTr="004852D0">
        <w:tc>
          <w:tcPr>
            <w:tcW w:w="3485" w:type="dxa"/>
          </w:tcPr>
          <w:p w:rsidR="00BC0FB3" w:rsidRDefault="00BC0FB3" w:rsidP="004852D0">
            <w:r>
              <w:rPr>
                <w:rFonts w:hint="eastAsia"/>
              </w:rPr>
              <w:t>-r</w:t>
            </w:r>
          </w:p>
        </w:tc>
        <w:tc>
          <w:tcPr>
            <w:tcW w:w="1755" w:type="dxa"/>
          </w:tcPr>
          <w:p w:rsidR="00BC0FB3" w:rsidRDefault="00BC0FB3" w:rsidP="004852D0">
            <w:r>
              <w:rPr>
                <w:rFonts w:hint="eastAsia"/>
              </w:rPr>
              <w:t>-</w:t>
            </w:r>
            <w:r>
              <w:t>-recursive</w:t>
            </w:r>
          </w:p>
        </w:tc>
        <w:tc>
          <w:tcPr>
            <w:tcW w:w="5216" w:type="dxa"/>
          </w:tcPr>
          <w:p w:rsidR="00BC0FB3" w:rsidRDefault="00BC0FB3" w:rsidP="004852D0">
            <w:r>
              <w:rPr>
                <w:rFonts w:hint="eastAsia"/>
              </w:rPr>
              <w:t>递归查询目录</w:t>
            </w:r>
          </w:p>
        </w:tc>
      </w:tr>
      <w:tr w:rsidR="00BC0FB3" w:rsidTr="004852D0">
        <w:tc>
          <w:tcPr>
            <w:tcW w:w="3485" w:type="dxa"/>
          </w:tcPr>
          <w:p w:rsidR="00BC0FB3" w:rsidRDefault="00BC0FB3" w:rsidP="004852D0">
            <w:r>
              <w:rPr>
                <w:rFonts w:hint="eastAsia"/>
              </w:rPr>
              <w:t>-q</w:t>
            </w:r>
          </w:p>
        </w:tc>
        <w:tc>
          <w:tcPr>
            <w:tcW w:w="1755" w:type="dxa"/>
          </w:tcPr>
          <w:p w:rsidR="00BC0FB3" w:rsidRDefault="00BC0FB3" w:rsidP="004852D0">
            <w:r>
              <w:rPr>
                <w:rFonts w:hint="eastAsia"/>
              </w:rPr>
              <w:t>-</w:t>
            </w:r>
            <w:r>
              <w:t>-quiet</w:t>
            </w:r>
          </w:p>
        </w:tc>
        <w:tc>
          <w:tcPr>
            <w:tcW w:w="5216" w:type="dxa"/>
          </w:tcPr>
          <w:p w:rsidR="00BC0FB3" w:rsidRDefault="00BC0FB3" w:rsidP="004852D0">
            <w:r>
              <w:rPr>
                <w:rFonts w:hint="eastAsia"/>
              </w:rPr>
              <w:t>打印少量信息，仅仅打印监控事件的信息</w:t>
            </w:r>
          </w:p>
        </w:tc>
      </w:tr>
      <w:tr w:rsidR="00BC0FB3" w:rsidTr="004852D0">
        <w:tc>
          <w:tcPr>
            <w:tcW w:w="3485" w:type="dxa"/>
          </w:tcPr>
          <w:p w:rsidR="00BC0FB3" w:rsidRDefault="00BC0FB3" w:rsidP="004852D0">
            <w:r>
              <w:rPr>
                <w:rFonts w:hint="eastAsia"/>
              </w:rPr>
              <w:t>-</w:t>
            </w:r>
            <w:r>
              <w:t>m</w:t>
            </w:r>
          </w:p>
        </w:tc>
        <w:tc>
          <w:tcPr>
            <w:tcW w:w="1755" w:type="dxa"/>
          </w:tcPr>
          <w:p w:rsidR="00BC0FB3" w:rsidRDefault="00BC0FB3" w:rsidP="004852D0">
            <w:r>
              <w:rPr>
                <w:rFonts w:hint="eastAsia"/>
              </w:rPr>
              <w:t>-</w:t>
            </w:r>
            <w:r>
              <w:t>-monitor</w:t>
            </w:r>
          </w:p>
        </w:tc>
        <w:tc>
          <w:tcPr>
            <w:tcW w:w="5216" w:type="dxa"/>
          </w:tcPr>
          <w:p w:rsidR="00BC0FB3" w:rsidRDefault="00BC0FB3" w:rsidP="004852D0">
            <w:r>
              <w:rPr>
                <w:rFonts w:hint="eastAsia"/>
              </w:rPr>
              <w:t>始终保持事假监听状态</w:t>
            </w:r>
          </w:p>
        </w:tc>
      </w:tr>
      <w:tr w:rsidR="00BC0FB3" w:rsidTr="004852D0">
        <w:tc>
          <w:tcPr>
            <w:tcW w:w="3485" w:type="dxa"/>
          </w:tcPr>
          <w:p w:rsidR="00BC0FB3" w:rsidRDefault="00BC0FB3" w:rsidP="004852D0">
            <w:r>
              <w:rPr>
                <w:rFonts w:hint="eastAsia"/>
              </w:rPr>
              <w:t>--excludei</w:t>
            </w:r>
          </w:p>
        </w:tc>
        <w:tc>
          <w:tcPr>
            <w:tcW w:w="1755" w:type="dxa"/>
          </w:tcPr>
          <w:p w:rsidR="00BC0FB3" w:rsidRDefault="00BC0FB3" w:rsidP="004852D0"/>
        </w:tc>
        <w:tc>
          <w:tcPr>
            <w:tcW w:w="5216" w:type="dxa"/>
          </w:tcPr>
          <w:p w:rsidR="00BC0FB3" w:rsidRDefault="00BC0FB3" w:rsidP="004852D0">
            <w:r>
              <w:rPr>
                <w:rFonts w:hint="eastAsia"/>
              </w:rPr>
              <w:t>排除文件或目录时，不区分大小写</w:t>
            </w:r>
          </w:p>
        </w:tc>
      </w:tr>
      <w:tr w:rsidR="00BC0FB3" w:rsidTr="004852D0">
        <w:tc>
          <w:tcPr>
            <w:tcW w:w="3485" w:type="dxa"/>
          </w:tcPr>
          <w:p w:rsidR="00BC0FB3" w:rsidRDefault="00BC0FB3" w:rsidP="004852D0">
            <w:r>
              <w:rPr>
                <w:rFonts w:hint="eastAsia"/>
              </w:rPr>
              <w:t>--timefmt</w:t>
            </w:r>
          </w:p>
        </w:tc>
        <w:tc>
          <w:tcPr>
            <w:tcW w:w="1755" w:type="dxa"/>
          </w:tcPr>
          <w:p w:rsidR="00BC0FB3" w:rsidRDefault="00BC0FB3" w:rsidP="004852D0"/>
        </w:tc>
        <w:tc>
          <w:tcPr>
            <w:tcW w:w="5216" w:type="dxa"/>
          </w:tcPr>
          <w:p w:rsidR="00BC0FB3" w:rsidRDefault="00BC0FB3" w:rsidP="004852D0">
            <w:r>
              <w:rPr>
                <w:rFonts w:hint="eastAsia"/>
              </w:rPr>
              <w:t>指定事件输出格式</w:t>
            </w:r>
          </w:p>
        </w:tc>
      </w:tr>
      <w:tr w:rsidR="00BC0FB3" w:rsidTr="004852D0">
        <w:tc>
          <w:tcPr>
            <w:tcW w:w="3485" w:type="dxa"/>
          </w:tcPr>
          <w:p w:rsidR="00BC0FB3" w:rsidRDefault="00BC0FB3" w:rsidP="004852D0">
            <w:r>
              <w:rPr>
                <w:rFonts w:hint="eastAsia"/>
              </w:rPr>
              <w:t>--format</w:t>
            </w:r>
          </w:p>
        </w:tc>
        <w:tc>
          <w:tcPr>
            <w:tcW w:w="1755" w:type="dxa"/>
          </w:tcPr>
          <w:p w:rsidR="00BC0FB3" w:rsidRDefault="00BC0FB3" w:rsidP="004852D0"/>
        </w:tc>
        <w:tc>
          <w:tcPr>
            <w:tcW w:w="5216" w:type="dxa"/>
          </w:tcPr>
          <w:p w:rsidR="00BC0FB3" w:rsidRDefault="00BC0FB3" w:rsidP="004852D0">
            <w:r>
              <w:rPr>
                <w:rFonts w:hint="eastAsia"/>
              </w:rPr>
              <w:t>打印使用指定的输出类似格式字符</w:t>
            </w:r>
          </w:p>
        </w:tc>
      </w:tr>
      <w:tr w:rsidR="00BC0FB3" w:rsidTr="004852D0">
        <w:tc>
          <w:tcPr>
            <w:tcW w:w="3485" w:type="dxa"/>
          </w:tcPr>
          <w:p w:rsidR="00BC0FB3" w:rsidRDefault="00BC0FB3" w:rsidP="004852D0">
            <w:r>
              <w:rPr>
                <w:rFonts w:hint="eastAsia"/>
              </w:rPr>
              <w:t>-e</w:t>
            </w:r>
          </w:p>
        </w:tc>
        <w:tc>
          <w:tcPr>
            <w:tcW w:w="1755" w:type="dxa"/>
          </w:tcPr>
          <w:p w:rsidR="00BC0FB3" w:rsidRDefault="00BC0FB3" w:rsidP="004852D0">
            <w:r>
              <w:rPr>
                <w:rFonts w:hint="eastAsia"/>
              </w:rPr>
              <w:t>-</w:t>
            </w:r>
            <w:r>
              <w:t>-event&lt;event1&gt;</w:t>
            </w:r>
          </w:p>
          <w:p w:rsidR="00BC0FB3" w:rsidRDefault="00BC0FB3" w:rsidP="004852D0">
            <w:r>
              <w:t>Access</w:t>
            </w:r>
          </w:p>
          <w:p w:rsidR="00BC0FB3" w:rsidRDefault="00BC0FB3" w:rsidP="004852D0">
            <w:r>
              <w:t>Modify</w:t>
            </w:r>
          </w:p>
          <w:p w:rsidR="00BC0FB3" w:rsidRDefault="00BC0FB3" w:rsidP="004852D0">
            <w:r>
              <w:rPr>
                <w:rFonts w:hint="eastAsia"/>
              </w:rPr>
              <w:t>a</w:t>
            </w:r>
            <w:r>
              <w:t>ttrib</w:t>
            </w:r>
          </w:p>
          <w:p w:rsidR="00BC0FB3" w:rsidRDefault="00BC0FB3" w:rsidP="004852D0">
            <w:r>
              <w:rPr>
                <w:rFonts w:hint="eastAsia"/>
              </w:rPr>
              <w:t>c</w:t>
            </w:r>
            <w:r>
              <w:t>lose</w:t>
            </w:r>
          </w:p>
          <w:p w:rsidR="00BC0FB3" w:rsidRDefault="00BC0FB3" w:rsidP="004852D0">
            <w:r>
              <w:rPr>
                <w:rFonts w:hint="eastAsia"/>
              </w:rPr>
              <w:t>o</w:t>
            </w:r>
            <w:r>
              <w:t>pen</w:t>
            </w:r>
          </w:p>
          <w:p w:rsidR="00BC0FB3" w:rsidRDefault="00BC0FB3" w:rsidP="004852D0">
            <w:r>
              <w:rPr>
                <w:rFonts w:hint="eastAsia"/>
              </w:rPr>
              <w:t>m</w:t>
            </w:r>
            <w:r>
              <w:t>ove_to</w:t>
            </w:r>
          </w:p>
          <w:p w:rsidR="00BC0FB3" w:rsidRDefault="00BC0FB3" w:rsidP="004852D0">
            <w:r>
              <w:rPr>
                <w:rFonts w:hint="eastAsia"/>
              </w:rPr>
              <w:t>m</w:t>
            </w:r>
            <w:r>
              <w:t>ove</w:t>
            </w:r>
          </w:p>
          <w:p w:rsidR="00BC0FB3" w:rsidRDefault="00BC0FB3" w:rsidP="004852D0">
            <w:r>
              <w:rPr>
                <w:rFonts w:hint="eastAsia"/>
              </w:rPr>
              <w:t>c</w:t>
            </w:r>
            <w:r>
              <w:t>reate</w:t>
            </w:r>
          </w:p>
          <w:p w:rsidR="00BC0FB3" w:rsidRDefault="00BC0FB3" w:rsidP="004852D0">
            <w:r>
              <w:rPr>
                <w:rFonts w:hint="eastAsia"/>
              </w:rPr>
              <w:t>d</w:t>
            </w:r>
            <w:r>
              <w:t>elete</w:t>
            </w:r>
          </w:p>
          <w:p w:rsidR="00BC0FB3" w:rsidRDefault="00BC0FB3" w:rsidP="004852D0">
            <w:r>
              <w:rPr>
                <w:rFonts w:hint="eastAsia"/>
              </w:rPr>
              <w:t>u</w:t>
            </w:r>
            <w:r>
              <w:t>mount</w:t>
            </w:r>
          </w:p>
        </w:tc>
        <w:tc>
          <w:tcPr>
            <w:tcW w:w="5216" w:type="dxa"/>
          </w:tcPr>
          <w:p w:rsidR="00BC0FB3" w:rsidRDefault="00BC0FB3" w:rsidP="004852D0">
            <w:r>
              <w:rPr>
                <w:rFonts w:hint="eastAsia"/>
              </w:rPr>
              <w:t>通过此参数可以指定监控的事件</w:t>
            </w:r>
          </w:p>
          <w:p w:rsidR="00BC0FB3" w:rsidRDefault="00BC0FB3" w:rsidP="004852D0">
            <w:r>
              <w:rPr>
                <w:rFonts w:hint="eastAsia"/>
              </w:rPr>
              <w:t>文件或目录被读取</w:t>
            </w:r>
          </w:p>
          <w:p w:rsidR="00BC0FB3" w:rsidRDefault="00BC0FB3" w:rsidP="004852D0">
            <w:r>
              <w:rPr>
                <w:rFonts w:hint="eastAsia"/>
              </w:rPr>
              <w:t>文件或目录的内容被修改</w:t>
            </w:r>
          </w:p>
          <w:p w:rsidR="00BC0FB3" w:rsidRDefault="00BC0FB3" w:rsidP="004852D0">
            <w:r>
              <w:rPr>
                <w:rFonts w:hint="eastAsia"/>
              </w:rPr>
              <w:t>文件或目录属性被改变</w:t>
            </w:r>
          </w:p>
          <w:p w:rsidR="00BC0FB3" w:rsidRDefault="00BC0FB3" w:rsidP="004852D0">
            <w:r>
              <w:rPr>
                <w:rFonts w:hint="eastAsia"/>
              </w:rPr>
              <w:t>文件或目录封闭，无论读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写模式</w:t>
            </w:r>
          </w:p>
          <w:p w:rsidR="00BC0FB3" w:rsidRDefault="00BC0FB3" w:rsidP="004852D0">
            <w:r>
              <w:rPr>
                <w:rFonts w:hint="eastAsia"/>
              </w:rPr>
              <w:t>文件或目录被打开</w:t>
            </w:r>
          </w:p>
          <w:p w:rsidR="00BC0FB3" w:rsidRDefault="00BC0FB3" w:rsidP="004852D0">
            <w:r>
              <w:rPr>
                <w:rFonts w:hint="eastAsia"/>
              </w:rPr>
              <w:t>文件或目录被移动至另外一个目录</w:t>
            </w:r>
          </w:p>
          <w:p w:rsidR="00BC0FB3" w:rsidRDefault="00BC0FB3" w:rsidP="004852D0">
            <w:r>
              <w:rPr>
                <w:rFonts w:hint="eastAsia"/>
              </w:rPr>
              <w:t>文件或目录被移动另一个目录或从另一个目录移动至当前目录</w:t>
            </w:r>
          </w:p>
          <w:p w:rsidR="00BC0FB3" w:rsidRDefault="00BC0FB3" w:rsidP="004852D0">
            <w:r>
              <w:rPr>
                <w:rFonts w:hint="eastAsia"/>
              </w:rPr>
              <w:t>文件或目录被创建在当前目录</w:t>
            </w:r>
          </w:p>
          <w:p w:rsidR="00BC0FB3" w:rsidRDefault="00BC0FB3" w:rsidP="004852D0">
            <w:r>
              <w:rPr>
                <w:rFonts w:hint="eastAsia"/>
              </w:rPr>
              <w:t>文件或目录被删除</w:t>
            </w:r>
          </w:p>
          <w:p w:rsidR="00BC0FB3" w:rsidRPr="00610DF5" w:rsidRDefault="00BC0FB3" w:rsidP="004852D0">
            <w:r>
              <w:rPr>
                <w:rFonts w:hint="eastAsia"/>
              </w:rPr>
              <w:t>文件系统被卸载</w:t>
            </w:r>
          </w:p>
        </w:tc>
      </w:tr>
      <w:tr w:rsidR="00BC0FB3" w:rsidTr="004852D0">
        <w:tc>
          <w:tcPr>
            <w:tcW w:w="3485" w:type="dxa"/>
          </w:tcPr>
          <w:p w:rsidR="00BC0FB3" w:rsidRDefault="00BC0FB3" w:rsidP="004852D0"/>
        </w:tc>
        <w:tc>
          <w:tcPr>
            <w:tcW w:w="1755" w:type="dxa"/>
          </w:tcPr>
          <w:p w:rsidR="00BC0FB3" w:rsidRDefault="00BC0FB3" w:rsidP="004852D0"/>
        </w:tc>
        <w:tc>
          <w:tcPr>
            <w:tcW w:w="5216" w:type="dxa"/>
          </w:tcPr>
          <w:p w:rsidR="00BC0FB3" w:rsidRDefault="00BC0FB3" w:rsidP="004852D0"/>
        </w:tc>
      </w:tr>
    </w:tbl>
    <w:p w:rsidR="00BC0FB3" w:rsidRDefault="00BC0FB3" w:rsidP="00BC0FB3"/>
    <w:p w:rsidR="00BC0FB3" w:rsidRDefault="00BC0FB3" w:rsidP="00BC0FB3">
      <w:pPr>
        <w:pStyle w:val="3"/>
      </w:pPr>
      <w:bookmarkStart w:id="9" w:name="_Toc510378048"/>
      <w:r>
        <w:rPr>
          <w:rFonts w:hint="eastAsia"/>
        </w:rPr>
        <w:t>演示：</w:t>
      </w:r>
      <w:bookmarkEnd w:id="9"/>
    </w:p>
    <w:p w:rsidR="00BC0FB3" w:rsidRDefault="00BC0FB3" w:rsidP="00BC0FB3">
      <w:pPr>
        <w:pStyle w:val="ac"/>
      </w:pPr>
      <w:r>
        <w:rPr>
          <w:rFonts w:hint="eastAsia"/>
        </w:rPr>
        <w:t>创建、删除</w:t>
      </w:r>
    </w:p>
    <w:p w:rsidR="00BC0FB3" w:rsidRDefault="00BC0FB3" w:rsidP="00BC0FB3">
      <w:pPr>
        <w:pStyle w:val="ac"/>
      </w:pPr>
      <w:r w:rsidRPr="000F0A6A">
        <w:t>[root@nfs01 /]# inotifywait -mrq --timefmt '%d/%m/%y %H:%M' --format '%T %w%f' -e create,delete /backup/</w:t>
      </w:r>
    </w:p>
    <w:p w:rsidR="00BC0FB3" w:rsidRDefault="00BC0FB3" w:rsidP="00BC0FB3">
      <w:pPr>
        <w:pStyle w:val="ac"/>
      </w:pPr>
      <w:r>
        <w:rPr>
          <w:rFonts w:hint="eastAsia"/>
        </w:rPr>
        <w:t xml:space="preserve">关闭写 </w:t>
      </w:r>
      <w:r w:rsidRPr="00C82583">
        <w:t>close_write</w:t>
      </w:r>
    </w:p>
    <w:p w:rsidR="00BC0FB3" w:rsidRDefault="00BC0FB3" w:rsidP="00BC0FB3">
      <w:pPr>
        <w:pStyle w:val="ac"/>
      </w:pPr>
      <w:r w:rsidRPr="00C82583">
        <w:t xml:space="preserve">[root@nfs01 /]# inotifywait -mrq --timefmt '%d/%m/%y %H:%M' --format '%T %w%f' -e </w:t>
      </w:r>
      <w:bookmarkStart w:id="10" w:name="_Hlk510343528"/>
      <w:r w:rsidRPr="00C82583">
        <w:t>close_write</w:t>
      </w:r>
      <w:bookmarkEnd w:id="10"/>
      <w:r w:rsidRPr="00C82583">
        <w:t>,create,delete /backup/ &gt;&gt;/inotify.log</w:t>
      </w:r>
    </w:p>
    <w:p w:rsidR="00BC0FB3" w:rsidRDefault="00BC0FB3" w:rsidP="00BC0FB3">
      <w:pPr>
        <w:pStyle w:val="ac"/>
      </w:pPr>
      <w:r>
        <w:rPr>
          <w:rFonts w:hint="eastAsia"/>
        </w:rPr>
        <w:t>编写脚本：</w:t>
      </w:r>
    </w:p>
    <w:p w:rsidR="00BC0FB3" w:rsidRDefault="00BC0FB3" w:rsidP="00BC0FB3">
      <w:pPr>
        <w:pStyle w:val="ac"/>
      </w:pPr>
      <w:r>
        <w:t xml:space="preserve">[root@nfs01 scripts]# vim inotify_rsync.sh </w:t>
      </w:r>
    </w:p>
    <w:p w:rsidR="00BC0FB3" w:rsidRDefault="00BC0FB3" w:rsidP="00BC0FB3">
      <w:pPr>
        <w:pStyle w:val="ac"/>
      </w:pPr>
    </w:p>
    <w:p w:rsidR="00BC0FB3" w:rsidRDefault="00BC0FB3" w:rsidP="00BC0FB3">
      <w:pPr>
        <w:pStyle w:val="ac"/>
      </w:pPr>
      <w:r>
        <w:t>#!/bin/bash</w:t>
      </w:r>
    </w:p>
    <w:p w:rsidR="00BC0FB3" w:rsidRDefault="00BC0FB3" w:rsidP="00BC0FB3">
      <w:pPr>
        <w:pStyle w:val="ac"/>
      </w:pPr>
      <w:r>
        <w:t>#The is inotify and rsync dir by shell</w:t>
      </w:r>
    </w:p>
    <w:p w:rsidR="00BC0FB3" w:rsidRDefault="00BC0FB3" w:rsidP="00BC0FB3">
      <w:pPr>
        <w:pStyle w:val="ac"/>
      </w:pPr>
      <w:r>
        <w:lastRenderedPageBreak/>
        <w:t>#zuozhe cj</w:t>
      </w:r>
    </w:p>
    <w:p w:rsidR="00BC0FB3" w:rsidRDefault="00BC0FB3" w:rsidP="00BC0FB3">
      <w:pPr>
        <w:pStyle w:val="ac"/>
      </w:pPr>
      <w:r>
        <w:t>#time 20180401</w:t>
      </w:r>
    </w:p>
    <w:p w:rsidR="00BC0FB3" w:rsidRDefault="00BC0FB3" w:rsidP="00BC0FB3">
      <w:pPr>
        <w:pStyle w:val="ac"/>
      </w:pPr>
      <w:r>
        <w:t>IP=172.16.1.41</w:t>
      </w:r>
    </w:p>
    <w:p w:rsidR="00BC0FB3" w:rsidRDefault="00BC0FB3" w:rsidP="00BC0FB3">
      <w:pPr>
        <w:pStyle w:val="ac"/>
      </w:pPr>
      <w:r>
        <w:t>#Path=/nfsbackup/</w:t>
      </w:r>
    </w:p>
    <w:p w:rsidR="00BC0FB3" w:rsidRDefault="00BC0FB3" w:rsidP="00BC0FB3">
      <w:pPr>
        <w:pStyle w:val="ac"/>
      </w:pPr>
      <w:r>
        <w:t>Path=/server/scripts/</w:t>
      </w:r>
    </w:p>
    <w:p w:rsidR="00BC0FB3" w:rsidRDefault="00BC0FB3" w:rsidP="00BC0FB3">
      <w:pPr>
        <w:pStyle w:val="ac"/>
      </w:pPr>
      <w:r>
        <w:t>/usr/bin/inotifywait -mrq  --format '%w%f' -e close_write,delete $Path \</w:t>
      </w:r>
    </w:p>
    <w:p w:rsidR="00BC0FB3" w:rsidRDefault="00BC0FB3" w:rsidP="00BC0FB3">
      <w:pPr>
        <w:pStyle w:val="ac"/>
      </w:pPr>
      <w:r>
        <w:t>|while read file</w:t>
      </w:r>
    </w:p>
    <w:p w:rsidR="00BC0FB3" w:rsidRDefault="00BC0FB3" w:rsidP="00BC0FB3">
      <w:pPr>
        <w:pStyle w:val="ac"/>
      </w:pPr>
      <w:r>
        <w:t xml:space="preserve"> do</w:t>
      </w:r>
    </w:p>
    <w:p w:rsidR="00BC0FB3" w:rsidRDefault="00BC0FB3" w:rsidP="00BC0FB3">
      <w:pPr>
        <w:pStyle w:val="ac"/>
      </w:pPr>
      <w:r>
        <w:t xml:space="preserve">  cd $Path &amp;&amp;\</w:t>
      </w:r>
    </w:p>
    <w:p w:rsidR="00BC0FB3" w:rsidRDefault="00BC0FB3" w:rsidP="00BC0FB3">
      <w:pPr>
        <w:pStyle w:val="ac"/>
      </w:pPr>
      <w:r>
        <w:t xml:space="preserve">   rsync -az ./ --delete rsync_backup@$IP::nfsbackup/ --password-file=/etc/rsync.password</w:t>
      </w:r>
    </w:p>
    <w:p w:rsidR="00BC0FB3" w:rsidRDefault="00BC0FB3" w:rsidP="00BC0FB3">
      <w:pPr>
        <w:pStyle w:val="ac"/>
      </w:pPr>
      <w:r>
        <w:t xml:space="preserve">   done</w:t>
      </w:r>
    </w:p>
    <w:p w:rsidR="00BC0FB3" w:rsidRDefault="00BC0FB3" w:rsidP="00BC0FB3">
      <w:pPr>
        <w:pStyle w:val="ac"/>
      </w:pPr>
      <w:r>
        <w:rPr>
          <w:rFonts w:hint="eastAsia"/>
        </w:rPr>
        <w:t>优化版本：</w:t>
      </w:r>
    </w:p>
    <w:p w:rsidR="00BC0FB3" w:rsidRDefault="00BC0FB3" w:rsidP="00BC0FB3">
      <w:pPr>
        <w:pStyle w:val="ac"/>
      </w:pPr>
      <w:r>
        <w:t>#!/bin/bash</w:t>
      </w:r>
    </w:p>
    <w:p w:rsidR="00BC0FB3" w:rsidRDefault="00BC0FB3" w:rsidP="00BC0FB3">
      <w:pPr>
        <w:pStyle w:val="ac"/>
      </w:pPr>
      <w:r>
        <w:t>#The is inotify and rsync dir by shell</w:t>
      </w:r>
    </w:p>
    <w:p w:rsidR="00BC0FB3" w:rsidRDefault="00BC0FB3" w:rsidP="00BC0FB3">
      <w:pPr>
        <w:pStyle w:val="ac"/>
      </w:pPr>
      <w:r>
        <w:t>#zuozhe cj</w:t>
      </w:r>
    </w:p>
    <w:p w:rsidR="00BC0FB3" w:rsidRDefault="00BC0FB3" w:rsidP="00BC0FB3">
      <w:pPr>
        <w:pStyle w:val="ac"/>
      </w:pPr>
      <w:r>
        <w:t>#time 20180401</w:t>
      </w:r>
    </w:p>
    <w:p w:rsidR="00BC0FB3" w:rsidRDefault="00BC0FB3" w:rsidP="00BC0FB3">
      <w:pPr>
        <w:pStyle w:val="ac"/>
      </w:pPr>
      <w:r>
        <w:t>IP=172.16.1.41</w:t>
      </w:r>
    </w:p>
    <w:p w:rsidR="00BC0FB3" w:rsidRDefault="00BC0FB3" w:rsidP="00BC0FB3">
      <w:pPr>
        <w:pStyle w:val="ac"/>
      </w:pPr>
      <w:r>
        <w:t>#Path=/nfsbackup/</w:t>
      </w:r>
    </w:p>
    <w:p w:rsidR="00BC0FB3" w:rsidRDefault="00BC0FB3" w:rsidP="00BC0FB3">
      <w:pPr>
        <w:pStyle w:val="ac"/>
      </w:pPr>
      <w:r>
        <w:t>Path=/server/scripts/</w:t>
      </w:r>
    </w:p>
    <w:p w:rsidR="00BC0FB3" w:rsidRDefault="00BC0FB3" w:rsidP="00BC0FB3">
      <w:pPr>
        <w:pStyle w:val="ac"/>
      </w:pPr>
      <w:r>
        <w:t>/usr/bin/inotifywait -mrq  --format '%w%f' -e close_write,delete $Path \</w:t>
      </w:r>
    </w:p>
    <w:p w:rsidR="00BC0FB3" w:rsidRDefault="00BC0FB3" w:rsidP="00BC0FB3">
      <w:pPr>
        <w:pStyle w:val="ac"/>
      </w:pPr>
      <w:r>
        <w:t>|while read file</w:t>
      </w:r>
    </w:p>
    <w:p w:rsidR="00BC0FB3" w:rsidRDefault="00BC0FB3" w:rsidP="00BC0FB3">
      <w:pPr>
        <w:pStyle w:val="ac"/>
      </w:pPr>
      <w:r>
        <w:t xml:space="preserve"> do</w:t>
      </w:r>
    </w:p>
    <w:p w:rsidR="00BC0FB3" w:rsidRDefault="00BC0FB3" w:rsidP="00BC0FB3">
      <w:pPr>
        <w:pStyle w:val="ac"/>
      </w:pPr>
      <w:r>
        <w:t xml:space="preserve">  cd $Path</w:t>
      </w:r>
    </w:p>
    <w:p w:rsidR="00BC0FB3" w:rsidRDefault="00BC0FB3" w:rsidP="00BC0FB3">
      <w:pPr>
        <w:pStyle w:val="ac"/>
      </w:pPr>
      <w:r>
        <w:t>if [ -f $file ];then</w:t>
      </w:r>
    </w:p>
    <w:p w:rsidR="00BC0FB3" w:rsidRDefault="00BC0FB3" w:rsidP="00BC0FB3">
      <w:pPr>
        <w:pStyle w:val="ac"/>
      </w:pPr>
      <w:r>
        <w:t xml:space="preserve">   rsync -az $file --delete rsync_backup@$IP::nfsbackup/ --password-file=/etc/rsync.password</w:t>
      </w:r>
    </w:p>
    <w:p w:rsidR="00BC0FB3" w:rsidRDefault="00BC0FB3" w:rsidP="00BC0FB3">
      <w:pPr>
        <w:pStyle w:val="ac"/>
      </w:pPr>
      <w:r>
        <w:t>else</w:t>
      </w:r>
    </w:p>
    <w:p w:rsidR="00BC0FB3" w:rsidRDefault="00BC0FB3" w:rsidP="00BC0FB3">
      <w:pPr>
        <w:pStyle w:val="ac"/>
      </w:pPr>
      <w:r>
        <w:t xml:space="preserve">   cd $Path &amp;&amp;\ </w:t>
      </w:r>
    </w:p>
    <w:p w:rsidR="00BC0FB3" w:rsidRDefault="00BC0FB3" w:rsidP="00BC0FB3">
      <w:pPr>
        <w:pStyle w:val="ac"/>
      </w:pPr>
      <w:r>
        <w:t>rsync -az ./ --delete rsync_backup@$IP::nfsbackup/ --password-file=/etc/rsync.password</w:t>
      </w:r>
    </w:p>
    <w:p w:rsidR="00BC0FB3" w:rsidRDefault="00BC0FB3" w:rsidP="00BC0FB3">
      <w:pPr>
        <w:pStyle w:val="ac"/>
      </w:pPr>
      <w:r>
        <w:t xml:space="preserve">  fi</w:t>
      </w:r>
    </w:p>
    <w:p w:rsidR="00BC0FB3" w:rsidRDefault="00BC0FB3" w:rsidP="00BC0FB3">
      <w:pPr>
        <w:pStyle w:val="ac"/>
      </w:pPr>
      <w:r>
        <w:t xml:space="preserve">  done</w:t>
      </w:r>
    </w:p>
    <w:p w:rsidR="00BC0FB3" w:rsidRDefault="00BC0FB3" w:rsidP="00BC0FB3">
      <w:pPr>
        <w:pStyle w:val="3"/>
      </w:pPr>
      <w:bookmarkStart w:id="11" w:name="_Toc510378049"/>
      <w:r>
        <w:rPr>
          <w:rFonts w:hint="eastAsia"/>
        </w:rPr>
        <w:t>设置定时任务设置实时同步</w:t>
      </w:r>
      <w:bookmarkEnd w:id="11"/>
    </w:p>
    <w:p w:rsidR="00BC0FB3" w:rsidRDefault="00BC0FB3" w:rsidP="00BC0FB3">
      <w:pPr>
        <w:pStyle w:val="ac"/>
      </w:pPr>
      <w:r>
        <w:t>[root@nfs01 scripts]# crontab -e</w:t>
      </w:r>
    </w:p>
    <w:p w:rsidR="00BC0FB3" w:rsidRDefault="00BC0FB3" w:rsidP="00BC0FB3">
      <w:pPr>
        <w:pStyle w:val="ac"/>
      </w:pPr>
      <w:r>
        <w:t xml:space="preserve">#The is inotify and rsync dir by shell  </w:t>
      </w:r>
      <w:r>
        <w:sym w:font="Wingdings" w:char="F0DF"/>
      </w:r>
      <w:r>
        <w:rPr>
          <w:rFonts w:hint="eastAsia"/>
        </w:rPr>
        <w:t>每分钟进行同步</w:t>
      </w:r>
    </w:p>
    <w:p w:rsidR="00BC0FB3" w:rsidRDefault="00BC0FB3" w:rsidP="00BC0FB3">
      <w:pPr>
        <w:pStyle w:val="ac"/>
      </w:pPr>
      <w:r>
        <w:t>#* * * * * /bin/sh  /server/scripts/inotify_rsync.sh</w:t>
      </w:r>
    </w:p>
    <w:p w:rsidR="00BC0FB3" w:rsidRDefault="00BC0FB3" w:rsidP="00BC0FB3"/>
    <w:p w:rsidR="00BC0FB3" w:rsidRDefault="00BC0FB3" w:rsidP="00BC0FB3">
      <w:r>
        <w:rPr>
          <w:rFonts w:hint="eastAsia"/>
        </w:rPr>
        <w:t>开机启动脚本实现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start</w:t>
      </w:r>
    </w:p>
    <w:p w:rsidR="00BC0FB3" w:rsidRDefault="00BC0FB3" w:rsidP="00BC0FB3">
      <w:pPr>
        <w:pStyle w:val="ac"/>
      </w:pPr>
      <w:r>
        <w:t xml:space="preserve">[root@nfs01 scripts]# vim syncd </w:t>
      </w:r>
    </w:p>
    <w:p w:rsidR="00BC0FB3" w:rsidRDefault="00BC0FB3" w:rsidP="00BC0FB3">
      <w:pPr>
        <w:pStyle w:val="ac"/>
      </w:pPr>
      <w:r>
        <w:t>#!/bin/bash</w:t>
      </w:r>
    </w:p>
    <w:p w:rsidR="00BC0FB3" w:rsidRDefault="00BC0FB3" w:rsidP="00BC0FB3">
      <w:pPr>
        <w:pStyle w:val="ac"/>
      </w:pPr>
      <w:r>
        <w:t>#chkconfig: 2345 55 66</w:t>
      </w:r>
    </w:p>
    <w:p w:rsidR="00BC0FB3" w:rsidRDefault="00BC0FB3" w:rsidP="00BC0FB3">
      <w:pPr>
        <w:pStyle w:val="ac"/>
      </w:pPr>
      <w:r>
        <w:t>########################################</w:t>
      </w:r>
    </w:p>
    <w:p w:rsidR="00BC0FB3" w:rsidRDefault="00BC0FB3" w:rsidP="00BC0FB3">
      <w:pPr>
        <w:pStyle w:val="ac"/>
      </w:pPr>
      <w:r>
        <w:t># this scripts is created by cj</w:t>
      </w:r>
    </w:p>
    <w:p w:rsidR="00BC0FB3" w:rsidRDefault="00BC0FB3" w:rsidP="00BC0FB3">
      <w:pPr>
        <w:pStyle w:val="ac"/>
      </w:pPr>
      <w:r>
        <w:t>#cj QQ:278028843</w:t>
      </w:r>
    </w:p>
    <w:p w:rsidR="00BC0FB3" w:rsidRDefault="00BC0FB3" w:rsidP="00BC0FB3">
      <w:pPr>
        <w:pStyle w:val="ac"/>
      </w:pPr>
      <w:r>
        <w:t>#site :</w:t>
      </w:r>
    </w:p>
    <w:p w:rsidR="00BC0FB3" w:rsidRDefault="00BC0FB3" w:rsidP="00BC0FB3">
      <w:pPr>
        <w:pStyle w:val="ac"/>
      </w:pPr>
      <w:r>
        <w:t>#time 20180401</w:t>
      </w:r>
    </w:p>
    <w:p w:rsidR="00BC0FB3" w:rsidRDefault="00BC0FB3" w:rsidP="00BC0FB3">
      <w:pPr>
        <w:pStyle w:val="ac"/>
      </w:pPr>
      <w:r>
        <w:t>############################################</w:t>
      </w:r>
    </w:p>
    <w:p w:rsidR="00BC0FB3" w:rsidRDefault="00BC0FB3" w:rsidP="00BC0FB3">
      <w:pPr>
        <w:pStyle w:val="ac"/>
      </w:pPr>
      <w:r>
        <w:t>. /etc/init.d/functions</w:t>
      </w:r>
    </w:p>
    <w:p w:rsidR="00BC0FB3" w:rsidRDefault="00BC0FB3" w:rsidP="00BC0FB3">
      <w:pPr>
        <w:pStyle w:val="ac"/>
      </w:pPr>
    </w:p>
    <w:p w:rsidR="00BC0FB3" w:rsidRDefault="00BC0FB3" w:rsidP="00BC0FB3">
      <w:pPr>
        <w:pStyle w:val="ac"/>
      </w:pPr>
      <w:r>
        <w:t>if [ $# -ne 1 ];then</w:t>
      </w:r>
    </w:p>
    <w:p w:rsidR="00BC0FB3" w:rsidRDefault="00BC0FB3" w:rsidP="00BC0FB3">
      <w:pPr>
        <w:pStyle w:val="ac"/>
      </w:pPr>
      <w:r>
        <w:t xml:space="preserve">     usage: $0 {start|stop}</w:t>
      </w:r>
    </w:p>
    <w:p w:rsidR="00BC0FB3" w:rsidRDefault="00BC0FB3" w:rsidP="00BC0FB3">
      <w:pPr>
        <w:pStyle w:val="ac"/>
      </w:pPr>
      <w:r>
        <w:t xml:space="preserve">     exit 1</w:t>
      </w:r>
    </w:p>
    <w:p w:rsidR="00BC0FB3" w:rsidRDefault="00BC0FB3" w:rsidP="00BC0FB3">
      <w:pPr>
        <w:pStyle w:val="ac"/>
      </w:pPr>
      <w:r>
        <w:t xml:space="preserve">     fi</w:t>
      </w:r>
    </w:p>
    <w:p w:rsidR="00BC0FB3" w:rsidRDefault="00BC0FB3" w:rsidP="00BC0FB3">
      <w:pPr>
        <w:pStyle w:val="ac"/>
      </w:pPr>
    </w:p>
    <w:p w:rsidR="00BC0FB3" w:rsidRDefault="00BC0FB3" w:rsidP="00BC0FB3">
      <w:pPr>
        <w:pStyle w:val="ac"/>
      </w:pPr>
      <w:r>
        <w:t>case "$1" in</w:t>
      </w:r>
    </w:p>
    <w:p w:rsidR="00BC0FB3" w:rsidRDefault="00BC0FB3" w:rsidP="00BC0FB3">
      <w:pPr>
        <w:pStyle w:val="ac"/>
      </w:pPr>
      <w:r>
        <w:t>start)</w:t>
      </w:r>
    </w:p>
    <w:p w:rsidR="00BC0FB3" w:rsidRDefault="00BC0FB3" w:rsidP="00BC0FB3">
      <w:pPr>
        <w:pStyle w:val="ac"/>
      </w:pPr>
      <w:r>
        <w:t xml:space="preserve">     /bin/bash /server/scripts/inotify_rsync.sh &amp;</w:t>
      </w:r>
    </w:p>
    <w:p w:rsidR="00BC0FB3" w:rsidRDefault="00BC0FB3" w:rsidP="00BC0FB3">
      <w:pPr>
        <w:pStyle w:val="ac"/>
      </w:pPr>
      <w:r>
        <w:t xml:space="preserve">    echo $$ &gt;/var/run/inotify.pid</w:t>
      </w:r>
    </w:p>
    <w:p w:rsidR="00BC0FB3" w:rsidRDefault="00BC0FB3" w:rsidP="00BC0FB3">
      <w:pPr>
        <w:pStyle w:val="ac"/>
      </w:pPr>
      <w:r>
        <w:t xml:space="preserve">    if [ `ps -ef|grep inotify|wc -l` -gt 2 ];then</w:t>
      </w:r>
    </w:p>
    <w:p w:rsidR="00BC0FB3" w:rsidRDefault="00BC0FB3" w:rsidP="00BC0FB3">
      <w:pPr>
        <w:pStyle w:val="ac"/>
      </w:pPr>
      <w:r>
        <w:t xml:space="preserve">       action "inotify server is started" /bin/true</w:t>
      </w:r>
    </w:p>
    <w:p w:rsidR="00BC0FB3" w:rsidRDefault="00BC0FB3" w:rsidP="00BC0FB3">
      <w:pPr>
        <w:pStyle w:val="ac"/>
      </w:pPr>
      <w:r>
        <w:t xml:space="preserve">    else</w:t>
      </w:r>
    </w:p>
    <w:p w:rsidR="00BC0FB3" w:rsidRDefault="00BC0FB3" w:rsidP="00BC0FB3">
      <w:pPr>
        <w:pStyle w:val="ac"/>
      </w:pPr>
      <w:r>
        <w:t xml:space="preserve">       action "inotify yserver is started" /bin/false</w:t>
      </w:r>
    </w:p>
    <w:p w:rsidR="00BC0FB3" w:rsidRDefault="00BC0FB3" w:rsidP="00BC0FB3">
      <w:pPr>
        <w:pStyle w:val="ac"/>
      </w:pPr>
      <w:r>
        <w:t xml:space="preserve">    fi</w:t>
      </w:r>
    </w:p>
    <w:p w:rsidR="00BC0FB3" w:rsidRDefault="00BC0FB3" w:rsidP="00BC0FB3">
      <w:pPr>
        <w:pStyle w:val="ac"/>
      </w:pPr>
      <w:r>
        <w:t xml:space="preserve">    ;;</w:t>
      </w:r>
    </w:p>
    <w:p w:rsidR="00BC0FB3" w:rsidRDefault="00BC0FB3" w:rsidP="00BC0FB3">
      <w:pPr>
        <w:pStyle w:val="ac"/>
      </w:pPr>
      <w:r>
        <w:t>stop)</w:t>
      </w:r>
    </w:p>
    <w:p w:rsidR="00BC0FB3" w:rsidRDefault="00BC0FB3" w:rsidP="00BC0FB3">
      <w:pPr>
        <w:pStyle w:val="ac"/>
      </w:pPr>
      <w:r>
        <w:t xml:space="preserve">    kill -9 `cat /var/run/inotify.pid` &gt;/dev/null 2&gt;&amp;1</w:t>
      </w:r>
    </w:p>
    <w:p w:rsidR="00BC0FB3" w:rsidRDefault="00BC0FB3" w:rsidP="00BC0FB3">
      <w:pPr>
        <w:pStyle w:val="ac"/>
      </w:pPr>
      <w:r>
        <w:t xml:space="preserve">    pkill inotifywait</w:t>
      </w:r>
    </w:p>
    <w:p w:rsidR="00BC0FB3" w:rsidRDefault="00BC0FB3" w:rsidP="00BC0FB3">
      <w:pPr>
        <w:pStyle w:val="ac"/>
      </w:pPr>
      <w:r>
        <w:t xml:space="preserve">    sleep 2</w:t>
      </w:r>
    </w:p>
    <w:p w:rsidR="00BC0FB3" w:rsidRDefault="00BC0FB3" w:rsidP="00BC0FB3">
      <w:pPr>
        <w:pStyle w:val="ac"/>
      </w:pPr>
      <w:r>
        <w:t xml:space="preserve">    if [ `ps -ef|grep inotify|grep -v grep|wc -l` -eq 0 ];then</w:t>
      </w:r>
    </w:p>
    <w:p w:rsidR="00BC0FB3" w:rsidRDefault="00BC0FB3" w:rsidP="00BC0FB3">
      <w:pPr>
        <w:pStyle w:val="ac"/>
      </w:pPr>
      <w:r>
        <w:t xml:space="preserve">         action "inotify server is stopped" /bin/true</w:t>
      </w:r>
    </w:p>
    <w:p w:rsidR="00BC0FB3" w:rsidRDefault="00BC0FB3" w:rsidP="00BC0FB3">
      <w:pPr>
        <w:pStyle w:val="ac"/>
      </w:pPr>
      <w:r>
        <w:t xml:space="preserve">    else</w:t>
      </w:r>
    </w:p>
    <w:p w:rsidR="00BC0FB3" w:rsidRDefault="00BC0FB3" w:rsidP="00BC0FB3">
      <w:pPr>
        <w:pStyle w:val="ac"/>
      </w:pPr>
      <w:r>
        <w:t xml:space="preserve">         action "inotify server is stopped" /bin/false</w:t>
      </w:r>
    </w:p>
    <w:p w:rsidR="00BC0FB3" w:rsidRDefault="00BC0FB3" w:rsidP="00BC0FB3">
      <w:pPr>
        <w:pStyle w:val="ac"/>
      </w:pPr>
      <w:r>
        <w:lastRenderedPageBreak/>
        <w:t xml:space="preserve">    fi</w:t>
      </w:r>
    </w:p>
    <w:p w:rsidR="00BC0FB3" w:rsidRDefault="00BC0FB3" w:rsidP="00BC0FB3">
      <w:pPr>
        <w:pStyle w:val="ac"/>
      </w:pPr>
      <w:r>
        <w:t xml:space="preserve">   ;;</w:t>
      </w:r>
    </w:p>
    <w:p w:rsidR="00BC0FB3" w:rsidRDefault="00BC0FB3" w:rsidP="00BC0FB3">
      <w:pPr>
        <w:pStyle w:val="ac"/>
      </w:pPr>
      <w:r>
        <w:t>*)</w:t>
      </w:r>
    </w:p>
    <w:p w:rsidR="00BC0FB3" w:rsidRDefault="00BC0FB3" w:rsidP="00BC0FB3">
      <w:pPr>
        <w:pStyle w:val="ac"/>
      </w:pPr>
      <w:r>
        <w:t xml:space="preserve">    usage: $0 {start|stop}</w:t>
      </w:r>
    </w:p>
    <w:p w:rsidR="00BC0FB3" w:rsidRDefault="00BC0FB3" w:rsidP="00BC0FB3">
      <w:pPr>
        <w:pStyle w:val="ac"/>
      </w:pPr>
      <w:r>
        <w:t xml:space="preserve">   exit 1</w:t>
      </w:r>
    </w:p>
    <w:p w:rsidR="00BC0FB3" w:rsidRDefault="00BC0FB3" w:rsidP="00BC0FB3">
      <w:pPr>
        <w:pStyle w:val="ac"/>
      </w:pPr>
      <w:r>
        <w:t>esac</w:t>
      </w:r>
    </w:p>
    <w:p w:rsidR="00BC0FB3" w:rsidRDefault="00BC0FB3" w:rsidP="00BC0FB3"/>
    <w:p w:rsidR="00BC0FB3" w:rsidRDefault="00BC0FB3" w:rsidP="00BC0FB3"/>
    <w:p w:rsidR="00BC0FB3" w:rsidRDefault="00BC0FB3" w:rsidP="00BC0FB3">
      <w:pPr>
        <w:pStyle w:val="3"/>
      </w:pPr>
      <w:bookmarkStart w:id="12" w:name="_Toc510378050"/>
      <w:r>
        <w:rPr>
          <w:rFonts w:hint="eastAsia"/>
        </w:rPr>
        <w:t>工具实时复制企业级调优</w:t>
      </w:r>
      <w:bookmarkEnd w:id="12"/>
    </w:p>
    <w:p w:rsidR="00BC0FB3" w:rsidRDefault="00BC0FB3" w:rsidP="00BC0FB3">
      <w:r>
        <w:rPr>
          <w:noProof/>
        </w:rPr>
        <w:drawing>
          <wp:inline distT="0" distB="0" distL="0" distR="0" wp14:anchorId="02E42D48" wp14:editId="06A9C5ED">
            <wp:extent cx="6645910" cy="3254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B3" w:rsidRDefault="00BC0FB3" w:rsidP="00BC0FB3">
      <w:pPr>
        <w:pStyle w:val="3"/>
        <w:rPr>
          <w:kern w:val="0"/>
          <w:sz w:val="27"/>
          <w:szCs w:val="27"/>
        </w:rPr>
      </w:pPr>
      <w:bookmarkStart w:id="13" w:name="_Toc510378051"/>
      <w:r>
        <w:t xml:space="preserve">inotify </w:t>
      </w:r>
      <w:r>
        <w:t>优化（</w:t>
      </w:r>
      <w:r>
        <w:t>/proc/sys/fs/inotify/</w:t>
      </w:r>
      <w:r>
        <w:t>）</w:t>
      </w:r>
      <w:bookmarkEnd w:id="13"/>
    </w:p>
    <w:p w:rsidR="00BC0FB3" w:rsidRDefault="00BC0FB3" w:rsidP="00BC0FB3">
      <w:pPr>
        <w:pStyle w:val="ac"/>
      </w:pPr>
      <w:r>
        <w:t>1</w:t>
      </w:r>
      <w:r>
        <w:rPr>
          <w:rFonts w:hint="eastAsia"/>
        </w:rPr>
        <w:t>、</w:t>
      </w:r>
      <w:r>
        <w:t>max_user_watches 优化</w:t>
      </w:r>
      <w:r>
        <w:br/>
        <w:t>echo “50000000” &gt;/proc/sys/fs/inotify/max_user_watches</w:t>
      </w:r>
    </w:p>
    <w:p w:rsidR="00BC0FB3" w:rsidRDefault="00BC0FB3" w:rsidP="00BC0FB3">
      <w:pPr>
        <w:pStyle w:val="ac"/>
      </w:pPr>
      <w:r>
        <w:t>2</w:t>
      </w:r>
      <w:r>
        <w:rPr>
          <w:rFonts w:hint="eastAsia"/>
        </w:rPr>
        <w:t>、</w:t>
      </w:r>
      <w:r>
        <w:t>max_queued_events优化</w:t>
      </w:r>
      <w:r>
        <w:br/>
        <w:t xml:space="preserve">echo “50000000” &gt;/proc/sys/fs/inotify/max_queued_events </w:t>
      </w:r>
      <w:r>
        <w:br/>
        <w:t>注意：以上配置重启可能会失效，需要放置在rc.local文件中</w:t>
      </w:r>
    </w:p>
    <w:p w:rsidR="00BC0FB3" w:rsidRPr="0074380B" w:rsidRDefault="00BC0FB3" w:rsidP="00BC0FB3"/>
    <w:p w:rsidR="00BC0FB3" w:rsidRDefault="00BC0FB3" w:rsidP="00BC0FB3">
      <w:pPr>
        <w:pStyle w:val="4"/>
      </w:pPr>
      <w:r>
        <w:rPr>
          <w:rFonts w:hint="eastAsia"/>
        </w:rPr>
        <w:t xml:space="preserve"> Inotify</w:t>
      </w:r>
      <w:r>
        <w:rPr>
          <w:rFonts w:hint="eastAsia"/>
        </w:rPr>
        <w:t>优缺点</w:t>
      </w:r>
    </w:p>
    <w:p w:rsidR="00BC0FB3" w:rsidRDefault="00BC0FB3" w:rsidP="00BC0FB3">
      <w:r>
        <w:rPr>
          <w:rFonts w:hint="eastAsia"/>
        </w:rPr>
        <w:t>优点：</w:t>
      </w:r>
    </w:p>
    <w:p w:rsidR="00BC0FB3" w:rsidRDefault="00BC0FB3" w:rsidP="00BC0FB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监控文件系统事件变化，通过同步工具实现实时数据同步</w:t>
      </w:r>
    </w:p>
    <w:p w:rsidR="00BC0FB3" w:rsidRDefault="00BC0FB3" w:rsidP="00BC0FB3">
      <w:r>
        <w:rPr>
          <w:rFonts w:hint="eastAsia"/>
        </w:rPr>
        <w:t>缺点：</w:t>
      </w:r>
    </w:p>
    <w:p w:rsidR="00BC0FB3" w:rsidRDefault="00BC0FB3" w:rsidP="00BC0FB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并发如果大于</w:t>
      </w:r>
      <w:r>
        <w:rPr>
          <w:rFonts w:hint="eastAsia"/>
        </w:rPr>
        <w:t>200</w:t>
      </w:r>
      <w:r>
        <w:rPr>
          <w:rFonts w:hint="eastAsia"/>
        </w:rPr>
        <w:t>个文件（</w:t>
      </w:r>
      <w:r>
        <w:rPr>
          <w:rFonts w:hint="eastAsia"/>
        </w:rPr>
        <w:t>10-100k</w:t>
      </w:r>
      <w:r>
        <w:rPr>
          <w:rFonts w:hint="eastAsia"/>
        </w:rPr>
        <w:t>），同步时就会有延迟</w:t>
      </w:r>
    </w:p>
    <w:p w:rsidR="00BC0FB3" w:rsidRDefault="00BC0FB3" w:rsidP="00BC0FB3">
      <w:r>
        <w:rPr>
          <w:rFonts w:hint="eastAsia"/>
        </w:rPr>
        <w:lastRenderedPageBreak/>
        <w:t>2.</w:t>
      </w:r>
      <w:r>
        <w:rPr>
          <w:rFonts w:hint="eastAsia"/>
        </w:rPr>
        <w:tab/>
      </w:r>
      <w:r>
        <w:rPr>
          <w:rFonts w:hint="eastAsia"/>
        </w:rPr>
        <w:t>我们前面写的脚本，每次都是全部推送一次，但确实是增量的。也可以只是同步变化，不变化的不理</w:t>
      </w:r>
    </w:p>
    <w:p w:rsidR="00BC0FB3" w:rsidRPr="00FE7C82" w:rsidRDefault="00BC0FB3" w:rsidP="00BC0FB3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监控事件后，条用</w:t>
      </w:r>
      <w:r>
        <w:rPr>
          <w:rFonts w:hint="eastAsia"/>
        </w:rPr>
        <w:t>rsync</w:t>
      </w:r>
      <w:r>
        <w:rPr>
          <w:rFonts w:hint="eastAsia"/>
        </w:rPr>
        <w:t>同步是单进程（加</w:t>
      </w:r>
      <w:r>
        <w:rPr>
          <w:rFonts w:hint="eastAsia"/>
        </w:rPr>
        <w:t>&amp;</w:t>
      </w:r>
      <w:r>
        <w:rPr>
          <w:rFonts w:hint="eastAsia"/>
        </w:rPr>
        <w:t>并发），</w:t>
      </w:r>
      <w:r>
        <w:rPr>
          <w:rFonts w:hint="eastAsia"/>
        </w:rPr>
        <w:t>sersync</w:t>
      </w:r>
      <w:r>
        <w:rPr>
          <w:rFonts w:hint="eastAsia"/>
        </w:rPr>
        <w:t>多进程同步</w:t>
      </w:r>
    </w:p>
    <w:p w:rsidR="00BC0FB3" w:rsidRDefault="00BC0FB3" w:rsidP="00BC0FB3"/>
    <w:p w:rsidR="00BC0FB3" w:rsidRDefault="00BC0FB3" w:rsidP="00BC0FB3">
      <w:pPr>
        <w:pStyle w:val="3"/>
      </w:pPr>
      <w:bookmarkStart w:id="14" w:name="_Toc510378052"/>
      <w:r>
        <w:t>Sersync</w:t>
      </w:r>
      <w:r>
        <w:rPr>
          <w:rFonts w:hint="eastAsia"/>
        </w:rPr>
        <w:t>功能：</w:t>
      </w:r>
      <w:bookmarkEnd w:id="14"/>
    </w:p>
    <w:p w:rsidR="00BC0FB3" w:rsidRDefault="00BC0FB3" w:rsidP="00BC0FB3">
      <w:pPr>
        <w:pStyle w:val="aa"/>
        <w:numPr>
          <w:ilvl w:val="0"/>
          <w:numId w:val="47"/>
        </w:numPr>
      </w:pPr>
      <w:r>
        <w:rPr>
          <w:rFonts w:hint="eastAsia"/>
        </w:rPr>
        <w:t>支持配置文件管理</w:t>
      </w:r>
    </w:p>
    <w:p w:rsidR="00BC0FB3" w:rsidRDefault="00BC0FB3" w:rsidP="00BC0FB3">
      <w:pPr>
        <w:pStyle w:val="aa"/>
        <w:numPr>
          <w:ilvl w:val="0"/>
          <w:numId w:val="47"/>
        </w:numPr>
      </w:pPr>
      <w:r>
        <w:rPr>
          <w:rFonts w:hint="eastAsia"/>
        </w:rPr>
        <w:t>真正的守护进程</w:t>
      </w:r>
    </w:p>
    <w:p w:rsidR="00BC0FB3" w:rsidRDefault="00BC0FB3" w:rsidP="00BC0FB3">
      <w:pPr>
        <w:pStyle w:val="aa"/>
        <w:numPr>
          <w:ilvl w:val="0"/>
          <w:numId w:val="47"/>
        </w:numPr>
      </w:pPr>
      <w:r>
        <w:rPr>
          <w:rFonts w:hint="eastAsia"/>
        </w:rPr>
        <w:t>可以对失败文件定时重传</w:t>
      </w:r>
    </w:p>
    <w:p w:rsidR="00BC0FB3" w:rsidRDefault="00BC0FB3" w:rsidP="00BC0FB3">
      <w:pPr>
        <w:pStyle w:val="aa"/>
        <w:numPr>
          <w:ilvl w:val="0"/>
          <w:numId w:val="47"/>
        </w:numPr>
      </w:pPr>
      <w:r>
        <w:rPr>
          <w:rFonts w:hint="eastAsia"/>
        </w:rPr>
        <w:t>第三方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接口（例如更新</w:t>
      </w:r>
      <w:r>
        <w:rPr>
          <w:rFonts w:hint="eastAsia"/>
        </w:rPr>
        <w:t>cdn</w:t>
      </w:r>
      <w:r>
        <w:rPr>
          <w:rFonts w:hint="eastAsia"/>
        </w:rPr>
        <w:t>缓存）</w:t>
      </w:r>
    </w:p>
    <w:p w:rsidR="00BC0FB3" w:rsidRDefault="00BC0FB3" w:rsidP="00BC0FB3">
      <w:pPr>
        <w:pStyle w:val="aa"/>
        <w:numPr>
          <w:ilvl w:val="0"/>
          <w:numId w:val="47"/>
        </w:numPr>
      </w:pPr>
      <w:r>
        <w:rPr>
          <w:rFonts w:hint="eastAsia"/>
        </w:rPr>
        <w:t>默认多线程</w:t>
      </w:r>
      <w:r>
        <w:rPr>
          <w:rFonts w:hint="eastAsia"/>
        </w:rPr>
        <w:t>rsync</w:t>
      </w:r>
      <w:r>
        <w:rPr>
          <w:rFonts w:hint="eastAsia"/>
        </w:rPr>
        <w:t>同步</w:t>
      </w:r>
    </w:p>
    <w:p w:rsidR="00BC0FB3" w:rsidRDefault="00BC0FB3" w:rsidP="00BC0FB3"/>
    <w:p w:rsidR="00BC0FB3" w:rsidRDefault="00BC0FB3" w:rsidP="00BC0FB3">
      <w:pPr>
        <w:rPr>
          <w:b/>
          <w:i/>
          <w:sz w:val="44"/>
          <w:szCs w:val="44"/>
        </w:rPr>
      </w:pPr>
      <w:r w:rsidRPr="00A11BAE">
        <w:rPr>
          <w:rFonts w:hint="eastAsia"/>
          <w:b/>
          <w:i/>
          <w:sz w:val="44"/>
          <w:szCs w:val="44"/>
        </w:rPr>
        <w:t>高并发数据实时同步方案小结：</w:t>
      </w:r>
    </w:p>
    <w:p w:rsidR="00BC0FB3" w:rsidRPr="00F60F28" w:rsidRDefault="00BC0FB3" w:rsidP="00BC0FB3">
      <w:pPr>
        <w:rPr>
          <w:sz w:val="21"/>
          <w:szCs w:val="21"/>
        </w:rPr>
      </w:pPr>
      <w:r w:rsidRPr="00F60F28">
        <w:rPr>
          <w:rFonts w:hint="eastAsia"/>
          <w:sz w:val="21"/>
          <w:szCs w:val="21"/>
        </w:rPr>
        <w:t>1</w:t>
      </w:r>
      <w:r w:rsidRPr="00F60F28">
        <w:rPr>
          <w:rFonts w:hint="eastAsia"/>
          <w:sz w:val="21"/>
          <w:szCs w:val="21"/>
        </w:rPr>
        <w:t>、</w:t>
      </w:r>
      <w:r w:rsidRPr="00F60F28">
        <w:rPr>
          <w:rFonts w:hint="eastAsia"/>
          <w:sz w:val="21"/>
          <w:szCs w:val="21"/>
        </w:rPr>
        <w:t>inotify+</w:t>
      </w:r>
      <w:r w:rsidRPr="00F60F28">
        <w:rPr>
          <w:sz w:val="21"/>
          <w:szCs w:val="21"/>
        </w:rPr>
        <w:t>sersync/</w:t>
      </w:r>
      <w:r w:rsidRPr="00F60F28">
        <w:rPr>
          <w:rFonts w:hint="eastAsia"/>
          <w:sz w:val="21"/>
          <w:szCs w:val="21"/>
        </w:rPr>
        <w:t>rsync</w:t>
      </w:r>
      <w:r w:rsidRPr="00F60F28">
        <w:rPr>
          <w:sz w:val="21"/>
          <w:szCs w:val="21"/>
        </w:rPr>
        <w:t xml:space="preserve"> </w:t>
      </w:r>
      <w:r w:rsidRPr="00F60F28">
        <w:rPr>
          <w:rFonts w:hint="eastAsia"/>
          <w:sz w:val="21"/>
          <w:szCs w:val="21"/>
        </w:rPr>
        <w:t>【文件级别】</w:t>
      </w:r>
    </w:p>
    <w:p w:rsidR="00BC0FB3" w:rsidRPr="00F60F28" w:rsidRDefault="00BC0FB3" w:rsidP="00BC0FB3">
      <w:pPr>
        <w:rPr>
          <w:sz w:val="21"/>
          <w:szCs w:val="21"/>
        </w:rPr>
      </w:pPr>
      <w:r w:rsidRPr="00F60F28">
        <w:rPr>
          <w:rFonts w:hint="eastAsia"/>
          <w:sz w:val="21"/>
          <w:szCs w:val="21"/>
        </w:rPr>
        <w:t>2</w:t>
      </w:r>
      <w:r w:rsidRPr="00F60F28">
        <w:rPr>
          <w:rFonts w:hint="eastAsia"/>
          <w:sz w:val="21"/>
          <w:szCs w:val="21"/>
        </w:rPr>
        <w:t>、</w:t>
      </w:r>
      <w:r w:rsidRPr="00F60F28">
        <w:rPr>
          <w:rFonts w:hint="eastAsia"/>
          <w:sz w:val="21"/>
          <w:szCs w:val="21"/>
        </w:rPr>
        <w:t>drbd</w:t>
      </w:r>
      <w:r w:rsidRPr="00F60F28">
        <w:rPr>
          <w:rFonts w:hint="eastAsia"/>
          <w:sz w:val="21"/>
          <w:szCs w:val="21"/>
        </w:rPr>
        <w:t>文件系统级别，基于</w:t>
      </w:r>
      <w:r w:rsidRPr="00F60F28">
        <w:rPr>
          <w:rFonts w:hint="eastAsia"/>
          <w:sz w:val="21"/>
          <w:szCs w:val="21"/>
        </w:rPr>
        <w:t>block</w:t>
      </w:r>
      <w:r w:rsidRPr="00F60F28">
        <w:rPr>
          <w:sz w:val="21"/>
          <w:szCs w:val="21"/>
        </w:rPr>
        <w:t xml:space="preserve"> </w:t>
      </w:r>
      <w:r w:rsidRPr="00F60F28">
        <w:rPr>
          <w:rFonts w:hint="eastAsia"/>
          <w:sz w:val="21"/>
          <w:szCs w:val="21"/>
        </w:rPr>
        <w:t>【缺点：备节点数据不可用】</w:t>
      </w:r>
    </w:p>
    <w:p w:rsidR="00BC0FB3" w:rsidRPr="00F60F28" w:rsidRDefault="00BC0FB3" w:rsidP="00BC0FB3">
      <w:pPr>
        <w:rPr>
          <w:sz w:val="21"/>
          <w:szCs w:val="21"/>
        </w:rPr>
      </w:pPr>
      <w:r w:rsidRPr="00F60F28">
        <w:rPr>
          <w:rFonts w:hint="eastAsia"/>
          <w:sz w:val="21"/>
          <w:szCs w:val="21"/>
        </w:rPr>
        <w:t>3</w:t>
      </w:r>
      <w:r w:rsidRPr="00F60F28">
        <w:rPr>
          <w:rFonts w:hint="eastAsia"/>
          <w:sz w:val="21"/>
          <w:szCs w:val="21"/>
        </w:rPr>
        <w:t>、第三方软件同步：</w:t>
      </w:r>
      <w:r w:rsidRPr="00F60F28">
        <w:rPr>
          <w:rFonts w:hint="eastAsia"/>
          <w:sz w:val="21"/>
          <w:szCs w:val="21"/>
        </w:rPr>
        <w:t>mysql</w:t>
      </w:r>
      <w:r w:rsidRPr="00F60F28">
        <w:rPr>
          <w:rFonts w:hint="eastAsia"/>
          <w:sz w:val="21"/>
          <w:szCs w:val="21"/>
        </w:rPr>
        <w:t>同步，</w:t>
      </w:r>
      <w:r w:rsidRPr="00F60F28">
        <w:rPr>
          <w:rFonts w:hint="eastAsia"/>
          <w:sz w:val="21"/>
          <w:szCs w:val="21"/>
        </w:rPr>
        <w:t>oracle</w:t>
      </w:r>
      <w:r w:rsidRPr="00F60F28">
        <w:rPr>
          <w:rFonts w:hint="eastAsia"/>
          <w:sz w:val="21"/>
          <w:szCs w:val="21"/>
        </w:rPr>
        <w:t>，</w:t>
      </w:r>
      <w:r w:rsidRPr="00F60F28">
        <w:rPr>
          <w:rFonts w:hint="eastAsia"/>
          <w:sz w:val="21"/>
          <w:szCs w:val="21"/>
        </w:rPr>
        <w:t>mongodb</w:t>
      </w:r>
    </w:p>
    <w:p w:rsidR="00BC0FB3" w:rsidRPr="00F60F28" w:rsidRDefault="00BC0FB3" w:rsidP="00BC0FB3">
      <w:pPr>
        <w:rPr>
          <w:sz w:val="21"/>
          <w:szCs w:val="21"/>
        </w:rPr>
      </w:pPr>
      <w:r w:rsidRPr="00F60F28">
        <w:rPr>
          <w:rFonts w:hint="eastAsia"/>
          <w:sz w:val="21"/>
          <w:szCs w:val="21"/>
        </w:rPr>
        <w:t>4</w:t>
      </w:r>
      <w:r w:rsidRPr="00F60F28">
        <w:rPr>
          <w:rFonts w:hint="eastAsia"/>
          <w:sz w:val="21"/>
          <w:szCs w:val="21"/>
        </w:rPr>
        <w:t>、程序双写，直接写两台服务器</w:t>
      </w:r>
    </w:p>
    <w:p w:rsidR="00BC0FB3" w:rsidRPr="00F60F28" w:rsidRDefault="00BC0FB3" w:rsidP="00BC0FB3">
      <w:pPr>
        <w:rPr>
          <w:sz w:val="21"/>
          <w:szCs w:val="21"/>
        </w:rPr>
      </w:pPr>
      <w:r w:rsidRPr="00F60F28">
        <w:rPr>
          <w:rFonts w:hint="eastAsia"/>
          <w:sz w:val="21"/>
          <w:szCs w:val="21"/>
        </w:rPr>
        <w:t>5</w:t>
      </w:r>
      <w:r w:rsidRPr="00F60F28">
        <w:rPr>
          <w:rFonts w:hint="eastAsia"/>
          <w:sz w:val="21"/>
          <w:szCs w:val="21"/>
        </w:rPr>
        <w:t>、产品业务逻辑解决（读写分离，备读不到，读</w:t>
      </w:r>
      <w:r w:rsidRPr="00F60F28">
        <w:rPr>
          <w:rFonts w:hint="eastAsia"/>
          <w:sz w:val="21"/>
          <w:szCs w:val="21"/>
        </w:rPr>
        <w:t xml:space="preserve"> </w:t>
      </w:r>
      <w:r w:rsidRPr="00F60F28">
        <w:rPr>
          <w:rFonts w:hint="eastAsia"/>
          <w:sz w:val="21"/>
          <w:szCs w:val="21"/>
        </w:rPr>
        <w:t>主）</w:t>
      </w:r>
    </w:p>
    <w:p w:rsidR="00BC0FB3" w:rsidRPr="00F60F28" w:rsidRDefault="00BC0FB3" w:rsidP="00BC0FB3">
      <w:pPr>
        <w:rPr>
          <w:sz w:val="21"/>
          <w:szCs w:val="21"/>
        </w:rPr>
      </w:pPr>
      <w:r w:rsidRPr="00F60F28">
        <w:rPr>
          <w:rFonts w:hint="eastAsia"/>
          <w:sz w:val="21"/>
          <w:szCs w:val="21"/>
        </w:rPr>
        <w:t>6</w:t>
      </w:r>
      <w:r w:rsidRPr="00F60F28">
        <w:rPr>
          <w:rFonts w:hint="eastAsia"/>
          <w:sz w:val="21"/>
          <w:szCs w:val="21"/>
        </w:rPr>
        <w:t>、</w:t>
      </w:r>
      <w:r w:rsidRPr="00F60F28">
        <w:rPr>
          <w:rFonts w:hint="eastAsia"/>
          <w:sz w:val="21"/>
          <w:szCs w:val="21"/>
        </w:rPr>
        <w:t>N</w:t>
      </w:r>
      <w:r w:rsidRPr="00F60F28">
        <w:rPr>
          <w:sz w:val="21"/>
          <w:szCs w:val="21"/>
        </w:rPr>
        <w:t>FS</w:t>
      </w:r>
      <w:r w:rsidRPr="00F60F28">
        <w:rPr>
          <w:rFonts w:hint="eastAsia"/>
          <w:sz w:val="21"/>
          <w:szCs w:val="21"/>
        </w:rPr>
        <w:t>集群（</w:t>
      </w:r>
      <w:r w:rsidRPr="00F60F28">
        <w:rPr>
          <w:rFonts w:hint="eastAsia"/>
          <w:sz w:val="21"/>
          <w:szCs w:val="21"/>
        </w:rPr>
        <w:t>1</w:t>
      </w:r>
      <w:r w:rsidRPr="00F60F28">
        <w:rPr>
          <w:rFonts w:hint="eastAsia"/>
          <w:sz w:val="21"/>
          <w:szCs w:val="21"/>
        </w:rPr>
        <w:t>、</w:t>
      </w:r>
      <w:r w:rsidRPr="00F60F28">
        <w:rPr>
          <w:rFonts w:hint="eastAsia"/>
          <w:sz w:val="21"/>
          <w:szCs w:val="21"/>
        </w:rPr>
        <w:t>4</w:t>
      </w:r>
      <w:r w:rsidRPr="00F60F28">
        <w:rPr>
          <w:rFonts w:hint="eastAsia"/>
          <w:sz w:val="21"/>
          <w:szCs w:val="21"/>
        </w:rPr>
        <w:t>、</w:t>
      </w:r>
      <w:r w:rsidRPr="00F60F28">
        <w:rPr>
          <w:rFonts w:hint="eastAsia"/>
          <w:sz w:val="21"/>
          <w:szCs w:val="21"/>
        </w:rPr>
        <w:t>5</w:t>
      </w:r>
      <w:r w:rsidRPr="00F60F28">
        <w:rPr>
          <w:rFonts w:hint="eastAsia"/>
          <w:sz w:val="21"/>
          <w:szCs w:val="21"/>
        </w:rPr>
        <w:t>方案整合）（双写主存储，备存储用</w:t>
      </w:r>
      <w:r w:rsidRPr="00F60F28">
        <w:rPr>
          <w:rFonts w:hint="eastAsia"/>
          <w:sz w:val="21"/>
          <w:szCs w:val="21"/>
        </w:rPr>
        <w:t>inotify</w:t>
      </w:r>
      <w:r w:rsidRPr="00F60F28">
        <w:rPr>
          <w:rFonts w:hint="eastAsia"/>
          <w:sz w:val="21"/>
          <w:szCs w:val="21"/>
        </w:rPr>
        <w:t>（</w:t>
      </w:r>
      <w:r w:rsidRPr="00F60F28">
        <w:rPr>
          <w:rFonts w:hint="eastAsia"/>
          <w:sz w:val="21"/>
          <w:szCs w:val="21"/>
        </w:rPr>
        <w:t>sersync</w:t>
      </w:r>
      <w:r w:rsidRPr="00F60F28">
        <w:rPr>
          <w:rFonts w:hint="eastAsia"/>
          <w:sz w:val="21"/>
          <w:szCs w:val="21"/>
        </w:rPr>
        <w:t>）</w:t>
      </w:r>
      <w:r w:rsidRPr="00F60F28">
        <w:rPr>
          <w:rFonts w:hint="eastAsia"/>
          <w:sz w:val="21"/>
          <w:szCs w:val="21"/>
        </w:rPr>
        <w:t>+rsync</w:t>
      </w:r>
      <w:r w:rsidRPr="00F60F28">
        <w:rPr>
          <w:rFonts w:hint="eastAsia"/>
          <w:sz w:val="21"/>
          <w:szCs w:val="21"/>
        </w:rPr>
        <w:t>）</w:t>
      </w:r>
      <w:r w:rsidRPr="00F60F28">
        <w:rPr>
          <w:rFonts w:hint="eastAsia"/>
          <w:sz w:val="21"/>
          <w:szCs w:val="21"/>
        </w:rPr>
        <w:t>,</w:t>
      </w:r>
      <w:r w:rsidRPr="00F60F28">
        <w:rPr>
          <w:rFonts w:hint="eastAsia"/>
          <w:sz w:val="21"/>
          <w:szCs w:val="21"/>
        </w:rPr>
        <w:t>备没有找主解决延迟问题</w:t>
      </w:r>
    </w:p>
    <w:p w:rsidR="00BC0FB3" w:rsidRDefault="00BC0FB3" w:rsidP="00BC0FB3"/>
    <w:p w:rsidR="00BC0FB3" w:rsidRDefault="00F167DB" w:rsidP="00BC0FB3">
      <w:pPr>
        <w:pStyle w:val="3"/>
      </w:pPr>
      <w:bookmarkStart w:id="15" w:name="_Toc510378053"/>
      <w:r>
        <w:lastRenderedPageBreak/>
        <w:t>Inotify+</w:t>
      </w:r>
      <w:r w:rsidR="00BC0FB3">
        <w:t>S</w:t>
      </w:r>
      <w:r w:rsidR="00BC0FB3">
        <w:rPr>
          <w:rFonts w:hint="eastAsia"/>
        </w:rPr>
        <w:t>ersync</w:t>
      </w:r>
      <w:r w:rsidR="00BC0FB3">
        <w:rPr>
          <w:rFonts w:hint="eastAsia"/>
        </w:rPr>
        <w:t>实时复制实践</w:t>
      </w:r>
      <w:bookmarkEnd w:id="15"/>
    </w:p>
    <w:p w:rsidR="00BC0FB3" w:rsidRPr="00344373" w:rsidRDefault="00F167DB" w:rsidP="00BC0FB3">
      <w:r w:rsidRPr="00F167DB">
        <w:rPr>
          <w:rFonts w:hint="eastAsia"/>
          <w:noProof/>
        </w:rPr>
        <w:drawing>
          <wp:inline distT="0" distB="0" distL="0" distR="0">
            <wp:extent cx="6645910" cy="61696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6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B3" w:rsidRPr="00344373" w:rsidRDefault="00BC0FB3" w:rsidP="00BC0FB3">
      <w:r w:rsidRPr="00344373">
        <w:t>http://edu.51cto.com/course/5907.html?source=so</w:t>
      </w:r>
    </w:p>
    <w:p w:rsidR="00BC0FB3" w:rsidRDefault="00BC0FB3" w:rsidP="00BC0FB3">
      <w:pPr>
        <w:pStyle w:val="ac"/>
      </w:pPr>
      <w:r>
        <w:t>[root@nfs01 ~]# mkdir -p /application</w:t>
      </w:r>
    </w:p>
    <w:p w:rsidR="00BC0FB3" w:rsidRDefault="00BC0FB3" w:rsidP="00BC0FB3">
      <w:pPr>
        <w:pStyle w:val="ac"/>
      </w:pPr>
      <w:r>
        <w:t>[root@nfs01 ~]# cd /application/</w:t>
      </w:r>
    </w:p>
    <w:p w:rsidR="00BC0FB3" w:rsidRDefault="00BC0FB3" w:rsidP="00BC0FB3">
      <w:pPr>
        <w:pStyle w:val="ac"/>
      </w:pPr>
      <w:r>
        <w:t>[root@nfs01 application]# ll</w:t>
      </w:r>
    </w:p>
    <w:p w:rsidR="00BC0FB3" w:rsidRDefault="00BC0FB3" w:rsidP="00BC0FB3">
      <w:pPr>
        <w:pStyle w:val="ac"/>
      </w:pPr>
      <w:r>
        <w:rPr>
          <w:rFonts w:hint="eastAsia"/>
        </w:rPr>
        <w:t>总用量 3364</w:t>
      </w:r>
    </w:p>
    <w:p w:rsidR="00BC0FB3" w:rsidRDefault="00BC0FB3" w:rsidP="00BC0FB3">
      <w:pPr>
        <w:pStyle w:val="ac"/>
      </w:pPr>
      <w:r>
        <w:rPr>
          <w:rFonts w:hint="eastAsia"/>
        </w:rPr>
        <w:t>-rw-r--r-- 1 root root 3444563 4月   1 16:39 28-sersync.tar.gz</w:t>
      </w:r>
    </w:p>
    <w:p w:rsidR="00BC0FB3" w:rsidRDefault="00BC0FB3" w:rsidP="00BC0FB3">
      <w:pPr>
        <w:pStyle w:val="ac"/>
      </w:pPr>
      <w:r>
        <w:t>[root@nfs01 application]# tar -zxvf 28-sersync.tar.gz</w:t>
      </w:r>
    </w:p>
    <w:p w:rsidR="00BC0FB3" w:rsidRDefault="00BC0FB3" w:rsidP="00BC0FB3">
      <w:pPr>
        <w:pStyle w:val="ac"/>
      </w:pPr>
      <w:r>
        <w:t>[root@nfs01 application]# tree sersync/</w:t>
      </w:r>
    </w:p>
    <w:p w:rsidR="00BC0FB3" w:rsidRDefault="00BC0FB3" w:rsidP="00BC0FB3">
      <w:pPr>
        <w:pStyle w:val="ac"/>
      </w:pPr>
      <w:r>
        <w:t>sersync/</w:t>
      </w:r>
    </w:p>
    <w:p w:rsidR="00BC0FB3" w:rsidRDefault="00BC0FB3" w:rsidP="00BC0FB3">
      <w:pPr>
        <w:pStyle w:val="ac"/>
      </w:pPr>
      <w:r>
        <w:rPr>
          <w:rFonts w:hint="eastAsia"/>
        </w:rPr>
        <w:lastRenderedPageBreak/>
        <w:t>├── bin</w:t>
      </w:r>
    </w:p>
    <w:p w:rsidR="00BC0FB3" w:rsidRDefault="00BC0FB3" w:rsidP="00BC0FB3">
      <w:pPr>
        <w:pStyle w:val="ac"/>
      </w:pPr>
      <w:r>
        <w:rPr>
          <w:rFonts w:hint="eastAsia"/>
        </w:rPr>
        <w:t>│   └── sersync</w:t>
      </w:r>
    </w:p>
    <w:p w:rsidR="00BC0FB3" w:rsidRDefault="00BC0FB3" w:rsidP="00BC0FB3">
      <w:pPr>
        <w:pStyle w:val="ac"/>
      </w:pPr>
      <w:r>
        <w:rPr>
          <w:rFonts w:hint="eastAsia"/>
        </w:rPr>
        <w:t>├── conf</w:t>
      </w:r>
    </w:p>
    <w:p w:rsidR="00BC0FB3" w:rsidRDefault="00BC0FB3" w:rsidP="00BC0FB3">
      <w:pPr>
        <w:pStyle w:val="ac"/>
      </w:pPr>
      <w:r>
        <w:rPr>
          <w:rFonts w:hint="eastAsia"/>
        </w:rPr>
        <w:t>│   ├── confxml.xml</w:t>
      </w:r>
    </w:p>
    <w:p w:rsidR="00BC0FB3" w:rsidRDefault="00BC0FB3" w:rsidP="00BC0FB3">
      <w:pPr>
        <w:pStyle w:val="ac"/>
      </w:pPr>
      <w:r>
        <w:rPr>
          <w:rFonts w:hint="eastAsia"/>
        </w:rPr>
        <w:t>│   └── confxml.xml.ori</w:t>
      </w:r>
    </w:p>
    <w:p w:rsidR="00BC0FB3" w:rsidRDefault="00BC0FB3" w:rsidP="00BC0FB3">
      <w:pPr>
        <w:pStyle w:val="ac"/>
      </w:pPr>
      <w:r>
        <w:rPr>
          <w:rFonts w:hint="eastAsia"/>
        </w:rPr>
        <w:t>├── GNU-Linux-x86</w:t>
      </w:r>
    </w:p>
    <w:p w:rsidR="00BC0FB3" w:rsidRDefault="00BC0FB3" w:rsidP="00BC0FB3">
      <w:pPr>
        <w:pStyle w:val="ac"/>
      </w:pPr>
      <w:r>
        <w:rPr>
          <w:rFonts w:hint="eastAsia"/>
        </w:rPr>
        <w:t>├── logs</w:t>
      </w:r>
    </w:p>
    <w:p w:rsidR="00BC0FB3" w:rsidRDefault="00BC0FB3" w:rsidP="00BC0FB3">
      <w:pPr>
        <w:pStyle w:val="ac"/>
      </w:pPr>
      <w:r>
        <w:rPr>
          <w:rFonts w:hint="eastAsia"/>
        </w:rPr>
        <w:t>└── sersync2.5.4_64bit_binary_stable_final.tar.gz</w:t>
      </w:r>
    </w:p>
    <w:p w:rsidR="00BC0FB3" w:rsidRDefault="00BC0FB3" w:rsidP="00BC0FB3">
      <w:pPr>
        <w:pStyle w:val="ac"/>
      </w:pPr>
    </w:p>
    <w:p w:rsidR="00BC0FB3" w:rsidRDefault="00BC0FB3" w:rsidP="00BC0FB3">
      <w:pPr>
        <w:pStyle w:val="ac"/>
      </w:pPr>
      <w:r>
        <w:t>4 directories, 4 files</w:t>
      </w:r>
    </w:p>
    <w:p w:rsidR="00BC0FB3" w:rsidRDefault="00BC0FB3" w:rsidP="00BC0FB3">
      <w:pPr>
        <w:pStyle w:val="ac"/>
      </w:pPr>
      <w:r>
        <w:rPr>
          <w:rFonts w:hint="eastAsia"/>
        </w:rPr>
        <w:t>【主配置文件已经配置好】</w:t>
      </w:r>
    </w:p>
    <w:p w:rsidR="00BC0FB3" w:rsidRDefault="00BC0FB3" w:rsidP="00BC0FB3">
      <w:pPr>
        <w:pStyle w:val="ac"/>
      </w:pPr>
      <w:r>
        <w:t xml:space="preserve">[root@nfs01 application]# chmod +x sersync/bin/sersync </w:t>
      </w:r>
    </w:p>
    <w:p w:rsidR="00BC0FB3" w:rsidRDefault="00BC0FB3" w:rsidP="00BC0FB3">
      <w:pPr>
        <w:pStyle w:val="ac"/>
      </w:pPr>
      <w:r>
        <w:t>[root@nfs01 application]# /application/sersync/bin/sersync -h</w:t>
      </w:r>
    </w:p>
    <w:p w:rsidR="00BC0FB3" w:rsidRDefault="00BC0FB3" w:rsidP="00BC0FB3">
      <w:pPr>
        <w:pStyle w:val="ac"/>
      </w:pPr>
      <w:r>
        <w:t>set the system param</w:t>
      </w:r>
    </w:p>
    <w:p w:rsidR="00BC0FB3" w:rsidRDefault="00BC0FB3" w:rsidP="00BC0FB3">
      <w:pPr>
        <w:pStyle w:val="ac"/>
      </w:pPr>
      <w:r>
        <w:rPr>
          <w:rFonts w:hint="eastAsia"/>
        </w:rPr>
        <w:t>execute：echo 50000000 &gt; /proc/sys/fs/inotify/max_user_watches</w:t>
      </w:r>
    </w:p>
    <w:p w:rsidR="00BC0FB3" w:rsidRDefault="00BC0FB3" w:rsidP="00BC0FB3">
      <w:pPr>
        <w:pStyle w:val="ac"/>
      </w:pPr>
      <w:r>
        <w:rPr>
          <w:rFonts w:hint="eastAsia"/>
        </w:rPr>
        <w:t>execute：echo 327679 &gt; /proc/sys/fs/inotify/max_queued_events</w:t>
      </w:r>
    </w:p>
    <w:p w:rsidR="00BC0FB3" w:rsidRDefault="00BC0FB3" w:rsidP="00BC0FB3">
      <w:pPr>
        <w:pStyle w:val="ac"/>
      </w:pPr>
      <w:r>
        <w:t>parse the command param</w:t>
      </w:r>
    </w:p>
    <w:p w:rsidR="00BC0FB3" w:rsidRDefault="00BC0FB3" w:rsidP="00BC0FB3">
      <w:pPr>
        <w:pStyle w:val="ac"/>
      </w:pPr>
      <w:r>
        <w:t>_______________________________________________________</w:t>
      </w:r>
    </w:p>
    <w:p w:rsidR="00BC0FB3" w:rsidRDefault="00BC0FB3" w:rsidP="00BC0FB3">
      <w:pPr>
        <w:pStyle w:val="ac"/>
      </w:pPr>
      <w:r>
        <w:rPr>
          <w:rFonts w:hint="eastAsia"/>
        </w:rPr>
        <w:t>参数-d:启用守护进程模式</w:t>
      </w:r>
    </w:p>
    <w:p w:rsidR="00BC0FB3" w:rsidRDefault="00BC0FB3" w:rsidP="00BC0FB3">
      <w:pPr>
        <w:pStyle w:val="ac"/>
      </w:pPr>
      <w:r>
        <w:rPr>
          <w:rFonts w:hint="eastAsia"/>
        </w:rPr>
        <w:t>参数-r:在监控前，将监控目录与远程主机用rsync命令推送一遍</w:t>
      </w:r>
    </w:p>
    <w:p w:rsidR="00BC0FB3" w:rsidRDefault="00BC0FB3" w:rsidP="00BC0FB3">
      <w:pPr>
        <w:pStyle w:val="ac"/>
      </w:pPr>
      <w:r>
        <w:rPr>
          <w:rFonts w:hint="eastAsia"/>
        </w:rPr>
        <w:t>c参数-n: 指定开启守护线程的数量，默认为10个</w:t>
      </w:r>
    </w:p>
    <w:p w:rsidR="00BC0FB3" w:rsidRDefault="00BC0FB3" w:rsidP="00BC0FB3">
      <w:pPr>
        <w:pStyle w:val="ac"/>
      </w:pPr>
      <w:r>
        <w:rPr>
          <w:rFonts w:hint="eastAsia"/>
        </w:rPr>
        <w:t>参数-o:指定配置文件，默认使用confxml.xml文件</w:t>
      </w:r>
    </w:p>
    <w:p w:rsidR="00BC0FB3" w:rsidRDefault="00BC0FB3" w:rsidP="00BC0FB3">
      <w:pPr>
        <w:pStyle w:val="ac"/>
      </w:pPr>
      <w:r>
        <w:rPr>
          <w:rFonts w:hint="eastAsia"/>
        </w:rPr>
        <w:t>参数-m:单独启用其他模块，使用 -m refreshCDN 开启刷新CDN模块</w:t>
      </w:r>
    </w:p>
    <w:p w:rsidR="00BC0FB3" w:rsidRDefault="00BC0FB3" w:rsidP="00BC0FB3">
      <w:pPr>
        <w:pStyle w:val="ac"/>
      </w:pPr>
      <w:r>
        <w:rPr>
          <w:rFonts w:hint="eastAsia"/>
        </w:rPr>
        <w:t>参数-m:单独启用其他模块，使用 -m socket 开启socket模块</w:t>
      </w:r>
    </w:p>
    <w:p w:rsidR="00BC0FB3" w:rsidRDefault="00BC0FB3" w:rsidP="00BC0FB3">
      <w:pPr>
        <w:pStyle w:val="ac"/>
      </w:pPr>
      <w:r>
        <w:rPr>
          <w:rFonts w:hint="eastAsia"/>
        </w:rPr>
        <w:t>参数-m:单独启用其他模块，使用 -m http 开启http模块</w:t>
      </w:r>
    </w:p>
    <w:p w:rsidR="00BC0FB3" w:rsidRDefault="00BC0FB3" w:rsidP="00BC0FB3">
      <w:pPr>
        <w:pStyle w:val="ac"/>
      </w:pPr>
      <w:r>
        <w:rPr>
          <w:rFonts w:hint="eastAsia"/>
        </w:rPr>
        <w:t>不加-m参数，则默认执行同步程序</w:t>
      </w:r>
    </w:p>
    <w:p w:rsidR="00BC0FB3" w:rsidRPr="004D28F9" w:rsidRDefault="00BC0FB3" w:rsidP="00BC0FB3">
      <w:pPr>
        <w:pStyle w:val="3"/>
      </w:pPr>
      <w:bookmarkStart w:id="16" w:name="_Toc510378054"/>
      <w:r w:rsidRPr="004D28F9">
        <w:rPr>
          <w:rFonts w:hint="eastAsia"/>
        </w:rPr>
        <w:t>启动</w:t>
      </w:r>
      <w:r w:rsidRPr="004D28F9">
        <w:rPr>
          <w:rFonts w:hint="eastAsia"/>
        </w:rPr>
        <w:t>se</w:t>
      </w:r>
      <w:r w:rsidRPr="004D28F9">
        <w:t>rsync</w:t>
      </w:r>
      <w:bookmarkEnd w:id="16"/>
    </w:p>
    <w:p w:rsidR="00BC0FB3" w:rsidRPr="004D28F9" w:rsidRDefault="00BC0FB3" w:rsidP="00BC0FB3">
      <w:pPr>
        <w:pStyle w:val="ac"/>
        <w:rPr>
          <w:color w:val="FF0000"/>
        </w:rPr>
      </w:pPr>
      <w:r w:rsidRPr="004F7427">
        <w:rPr>
          <w:color w:val="FFFFFF" w:themeColor="background1"/>
          <w:highlight w:val="black"/>
        </w:rPr>
        <w:t>[root@nfs01 nfsbackup]# /application/sersync/bin/sersync -d -r -n 8 -o /application/sersync/conf/confxml.xml</w:t>
      </w:r>
      <w:r w:rsidRPr="004F7427">
        <w:rPr>
          <w:color w:val="FFFFFF" w:themeColor="background1"/>
        </w:rPr>
        <w:t xml:space="preserve"> </w:t>
      </w:r>
      <w:r>
        <w:rPr>
          <w:color w:val="FF0000"/>
        </w:rPr>
        <w:t xml:space="preserve"> </w:t>
      </w:r>
      <w:r w:rsidRPr="004F7427">
        <w:rPr>
          <w:color w:val="FF0000"/>
          <w:highlight w:val="black"/>
        </w:rPr>
        <w:sym w:font="Wingdings" w:char="F0DF"/>
      </w:r>
      <w:r w:rsidRPr="004F7427">
        <w:rPr>
          <w:rFonts w:hint="eastAsia"/>
          <w:color w:val="FF0000"/>
          <w:highlight w:val="black"/>
        </w:rPr>
        <w:t>启动sersync</w:t>
      </w:r>
    </w:p>
    <w:p w:rsidR="00BC0FB3" w:rsidRDefault="00BC0FB3" w:rsidP="00BC0FB3">
      <w:pPr>
        <w:pStyle w:val="ac"/>
      </w:pPr>
      <w:r>
        <w:t>set the system param</w:t>
      </w:r>
    </w:p>
    <w:p w:rsidR="00BC0FB3" w:rsidRDefault="00BC0FB3" w:rsidP="00BC0FB3">
      <w:pPr>
        <w:pStyle w:val="ac"/>
      </w:pPr>
      <w:r>
        <w:rPr>
          <w:rFonts w:hint="eastAsia"/>
        </w:rPr>
        <w:t>execute：echo 50000000 &gt; /proc/sys/fs/inotify/max_user_watches</w:t>
      </w:r>
    </w:p>
    <w:p w:rsidR="00BC0FB3" w:rsidRDefault="00BC0FB3" w:rsidP="00BC0FB3">
      <w:pPr>
        <w:pStyle w:val="ac"/>
      </w:pPr>
      <w:r>
        <w:rPr>
          <w:rFonts w:hint="eastAsia"/>
        </w:rPr>
        <w:t>execute：echo 327679 &gt; /proc/sys/fs/inotify/max_queued_events</w:t>
      </w:r>
    </w:p>
    <w:p w:rsidR="00BC0FB3" w:rsidRDefault="00BC0FB3" w:rsidP="00BC0FB3">
      <w:pPr>
        <w:pStyle w:val="ac"/>
      </w:pPr>
      <w:r>
        <w:t>parse the command param</w:t>
      </w:r>
    </w:p>
    <w:p w:rsidR="00BC0FB3" w:rsidRDefault="00BC0FB3" w:rsidP="00BC0FB3">
      <w:pPr>
        <w:pStyle w:val="ac"/>
      </w:pPr>
      <w:r>
        <w:t xml:space="preserve">option: -d </w:t>
      </w:r>
      <w:r>
        <w:tab/>
        <w:t>run as a daemon</w:t>
      </w:r>
    </w:p>
    <w:p w:rsidR="00BC0FB3" w:rsidRDefault="00BC0FB3" w:rsidP="00BC0FB3">
      <w:pPr>
        <w:pStyle w:val="ac"/>
      </w:pPr>
      <w:r>
        <w:t xml:space="preserve">option: -r </w:t>
      </w:r>
      <w:r>
        <w:tab/>
        <w:t>rsync all the local files to the remote servers before the sersync work</w:t>
      </w:r>
    </w:p>
    <w:p w:rsidR="00BC0FB3" w:rsidRDefault="00BC0FB3" w:rsidP="00BC0FB3">
      <w:pPr>
        <w:pStyle w:val="ac"/>
      </w:pPr>
      <w:r>
        <w:rPr>
          <w:rFonts w:hint="eastAsia"/>
        </w:rPr>
        <w:t xml:space="preserve">option: -n </w:t>
      </w:r>
      <w:r>
        <w:rPr>
          <w:rFonts w:hint="eastAsia"/>
        </w:rPr>
        <w:tab/>
        <w:t>thread num is：  8</w:t>
      </w:r>
    </w:p>
    <w:p w:rsidR="00BC0FB3" w:rsidRDefault="00BC0FB3" w:rsidP="00BC0FB3">
      <w:pPr>
        <w:pStyle w:val="ac"/>
      </w:pPr>
      <w:r>
        <w:rPr>
          <w:rFonts w:hint="eastAsia"/>
        </w:rPr>
        <w:lastRenderedPageBreak/>
        <w:t xml:space="preserve">option: -o </w:t>
      </w:r>
      <w:r>
        <w:rPr>
          <w:rFonts w:hint="eastAsia"/>
        </w:rPr>
        <w:tab/>
        <w:t>config xml name：  /application/sersync/conf/confxml.xml</w:t>
      </w:r>
    </w:p>
    <w:p w:rsidR="00BC0FB3" w:rsidRDefault="00BC0FB3" w:rsidP="00BC0FB3">
      <w:pPr>
        <w:pStyle w:val="ac"/>
      </w:pPr>
      <w:r>
        <w:t>parse xml config file</w:t>
      </w:r>
    </w:p>
    <w:p w:rsidR="00BC0FB3" w:rsidRDefault="00BC0FB3" w:rsidP="00BC0FB3">
      <w:pPr>
        <w:pStyle w:val="ac"/>
      </w:pPr>
      <w:r>
        <w:t>host ip : localhost</w:t>
      </w:r>
      <w:r>
        <w:tab/>
        <w:t>host port: 8008</w:t>
      </w:r>
    </w:p>
    <w:p w:rsidR="00BC0FB3" w:rsidRDefault="00BC0FB3" w:rsidP="00BC0FB3">
      <w:pPr>
        <w:pStyle w:val="ac"/>
      </w:pPr>
      <w:r>
        <w:rPr>
          <w:rFonts w:hint="eastAsia"/>
        </w:rPr>
        <w:t xml:space="preserve">daemon start，sersync run behind the console </w:t>
      </w:r>
    </w:p>
    <w:p w:rsidR="00BC0FB3" w:rsidRDefault="00BC0FB3" w:rsidP="00BC0FB3">
      <w:pPr>
        <w:pStyle w:val="ac"/>
      </w:pPr>
      <w:r>
        <w:t>use rsync password-file :</w:t>
      </w:r>
    </w:p>
    <w:p w:rsidR="00BC0FB3" w:rsidRDefault="00BC0FB3" w:rsidP="00BC0FB3">
      <w:pPr>
        <w:pStyle w:val="ac"/>
      </w:pPr>
      <w:r>
        <w:t>user is</w:t>
      </w:r>
      <w:r>
        <w:tab/>
        <w:t>rsync_backup</w:t>
      </w:r>
    </w:p>
    <w:p w:rsidR="00BC0FB3" w:rsidRDefault="00BC0FB3" w:rsidP="00BC0FB3">
      <w:pPr>
        <w:pStyle w:val="ac"/>
      </w:pPr>
      <w:r>
        <w:t xml:space="preserve">passwordfile is </w:t>
      </w:r>
      <w:r>
        <w:tab/>
        <w:t>/etc/rsync.password</w:t>
      </w:r>
    </w:p>
    <w:p w:rsidR="00BC0FB3" w:rsidRDefault="00BC0FB3" w:rsidP="00BC0FB3">
      <w:pPr>
        <w:pStyle w:val="ac"/>
      </w:pPr>
      <w:r>
        <w:t>config xml parse success</w:t>
      </w:r>
    </w:p>
    <w:p w:rsidR="00BC0FB3" w:rsidRDefault="00BC0FB3" w:rsidP="00BC0FB3">
      <w:pPr>
        <w:pStyle w:val="ac"/>
      </w:pPr>
      <w:r>
        <w:t>please set /etc/rsyncd.conf max connections=0 Manually</w:t>
      </w:r>
    </w:p>
    <w:p w:rsidR="00BC0FB3" w:rsidRDefault="00BC0FB3" w:rsidP="00BC0FB3">
      <w:pPr>
        <w:pStyle w:val="ac"/>
      </w:pPr>
      <w:r>
        <w:t xml:space="preserve">sersync working thread 10  = 1(primary thread) + 1(fail retry thread) + 8(daemon sub threads) </w:t>
      </w:r>
    </w:p>
    <w:p w:rsidR="00BC0FB3" w:rsidRDefault="00BC0FB3" w:rsidP="00BC0FB3">
      <w:pPr>
        <w:pStyle w:val="ac"/>
      </w:pPr>
      <w:r>
        <w:t>Max threads numbers is: 18 = 10(Thread pool nums) + 8(Sub threads)</w:t>
      </w:r>
    </w:p>
    <w:p w:rsidR="00BC0FB3" w:rsidRDefault="00BC0FB3" w:rsidP="00BC0FB3">
      <w:pPr>
        <w:pStyle w:val="ac"/>
      </w:pPr>
      <w:r>
        <w:rPr>
          <w:rFonts w:hint="eastAsia"/>
        </w:rPr>
        <w:t>please according your cpu ，use -n param to adjust the cpu rate</w:t>
      </w:r>
    </w:p>
    <w:p w:rsidR="00BC0FB3" w:rsidRDefault="00BC0FB3" w:rsidP="00BC0FB3">
      <w:pPr>
        <w:pStyle w:val="ac"/>
      </w:pPr>
      <w:r>
        <w:t>------------------------------------------</w:t>
      </w:r>
    </w:p>
    <w:p w:rsidR="00BC0FB3" w:rsidRDefault="00BC0FB3" w:rsidP="00BC0FB3">
      <w:pPr>
        <w:pStyle w:val="ac"/>
      </w:pPr>
      <w:r>
        <w:t>rsync the directory recursivly to the remote servers once</w:t>
      </w:r>
    </w:p>
    <w:p w:rsidR="00BC0FB3" w:rsidRDefault="00BC0FB3" w:rsidP="00BC0FB3">
      <w:pPr>
        <w:pStyle w:val="ac"/>
      </w:pPr>
      <w:r>
        <w:t>working please wait...</w:t>
      </w:r>
    </w:p>
    <w:p w:rsidR="00BC0FB3" w:rsidRDefault="00BC0FB3" w:rsidP="00BC0FB3">
      <w:pPr>
        <w:pStyle w:val="ac"/>
      </w:pPr>
      <w:r>
        <w:t xml:space="preserve">execute command: cd /nfsbackup &amp;&amp; rsync -avz -R --delete ./  --timeout=100 rsync_backup@172.16.1.41::nfsbackup --password-file=/etc/rsync.password &gt;/dev/null 2&gt;&amp;1 </w:t>
      </w:r>
    </w:p>
    <w:p w:rsidR="00BC0FB3" w:rsidRDefault="00BC0FB3" w:rsidP="00BC0FB3">
      <w:pPr>
        <w:pStyle w:val="ac"/>
      </w:pPr>
      <w:r>
        <w:t xml:space="preserve">run the sersync: </w:t>
      </w:r>
    </w:p>
    <w:p w:rsidR="00BC0FB3" w:rsidRDefault="00BC0FB3" w:rsidP="00BC0FB3">
      <w:pPr>
        <w:pStyle w:val="ac"/>
      </w:pPr>
      <w:r>
        <w:t>watch path is: /nfsbackup</w:t>
      </w:r>
    </w:p>
    <w:p w:rsidR="00BC0FB3" w:rsidRDefault="00BC0FB3" w:rsidP="00BC0FB3">
      <w:pPr>
        <w:pStyle w:val="ac"/>
      </w:pPr>
    </w:p>
    <w:p w:rsidR="00BC0FB3" w:rsidRDefault="00BC0FB3" w:rsidP="00BC0FB3">
      <w:r>
        <w:rPr>
          <w:rFonts w:hint="eastAsia"/>
        </w:rPr>
        <w:t>配置开机自启动：</w:t>
      </w:r>
    </w:p>
    <w:p w:rsidR="00BC0FB3" w:rsidRDefault="00BC0FB3" w:rsidP="00BC0FB3">
      <w:pPr>
        <w:pStyle w:val="ac"/>
      </w:pPr>
      <w:r>
        <w:t xml:space="preserve">[root@nfs01 /]# tail -2 /etc/rc.local </w:t>
      </w:r>
    </w:p>
    <w:p w:rsidR="00BC0FB3" w:rsidRDefault="00BC0FB3" w:rsidP="00BC0FB3">
      <w:pPr>
        <w:pStyle w:val="ac"/>
      </w:pPr>
      <w:r>
        <w:t>/application/sersync/bin/sersync -d -r -n 8 -o /application/sersync/conf/confxml.xml</w:t>
      </w:r>
    </w:p>
    <w:p w:rsidR="00BC0FB3" w:rsidRPr="004D28F9" w:rsidRDefault="00BC0FB3" w:rsidP="00BC0FB3">
      <w:pPr>
        <w:pStyle w:val="ac"/>
      </w:pPr>
      <w:r>
        <w:t>[root@nfs01 /]#</w:t>
      </w:r>
    </w:p>
    <w:p w:rsidR="00A833C2" w:rsidRDefault="00A833C2" w:rsidP="008D1A8C"/>
    <w:p w:rsidR="00CD4CF1" w:rsidRDefault="00CD4CF1" w:rsidP="008D1A8C"/>
    <w:bookmarkEnd w:id="1"/>
    <w:bookmarkEnd w:id="2"/>
    <w:bookmarkEnd w:id="3"/>
    <w:p w:rsidR="00CD4CF1" w:rsidRPr="00C93837" w:rsidRDefault="00CD4CF1" w:rsidP="008D1A8C"/>
    <w:sectPr w:rsidR="00CD4CF1" w:rsidRPr="00C93837" w:rsidSect="0052613E">
      <w:footerReference w:type="default" r:id="rId22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B3D" w:rsidRDefault="00653B3D" w:rsidP="00947D67">
      <w:pPr>
        <w:ind w:firstLine="560"/>
      </w:pPr>
      <w:r>
        <w:separator/>
      </w:r>
    </w:p>
  </w:endnote>
  <w:endnote w:type="continuationSeparator" w:id="0">
    <w:p w:rsidR="00653B3D" w:rsidRDefault="00653B3D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C1D7A" w:rsidRPr="008C1D7A">
      <w:rPr>
        <w:noProof/>
        <w:lang w:val="zh-CN"/>
      </w:rPr>
      <w:t>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C1D7A" w:rsidRPr="008C1D7A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B3D" w:rsidRDefault="00653B3D" w:rsidP="00947D67">
      <w:pPr>
        <w:ind w:firstLine="560"/>
      </w:pPr>
      <w:r>
        <w:separator/>
      </w:r>
    </w:p>
  </w:footnote>
  <w:footnote w:type="continuationSeparator" w:id="0">
    <w:p w:rsidR="00653B3D" w:rsidRDefault="00653B3D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Pr="00AB2F9F" w:rsidRDefault="00AB2F9F" w:rsidP="00AB2F9F">
    <w:pPr>
      <w:pStyle w:val="a6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</w:t>
    </w:r>
    <w:proofErr w:type="spellStart"/>
    <w:r w:rsidRPr="006679E4">
      <w:rPr>
        <w:rFonts w:hint="eastAsia"/>
        <w:b/>
        <w:sz w:val="21"/>
        <w:szCs w:val="21"/>
      </w:rPr>
      <w:t>linux</w:t>
    </w:r>
    <w:proofErr w:type="spellEnd"/>
    <w:r w:rsidRPr="006679E4">
      <w:rPr>
        <w:rFonts w:hint="eastAsia"/>
        <w:b/>
        <w:sz w:val="21"/>
        <w:szCs w:val="21"/>
      </w:rPr>
      <w:t>运维实战培训学生总结</w:t>
    </w:r>
    <w:r>
      <w:rPr>
        <w:rFonts w:hint="eastAsia"/>
        <w:b/>
        <w:sz w:val="21"/>
        <w:szCs w:val="21"/>
      </w:rPr>
      <w:t>文档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</w:t>
    </w:r>
    <w:r>
      <w:rPr>
        <w:sz w:val="21"/>
        <w:szCs w:val="21"/>
      </w:rPr>
      <w:t xml:space="preserve">           </w:t>
    </w:r>
    <w:r w:rsidRPr="00AB2F9F">
      <w:rPr>
        <w:b/>
        <w:sz w:val="21"/>
        <w:szCs w:val="21"/>
      </w:rPr>
      <w:t>http://www.oldboyedu.com/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A9E"/>
    <w:multiLevelType w:val="hybridMultilevel"/>
    <w:tmpl w:val="D624B77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24D81"/>
    <w:multiLevelType w:val="hybridMultilevel"/>
    <w:tmpl w:val="A918B09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6075F1"/>
    <w:multiLevelType w:val="hybridMultilevel"/>
    <w:tmpl w:val="0FAC866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843C3B"/>
    <w:multiLevelType w:val="hybridMultilevel"/>
    <w:tmpl w:val="B356725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3111FB"/>
    <w:multiLevelType w:val="hybridMultilevel"/>
    <w:tmpl w:val="F846240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8C6F39"/>
    <w:multiLevelType w:val="hybridMultilevel"/>
    <w:tmpl w:val="4B2AE22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FC3ACB"/>
    <w:multiLevelType w:val="hybridMultilevel"/>
    <w:tmpl w:val="7DF6EC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131EEC"/>
    <w:multiLevelType w:val="hybridMultilevel"/>
    <w:tmpl w:val="139CBC1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045073"/>
    <w:multiLevelType w:val="hybridMultilevel"/>
    <w:tmpl w:val="2BC6D8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B06FA"/>
    <w:multiLevelType w:val="hybridMultilevel"/>
    <w:tmpl w:val="CE24E07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B20389"/>
    <w:multiLevelType w:val="hybridMultilevel"/>
    <w:tmpl w:val="A5AA066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E94B7A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907E8"/>
    <w:multiLevelType w:val="multilevel"/>
    <w:tmpl w:val="0F7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946C5"/>
    <w:multiLevelType w:val="hybridMultilevel"/>
    <w:tmpl w:val="BB264AA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38B50E6"/>
    <w:multiLevelType w:val="hybridMultilevel"/>
    <w:tmpl w:val="AB044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7EE1817"/>
    <w:multiLevelType w:val="hybridMultilevel"/>
    <w:tmpl w:val="C92AEA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838150F"/>
    <w:multiLevelType w:val="multilevel"/>
    <w:tmpl w:val="F8CEBED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C3AAF"/>
    <w:multiLevelType w:val="hybridMultilevel"/>
    <w:tmpl w:val="10A60F3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14B347F"/>
    <w:multiLevelType w:val="hybridMultilevel"/>
    <w:tmpl w:val="44980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00D73E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036E4"/>
    <w:multiLevelType w:val="multilevel"/>
    <w:tmpl w:val="FFD2C50A"/>
    <w:lvl w:ilvl="0">
      <w:start w:val="1"/>
      <w:numFmt w:val="decimal"/>
      <w:suff w:val="space"/>
      <w:lvlText w:val="第%1章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83" w:hanging="357"/>
      </w:pPr>
      <w:rPr>
        <w:rFonts w:hint="default"/>
      </w:rPr>
    </w:lvl>
    <w:lvl w:ilvl="3">
      <w:start w:val="1"/>
      <w:numFmt w:val="lowerLetter"/>
      <w:suff w:val="space"/>
      <w:lvlText w:val="%4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" w:hanging="357"/>
      </w:pPr>
      <w:rPr>
        <w:rFonts w:hint="default"/>
      </w:rPr>
    </w:lvl>
  </w:abstractNum>
  <w:abstractNum w:abstractNumId="24" w15:restartNumberingAfterBreak="0">
    <w:nsid w:val="424A609D"/>
    <w:multiLevelType w:val="hybridMultilevel"/>
    <w:tmpl w:val="560EB3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5952A88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195187"/>
    <w:multiLevelType w:val="hybridMultilevel"/>
    <w:tmpl w:val="DAEC3A6E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8D2688F"/>
    <w:multiLevelType w:val="hybridMultilevel"/>
    <w:tmpl w:val="14CC35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DF863EC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027342"/>
    <w:multiLevelType w:val="hybridMultilevel"/>
    <w:tmpl w:val="9DF440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142213A"/>
    <w:multiLevelType w:val="hybridMultilevel"/>
    <w:tmpl w:val="8AF43C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1D96832A">
      <w:start w:val="1"/>
      <w:numFmt w:val="bullet"/>
      <w:lvlText w:val="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7216661"/>
    <w:multiLevelType w:val="hybridMultilevel"/>
    <w:tmpl w:val="D780C23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AEE1616"/>
    <w:multiLevelType w:val="multilevel"/>
    <w:tmpl w:val="48C4E68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9C3437"/>
    <w:multiLevelType w:val="multilevel"/>
    <w:tmpl w:val="A7C4913A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04374F"/>
    <w:multiLevelType w:val="multilevel"/>
    <w:tmpl w:val="D7C67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234371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6661E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9294D"/>
    <w:multiLevelType w:val="hybridMultilevel"/>
    <w:tmpl w:val="48DCA44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908279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DC7111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4D5B05"/>
    <w:multiLevelType w:val="hybridMultilevel"/>
    <w:tmpl w:val="F92800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1CC60F4"/>
    <w:multiLevelType w:val="hybridMultilevel"/>
    <w:tmpl w:val="8D6CF29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51215CC"/>
    <w:multiLevelType w:val="hybridMultilevel"/>
    <w:tmpl w:val="EEA8534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A043CB7"/>
    <w:multiLevelType w:val="hybridMultilevel"/>
    <w:tmpl w:val="045EF23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DC95B65"/>
    <w:multiLevelType w:val="hybridMultilevel"/>
    <w:tmpl w:val="058C3F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34"/>
  </w:num>
  <w:num w:numId="4">
    <w:abstractNumId w:val="30"/>
  </w:num>
  <w:num w:numId="5">
    <w:abstractNumId w:val="21"/>
  </w:num>
  <w:num w:numId="6">
    <w:abstractNumId w:val="0"/>
  </w:num>
  <w:num w:numId="7">
    <w:abstractNumId w:val="45"/>
  </w:num>
  <w:num w:numId="8">
    <w:abstractNumId w:val="14"/>
  </w:num>
  <w:num w:numId="9">
    <w:abstractNumId w:val="33"/>
  </w:num>
  <w:num w:numId="10">
    <w:abstractNumId w:val="39"/>
  </w:num>
  <w:num w:numId="11">
    <w:abstractNumId w:val="22"/>
  </w:num>
  <w:num w:numId="12">
    <w:abstractNumId w:val="17"/>
  </w:num>
  <w:num w:numId="13">
    <w:abstractNumId w:val="28"/>
  </w:num>
  <w:num w:numId="14">
    <w:abstractNumId w:val="40"/>
  </w:num>
  <w:num w:numId="15">
    <w:abstractNumId w:val="34"/>
  </w:num>
  <w:num w:numId="16">
    <w:abstractNumId w:val="37"/>
  </w:num>
  <w:num w:numId="17">
    <w:abstractNumId w:val="12"/>
  </w:num>
  <w:num w:numId="18">
    <w:abstractNumId w:val="25"/>
  </w:num>
  <w:num w:numId="19">
    <w:abstractNumId w:val="36"/>
  </w:num>
  <w:num w:numId="20">
    <w:abstractNumId w:val="19"/>
  </w:num>
  <w:num w:numId="21">
    <w:abstractNumId w:val="27"/>
  </w:num>
  <w:num w:numId="22">
    <w:abstractNumId w:val="7"/>
  </w:num>
  <w:num w:numId="23">
    <w:abstractNumId w:val="38"/>
  </w:num>
  <w:num w:numId="24">
    <w:abstractNumId w:val="15"/>
  </w:num>
  <w:num w:numId="25">
    <w:abstractNumId w:val="1"/>
  </w:num>
  <w:num w:numId="26">
    <w:abstractNumId w:val="2"/>
  </w:num>
  <w:num w:numId="27">
    <w:abstractNumId w:val="18"/>
  </w:num>
  <w:num w:numId="28">
    <w:abstractNumId w:val="29"/>
  </w:num>
  <w:num w:numId="29">
    <w:abstractNumId w:val="41"/>
  </w:num>
  <w:num w:numId="30">
    <w:abstractNumId w:val="16"/>
  </w:num>
  <w:num w:numId="31">
    <w:abstractNumId w:val="3"/>
  </w:num>
  <w:num w:numId="32">
    <w:abstractNumId w:val="20"/>
  </w:num>
  <w:num w:numId="33">
    <w:abstractNumId w:val="32"/>
  </w:num>
  <w:num w:numId="34">
    <w:abstractNumId w:val="23"/>
  </w:num>
  <w:num w:numId="35">
    <w:abstractNumId w:val="11"/>
  </w:num>
  <w:num w:numId="36">
    <w:abstractNumId w:val="4"/>
  </w:num>
  <w:num w:numId="37">
    <w:abstractNumId w:val="5"/>
  </w:num>
  <w:num w:numId="38">
    <w:abstractNumId w:val="13"/>
  </w:num>
  <w:num w:numId="39">
    <w:abstractNumId w:val="24"/>
  </w:num>
  <w:num w:numId="40">
    <w:abstractNumId w:val="31"/>
  </w:num>
  <w:num w:numId="41">
    <w:abstractNumId w:val="26"/>
  </w:num>
  <w:num w:numId="42">
    <w:abstractNumId w:val="9"/>
  </w:num>
  <w:num w:numId="43">
    <w:abstractNumId w:val="44"/>
  </w:num>
  <w:num w:numId="44">
    <w:abstractNumId w:val="43"/>
  </w:num>
  <w:num w:numId="45">
    <w:abstractNumId w:val="8"/>
  </w:num>
  <w:num w:numId="46">
    <w:abstractNumId w:val="42"/>
  </w:num>
  <w:num w:numId="47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B4"/>
    <w:rsid w:val="00006455"/>
    <w:rsid w:val="00006DC1"/>
    <w:rsid w:val="000131E8"/>
    <w:rsid w:val="00031505"/>
    <w:rsid w:val="00032999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BA4"/>
    <w:rsid w:val="000B56D1"/>
    <w:rsid w:val="000C1A16"/>
    <w:rsid w:val="000C3506"/>
    <w:rsid w:val="000C5FB3"/>
    <w:rsid w:val="000C67D6"/>
    <w:rsid w:val="000E3167"/>
    <w:rsid w:val="000F5640"/>
    <w:rsid w:val="000F669E"/>
    <w:rsid w:val="00102690"/>
    <w:rsid w:val="00103425"/>
    <w:rsid w:val="00113666"/>
    <w:rsid w:val="00122037"/>
    <w:rsid w:val="00132D7D"/>
    <w:rsid w:val="00146214"/>
    <w:rsid w:val="00147907"/>
    <w:rsid w:val="00151E2E"/>
    <w:rsid w:val="00155369"/>
    <w:rsid w:val="00156661"/>
    <w:rsid w:val="00162AFE"/>
    <w:rsid w:val="001644A4"/>
    <w:rsid w:val="0016725B"/>
    <w:rsid w:val="001748E1"/>
    <w:rsid w:val="00176C3B"/>
    <w:rsid w:val="00177788"/>
    <w:rsid w:val="001A2E70"/>
    <w:rsid w:val="001A5D60"/>
    <w:rsid w:val="001A78B7"/>
    <w:rsid w:val="001B33EE"/>
    <w:rsid w:val="001C0AE1"/>
    <w:rsid w:val="001D038D"/>
    <w:rsid w:val="001D10C8"/>
    <w:rsid w:val="001E0E87"/>
    <w:rsid w:val="001F088F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50517"/>
    <w:rsid w:val="00252BE8"/>
    <w:rsid w:val="00253503"/>
    <w:rsid w:val="0025799D"/>
    <w:rsid w:val="00260F24"/>
    <w:rsid w:val="002678E0"/>
    <w:rsid w:val="0027331F"/>
    <w:rsid w:val="002758CE"/>
    <w:rsid w:val="00282A23"/>
    <w:rsid w:val="002845D2"/>
    <w:rsid w:val="002A0A86"/>
    <w:rsid w:val="002A3417"/>
    <w:rsid w:val="002B4B0F"/>
    <w:rsid w:val="002C5F7D"/>
    <w:rsid w:val="002D150B"/>
    <w:rsid w:val="002D1CD9"/>
    <w:rsid w:val="002D63AC"/>
    <w:rsid w:val="002D7D80"/>
    <w:rsid w:val="00311C42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115B6"/>
    <w:rsid w:val="00420E57"/>
    <w:rsid w:val="00426BB3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21CF"/>
    <w:rsid w:val="004B2634"/>
    <w:rsid w:val="004B4112"/>
    <w:rsid w:val="004C40E8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13F94"/>
    <w:rsid w:val="005256AC"/>
    <w:rsid w:val="0052613E"/>
    <w:rsid w:val="00526830"/>
    <w:rsid w:val="005427B3"/>
    <w:rsid w:val="005516FB"/>
    <w:rsid w:val="00556DF3"/>
    <w:rsid w:val="00564A39"/>
    <w:rsid w:val="00570D00"/>
    <w:rsid w:val="00571FD9"/>
    <w:rsid w:val="00572C0B"/>
    <w:rsid w:val="005816F1"/>
    <w:rsid w:val="0058763B"/>
    <w:rsid w:val="005925B7"/>
    <w:rsid w:val="005B0B6D"/>
    <w:rsid w:val="005C0996"/>
    <w:rsid w:val="005C0E8B"/>
    <w:rsid w:val="005C3097"/>
    <w:rsid w:val="005E2859"/>
    <w:rsid w:val="005E6277"/>
    <w:rsid w:val="005F112B"/>
    <w:rsid w:val="005F1511"/>
    <w:rsid w:val="005F6926"/>
    <w:rsid w:val="00614ADA"/>
    <w:rsid w:val="0062011B"/>
    <w:rsid w:val="006238AC"/>
    <w:rsid w:val="00624F56"/>
    <w:rsid w:val="00626FE2"/>
    <w:rsid w:val="00627124"/>
    <w:rsid w:val="00627771"/>
    <w:rsid w:val="006353DF"/>
    <w:rsid w:val="00637E30"/>
    <w:rsid w:val="00652256"/>
    <w:rsid w:val="00653B3D"/>
    <w:rsid w:val="00654497"/>
    <w:rsid w:val="0066204E"/>
    <w:rsid w:val="00666F3F"/>
    <w:rsid w:val="00672B77"/>
    <w:rsid w:val="006742DB"/>
    <w:rsid w:val="0067786B"/>
    <w:rsid w:val="006872C1"/>
    <w:rsid w:val="006A6D7B"/>
    <w:rsid w:val="006A7B91"/>
    <w:rsid w:val="006B3F0E"/>
    <w:rsid w:val="006B50B6"/>
    <w:rsid w:val="006C13CA"/>
    <w:rsid w:val="006D0294"/>
    <w:rsid w:val="006D3568"/>
    <w:rsid w:val="006E024E"/>
    <w:rsid w:val="006E734E"/>
    <w:rsid w:val="006F4604"/>
    <w:rsid w:val="006F47AE"/>
    <w:rsid w:val="006F495F"/>
    <w:rsid w:val="006F664F"/>
    <w:rsid w:val="006F696E"/>
    <w:rsid w:val="007157F9"/>
    <w:rsid w:val="00732CA4"/>
    <w:rsid w:val="00735D96"/>
    <w:rsid w:val="00741119"/>
    <w:rsid w:val="0075794B"/>
    <w:rsid w:val="00770266"/>
    <w:rsid w:val="007706D8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201B"/>
    <w:rsid w:val="007D3815"/>
    <w:rsid w:val="007D72CD"/>
    <w:rsid w:val="007E4564"/>
    <w:rsid w:val="007E4EBA"/>
    <w:rsid w:val="007E6110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5310"/>
    <w:rsid w:val="008917C0"/>
    <w:rsid w:val="00894A58"/>
    <w:rsid w:val="008A1E50"/>
    <w:rsid w:val="008A6D4B"/>
    <w:rsid w:val="008B031C"/>
    <w:rsid w:val="008B385A"/>
    <w:rsid w:val="008B6A50"/>
    <w:rsid w:val="008C1D7A"/>
    <w:rsid w:val="008C576A"/>
    <w:rsid w:val="008C7789"/>
    <w:rsid w:val="008D1A8C"/>
    <w:rsid w:val="008D3746"/>
    <w:rsid w:val="008D664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58DD"/>
    <w:rsid w:val="009E3039"/>
    <w:rsid w:val="009F764C"/>
    <w:rsid w:val="009F7CD8"/>
    <w:rsid w:val="00A055D3"/>
    <w:rsid w:val="00A124AC"/>
    <w:rsid w:val="00A16513"/>
    <w:rsid w:val="00A2419A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C81"/>
    <w:rsid w:val="00AE7E1F"/>
    <w:rsid w:val="00AF08C3"/>
    <w:rsid w:val="00AF3212"/>
    <w:rsid w:val="00B052B7"/>
    <w:rsid w:val="00B101CC"/>
    <w:rsid w:val="00B12463"/>
    <w:rsid w:val="00B148EB"/>
    <w:rsid w:val="00B14AFE"/>
    <w:rsid w:val="00B17959"/>
    <w:rsid w:val="00B30523"/>
    <w:rsid w:val="00B35C48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917EB"/>
    <w:rsid w:val="00BA6131"/>
    <w:rsid w:val="00BA7578"/>
    <w:rsid w:val="00BA783F"/>
    <w:rsid w:val="00BB0AF1"/>
    <w:rsid w:val="00BB25CF"/>
    <w:rsid w:val="00BB400C"/>
    <w:rsid w:val="00BB4A6C"/>
    <w:rsid w:val="00BC0FB3"/>
    <w:rsid w:val="00BC2A71"/>
    <w:rsid w:val="00BC2F37"/>
    <w:rsid w:val="00BC2FE8"/>
    <w:rsid w:val="00BC7DE4"/>
    <w:rsid w:val="00BD3341"/>
    <w:rsid w:val="00BD6038"/>
    <w:rsid w:val="00C0436B"/>
    <w:rsid w:val="00C10057"/>
    <w:rsid w:val="00C1323C"/>
    <w:rsid w:val="00C13EDE"/>
    <w:rsid w:val="00C1434F"/>
    <w:rsid w:val="00C177EE"/>
    <w:rsid w:val="00C277DC"/>
    <w:rsid w:val="00C339DB"/>
    <w:rsid w:val="00C41981"/>
    <w:rsid w:val="00C44A37"/>
    <w:rsid w:val="00C53F65"/>
    <w:rsid w:val="00C56B9B"/>
    <w:rsid w:val="00C64110"/>
    <w:rsid w:val="00C67C14"/>
    <w:rsid w:val="00C67FAF"/>
    <w:rsid w:val="00C704E7"/>
    <w:rsid w:val="00C70F42"/>
    <w:rsid w:val="00C7298D"/>
    <w:rsid w:val="00C80966"/>
    <w:rsid w:val="00C871D9"/>
    <w:rsid w:val="00C87616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16C9"/>
    <w:rsid w:val="00CC798D"/>
    <w:rsid w:val="00CD0507"/>
    <w:rsid w:val="00CD3142"/>
    <w:rsid w:val="00CD4CF1"/>
    <w:rsid w:val="00CE4D50"/>
    <w:rsid w:val="00D03754"/>
    <w:rsid w:val="00D10893"/>
    <w:rsid w:val="00D1479B"/>
    <w:rsid w:val="00D16ECD"/>
    <w:rsid w:val="00D20E9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A7B"/>
    <w:rsid w:val="00D90F2E"/>
    <w:rsid w:val="00D954FF"/>
    <w:rsid w:val="00D977F1"/>
    <w:rsid w:val="00DA21B7"/>
    <w:rsid w:val="00DA509F"/>
    <w:rsid w:val="00DB275A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6031"/>
    <w:rsid w:val="00DE76E4"/>
    <w:rsid w:val="00E00A55"/>
    <w:rsid w:val="00E06430"/>
    <w:rsid w:val="00E07EE4"/>
    <w:rsid w:val="00E10F40"/>
    <w:rsid w:val="00E11F40"/>
    <w:rsid w:val="00E14030"/>
    <w:rsid w:val="00E24667"/>
    <w:rsid w:val="00E45E97"/>
    <w:rsid w:val="00E50D15"/>
    <w:rsid w:val="00E65239"/>
    <w:rsid w:val="00E71E67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F13C2"/>
    <w:rsid w:val="00EF21D9"/>
    <w:rsid w:val="00EF4D6A"/>
    <w:rsid w:val="00EF7523"/>
    <w:rsid w:val="00F014E1"/>
    <w:rsid w:val="00F060E7"/>
    <w:rsid w:val="00F073CF"/>
    <w:rsid w:val="00F14EB9"/>
    <w:rsid w:val="00F15C5A"/>
    <w:rsid w:val="00F167DB"/>
    <w:rsid w:val="00F17AC3"/>
    <w:rsid w:val="00F216A4"/>
    <w:rsid w:val="00F27A19"/>
    <w:rsid w:val="00F40167"/>
    <w:rsid w:val="00F44732"/>
    <w:rsid w:val="00F46985"/>
    <w:rsid w:val="00F534AE"/>
    <w:rsid w:val="00F61E20"/>
    <w:rsid w:val="00F6736E"/>
    <w:rsid w:val="00F7115B"/>
    <w:rsid w:val="00F92707"/>
    <w:rsid w:val="00F9749E"/>
    <w:rsid w:val="00F97F66"/>
    <w:rsid w:val="00FB3955"/>
    <w:rsid w:val="00FE54B4"/>
    <w:rsid w:val="00FE7110"/>
    <w:rsid w:val="00FF0185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EE135412-00A3-43FA-BC61-9B9218E8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BD3341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1"/>
    <w:qFormat/>
    <w:rsid w:val="004C689B"/>
    <w:pPr>
      <w:keepNext/>
      <w:keepLines/>
      <w:numPr>
        <w:numId w:val="33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0"/>
    <w:next w:val="a0"/>
    <w:link w:val="21"/>
    <w:qFormat/>
    <w:rsid w:val="007D72CD"/>
    <w:pPr>
      <w:keepNext/>
      <w:keepLines/>
      <w:numPr>
        <w:ilvl w:val="1"/>
        <w:numId w:val="33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0"/>
    <w:next w:val="a0"/>
    <w:link w:val="30"/>
    <w:qFormat/>
    <w:rsid w:val="00072DC0"/>
    <w:pPr>
      <w:keepNext/>
      <w:keepLines/>
      <w:numPr>
        <w:ilvl w:val="2"/>
        <w:numId w:val="33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qFormat/>
    <w:rsid w:val="008B385A"/>
    <w:pPr>
      <w:keepNext/>
      <w:keepLines/>
      <w:numPr>
        <w:ilvl w:val="3"/>
        <w:numId w:val="33"/>
      </w:numPr>
      <w:outlineLvl w:val="3"/>
    </w:pPr>
    <w:rPr>
      <w:rFonts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3C7566"/>
    <w:rPr>
      <w:color w:val="0000FF"/>
      <w:u w:val="single"/>
    </w:rPr>
  </w:style>
  <w:style w:type="character" w:styleId="a5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6">
    <w:name w:val="header"/>
    <w:basedOn w:val="a0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0"/>
    <w:next w:val="a0"/>
    <w:uiPriority w:val="39"/>
    <w:unhideWhenUsed/>
    <w:qFormat/>
    <w:rsid w:val="003C7566"/>
  </w:style>
  <w:style w:type="paragraph" w:styleId="a8">
    <w:name w:val="footer"/>
    <w:basedOn w:val="a0"/>
    <w:link w:val="a9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a">
    <w:name w:val="List Paragraph"/>
    <w:basedOn w:val="a0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0"/>
    <w:next w:val="a0"/>
    <w:autoRedefine/>
    <w:uiPriority w:val="39"/>
    <w:qFormat/>
    <w:rsid w:val="003C7566"/>
    <w:pPr>
      <w:ind w:leftChars="200" w:left="420"/>
    </w:pPr>
  </w:style>
  <w:style w:type="paragraph" w:customStyle="1" w:styleId="ab">
    <w:name w:val="程序"/>
    <w:basedOn w:val="a0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0"/>
    <w:qFormat/>
    <w:rsid w:val="003C7566"/>
    <w:pPr>
      <w:numPr>
        <w:numId w:val="1"/>
      </w:numPr>
    </w:pPr>
  </w:style>
  <w:style w:type="paragraph" w:customStyle="1" w:styleId="a">
    <w:name w:val="小节格式"/>
    <w:basedOn w:val="a0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c">
    <w:name w:val="答题"/>
    <w:basedOn w:val="a0"/>
    <w:qFormat/>
    <w:rsid w:val="00AB2DDF"/>
    <w:pPr>
      <w:shd w:val="pct5" w:color="auto" w:fill="auto"/>
    </w:pPr>
    <w:rPr>
      <w:rFonts w:ascii="宋体" w:hAnsi="宋体"/>
    </w:rPr>
  </w:style>
  <w:style w:type="paragraph" w:customStyle="1" w:styleId="ad">
    <w:name w:val="图表标题"/>
    <w:basedOn w:val="a0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e">
    <w:name w:val="题目标题"/>
    <w:basedOn w:val="a0"/>
    <w:qFormat/>
    <w:rsid w:val="003C7566"/>
    <w:pPr>
      <w:shd w:val="clear" w:color="auto" w:fill="FABF8F"/>
    </w:pPr>
    <w:rPr>
      <w:b/>
    </w:rPr>
  </w:style>
  <w:style w:type="paragraph" w:styleId="af">
    <w:name w:val="Title"/>
    <w:basedOn w:val="a0"/>
    <w:next w:val="a0"/>
    <w:link w:val="af0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link w:val="af"/>
    <w:rsid w:val="00BD3341"/>
    <w:rPr>
      <w:b/>
      <w:bCs/>
      <w:kern w:val="2"/>
      <w:sz w:val="32"/>
      <w:szCs w:val="32"/>
    </w:rPr>
  </w:style>
  <w:style w:type="table" w:styleId="af1">
    <w:name w:val="Table Grid"/>
    <w:basedOn w:val="a2"/>
    <w:uiPriority w:val="9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9">
    <w:name w:val="页脚 字符"/>
    <w:link w:val="a8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2">
    <w:name w:val="Balloon Text"/>
    <w:basedOn w:val="a0"/>
    <w:link w:val="af3"/>
    <w:rsid w:val="006A6D7B"/>
    <w:rPr>
      <w:sz w:val="18"/>
      <w:szCs w:val="18"/>
    </w:rPr>
  </w:style>
  <w:style w:type="character" w:customStyle="1" w:styleId="af3">
    <w:name w:val="批注框文本 字符"/>
    <w:basedOn w:val="a1"/>
    <w:link w:val="af2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1"/>
    <w:link w:val="4"/>
    <w:rsid w:val="008B385A"/>
    <w:rPr>
      <w:rFonts w:cstheme="majorBidi"/>
      <w:bCs/>
      <w:kern w:val="2"/>
      <w:sz w:val="24"/>
      <w:szCs w:val="28"/>
    </w:rPr>
  </w:style>
  <w:style w:type="paragraph" w:styleId="31">
    <w:name w:val="toc 3"/>
    <w:basedOn w:val="a0"/>
    <w:next w:val="a0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1"/>
    <w:rsid w:val="00DB5D45"/>
  </w:style>
  <w:style w:type="character" w:styleId="af4">
    <w:name w:val="Emphasis"/>
    <w:basedOn w:val="a1"/>
    <w:uiPriority w:val="20"/>
    <w:qFormat/>
    <w:rsid w:val="002A3417"/>
    <w:rPr>
      <w:i/>
      <w:iCs/>
    </w:rPr>
  </w:style>
  <w:style w:type="paragraph" w:customStyle="1" w:styleId="first">
    <w:name w:val="fir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1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1"/>
    <w:rsid w:val="008E40A4"/>
  </w:style>
  <w:style w:type="character" w:customStyle="1" w:styleId="p">
    <w:name w:val="p"/>
    <w:basedOn w:val="a1"/>
    <w:rsid w:val="008E40A4"/>
  </w:style>
  <w:style w:type="character" w:customStyle="1" w:styleId="o">
    <w:name w:val="o"/>
    <w:basedOn w:val="a1"/>
    <w:rsid w:val="008E40A4"/>
  </w:style>
  <w:style w:type="character" w:customStyle="1" w:styleId="mi">
    <w:name w:val="mi"/>
    <w:basedOn w:val="a1"/>
    <w:rsid w:val="008E40A4"/>
  </w:style>
  <w:style w:type="character" w:customStyle="1" w:styleId="s2">
    <w:name w:val="s2"/>
    <w:basedOn w:val="a1"/>
    <w:rsid w:val="008E40A4"/>
  </w:style>
  <w:style w:type="character" w:customStyle="1" w:styleId="kd">
    <w:name w:val="kd"/>
    <w:basedOn w:val="a1"/>
    <w:rsid w:val="00B917EB"/>
  </w:style>
  <w:style w:type="character" w:customStyle="1" w:styleId="k">
    <w:name w:val="k"/>
    <w:basedOn w:val="a1"/>
    <w:rsid w:val="00B917EB"/>
  </w:style>
  <w:style w:type="character" w:customStyle="1" w:styleId="c1">
    <w:name w:val="c1"/>
    <w:basedOn w:val="a1"/>
    <w:rsid w:val="00770266"/>
  </w:style>
  <w:style w:type="numbering" w:customStyle="1" w:styleId="2">
    <w:name w:val="样式2"/>
    <w:uiPriority w:val="99"/>
    <w:rsid w:val="007D3815"/>
    <w:pPr>
      <w:numPr>
        <w:numId w:val="32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iantian.org" TargetMode="Externa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://blog.oldboyedu.com" TargetMode="External"/><Relationship Id="rId19" Type="http://schemas.openxmlformats.org/officeDocument/2006/relationships/hyperlink" Target="http://mirrors.aliyun.com/repo/epel-6.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ldboyedu.com" TargetMode="Externa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037;&#20316;&#25991;&#20214;&#30446;&#24405;\&#32769;&#30007;&#23401;&#23398;&#20064;\Word&#27169;&#26495;\Word&#27169;&#26495;\&#35838;&#19978;&#35838;&#21518;&#24635;&#32467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C2F5F-CB06-4C9C-B51E-FA56F552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课上课后总结</Template>
  <TotalTime>8</TotalTime>
  <Pages>12</Pages>
  <Words>1327</Words>
  <Characters>7568</Characters>
  <Application>Microsoft Office Word</Application>
  <DocSecurity>0</DocSecurity>
  <Lines>63</Lines>
  <Paragraphs>17</Paragraphs>
  <ScaleCrop>false</ScaleCrop>
  <Company>Microsoft</Company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cj</dc:creator>
  <cp:lastModifiedBy>cj</cp:lastModifiedBy>
  <cp:revision>7</cp:revision>
  <dcterms:created xsi:type="dcterms:W3CDTF">2018-04-01T11:55:00Z</dcterms:created>
  <dcterms:modified xsi:type="dcterms:W3CDTF">2018-04-12T14:48:00Z</dcterms:modified>
</cp:coreProperties>
</file>