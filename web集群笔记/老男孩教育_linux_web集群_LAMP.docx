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F9F" w:rsidRPr="005547BA" w:rsidRDefault="00AB2F9F" w:rsidP="00AB2F9F">
      <w:pPr>
        <w:jc w:val="center"/>
        <w:rPr>
          <w:b/>
          <w:sz w:val="30"/>
          <w:szCs w:val="30"/>
        </w:rPr>
      </w:pPr>
      <w:r w:rsidRPr="005547BA">
        <w:rPr>
          <w:rFonts w:ascii="微软雅黑" w:eastAsia="微软雅黑" w:hAnsi="微软雅黑" w:hint="eastAsia"/>
          <w:b/>
          <w:sz w:val="30"/>
          <w:szCs w:val="30"/>
        </w:rPr>
        <w:t>老男孩linux运维实战培训</w:t>
      </w:r>
    </w:p>
    <w:p w:rsidR="00AC79A5" w:rsidRDefault="00AC79A5" w:rsidP="00AC79A5">
      <w:pPr>
        <w:shd w:val="clear" w:color="auto" w:fill="FF99CC"/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老男孩教育</w:t>
      </w:r>
      <w:r>
        <w:rPr>
          <w:rFonts w:ascii="宋体" w:hAnsi="宋体"/>
          <w:b/>
          <w:szCs w:val="21"/>
        </w:rPr>
        <w:t>教学核心思想</w:t>
      </w:r>
      <w:r>
        <w:rPr>
          <w:rFonts w:ascii="宋体" w:hAnsi="宋体" w:hint="eastAsia"/>
          <w:b/>
          <w:szCs w:val="21"/>
        </w:rPr>
        <w:t>6重：重目标、重思路、重方法、重实践、重习惯、重总结</w:t>
      </w:r>
    </w:p>
    <w:p w:rsidR="00AC79A5" w:rsidRDefault="00AC79A5" w:rsidP="00AC79A5">
      <w:pPr>
        <w:shd w:val="clear" w:color="auto" w:fill="FFFF00"/>
        <w:jc w:val="center"/>
        <w:rPr>
          <w:rFonts w:ascii="Arial Black" w:hAnsi="Arial Black"/>
          <w:b/>
          <w:szCs w:val="21"/>
        </w:rPr>
      </w:pPr>
      <w:r>
        <w:rPr>
          <w:rFonts w:ascii="Arial Black" w:hAnsi="Arial Black" w:hint="eastAsia"/>
          <w:b/>
          <w:szCs w:val="21"/>
        </w:rPr>
        <w:t>学无止境</w:t>
      </w:r>
      <w:r>
        <w:rPr>
          <w:rFonts w:ascii="Arial Black" w:hAnsi="Arial Black"/>
          <w:b/>
          <w:szCs w:val="21"/>
        </w:rPr>
        <w:t>，老男孩教育成就你人生的起点！</w:t>
      </w:r>
    </w:p>
    <w:p w:rsidR="00AC79A5" w:rsidRDefault="00AC79A5" w:rsidP="00AC79A5">
      <w:pPr>
        <w:rPr>
          <w:rFonts w:ascii="Arial Black" w:hAnsi="Arial Black"/>
          <w:b/>
          <w:szCs w:val="21"/>
        </w:rPr>
      </w:pPr>
      <w:r>
        <w:rPr>
          <w:rFonts w:ascii="Arial Black" w:hAnsi="Arial Black" w:hint="eastAsia"/>
          <w:b/>
          <w:szCs w:val="21"/>
        </w:rPr>
        <w:t>版权声明：</w:t>
      </w:r>
      <w:r>
        <w:rPr>
          <w:rFonts w:ascii="Arial Black" w:hAnsi="Arial Black"/>
          <w:b/>
          <w:szCs w:val="21"/>
        </w:rPr>
        <w:t xml:space="preserve"> </w:t>
      </w:r>
    </w:p>
    <w:p w:rsidR="00AC79A5" w:rsidRDefault="0031639C" w:rsidP="00AC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AC79A5" w:rsidRDefault="00AC79A5" w:rsidP="00AC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本文作者为《老男孩linux运维实战培训》学生—</w:t>
      </w:r>
      <w:r w:rsidRPr="001404D7">
        <w:rPr>
          <w:rFonts w:ascii="宋体" w:hAnsi="宋体" w:cs="宋体" w:hint="eastAsia"/>
          <w:b/>
          <w:color w:val="FF0000"/>
          <w:kern w:val="0"/>
          <w:szCs w:val="21"/>
        </w:rPr>
        <w:t>你的名字</w:t>
      </w:r>
    </w:p>
    <w:p w:rsidR="00AC79A5" w:rsidRDefault="00AC79A5" w:rsidP="00AC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本文的所有内容均来自老男孩培训</w:t>
      </w:r>
      <w:r w:rsidRPr="00E54297">
        <w:rPr>
          <w:rFonts w:ascii="宋体" w:hAnsi="宋体" w:hint="eastAsia"/>
          <w:b/>
          <w:color w:val="FF0000"/>
          <w:szCs w:val="24"/>
          <w:highlight w:val="black"/>
        </w:rPr>
        <w:t>命令总结</w:t>
      </w:r>
      <w:r>
        <w:rPr>
          <w:rFonts w:ascii="宋体" w:hAnsi="宋体" w:cs="宋体" w:hint="eastAsia"/>
          <w:kern w:val="0"/>
          <w:szCs w:val="21"/>
        </w:rPr>
        <w:t>，未经本人及老男孩培训许可，禁止私自转发及使用。</w:t>
      </w:r>
    </w:p>
    <w:p w:rsidR="00AC79A5" w:rsidRDefault="00AC79A5" w:rsidP="00AC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QQ:</w:t>
      </w:r>
      <w:r w:rsidRPr="001404D7">
        <w:rPr>
          <w:rFonts w:ascii="宋体" w:hAnsi="宋体" w:cs="宋体" w:hint="eastAsia"/>
          <w:b/>
          <w:color w:val="FF0000"/>
          <w:kern w:val="0"/>
          <w:szCs w:val="21"/>
        </w:rPr>
        <w:t xml:space="preserve"> 你的</w:t>
      </w:r>
      <w:r>
        <w:rPr>
          <w:rFonts w:ascii="宋体" w:hAnsi="宋体" w:cs="宋体" w:hint="eastAsia"/>
          <w:kern w:val="0"/>
          <w:szCs w:val="21"/>
        </w:rPr>
        <w:t>XXXX</w:t>
      </w:r>
    </w:p>
    <w:p w:rsidR="00AC79A5" w:rsidRDefault="00AC79A5" w:rsidP="00AC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E-mail:</w:t>
      </w:r>
      <w:r w:rsidRPr="001404D7">
        <w:rPr>
          <w:rFonts w:ascii="宋体" w:hAnsi="宋体" w:cs="宋体" w:hint="eastAsia"/>
          <w:b/>
          <w:color w:val="FF0000"/>
          <w:kern w:val="0"/>
          <w:szCs w:val="21"/>
        </w:rPr>
        <w:t xml:space="preserve"> 你的</w:t>
      </w:r>
      <w:r>
        <w:rPr>
          <w:rFonts w:ascii="宋体" w:hAnsi="宋体" w:cs="宋体" w:hint="eastAsia"/>
          <w:kern w:val="0"/>
          <w:szCs w:val="21"/>
        </w:rPr>
        <w:t>XXXX </w:t>
      </w:r>
    </w:p>
    <w:p w:rsidR="00AC79A5" w:rsidRDefault="0031639C" w:rsidP="00AC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pict>
          <v:rect id="_x0000_i1026" style="width:0;height:1.5pt" o:hralign="center" o:hrstd="t" o:hr="t" fillcolor="#a0a0a0" stroked="f"/>
        </w:pict>
      </w:r>
    </w:p>
    <w:p w:rsidR="00AC79A5" w:rsidRPr="00483176" w:rsidRDefault="00AC79A5" w:rsidP="00AC79A5">
      <w:pPr>
        <w:pStyle w:val="Default"/>
        <w:rPr>
          <w:b/>
        </w:rPr>
      </w:pPr>
      <w:r w:rsidRPr="00483176">
        <w:rPr>
          <w:rFonts w:hint="eastAsia"/>
          <w:b/>
        </w:rPr>
        <w:t>联系</w:t>
      </w:r>
      <w:r w:rsidRPr="00483176">
        <w:rPr>
          <w:b/>
        </w:rPr>
        <w:t>方式</w:t>
      </w:r>
      <w:r w:rsidRPr="00483176">
        <w:rPr>
          <w:rFonts w:hint="eastAsia"/>
          <w:b/>
        </w:rPr>
        <w:t>:</w:t>
      </w:r>
    </w:p>
    <w:tbl>
      <w:tblPr>
        <w:tblStyle w:val="af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485"/>
        <w:gridCol w:w="1330"/>
        <w:gridCol w:w="2145"/>
        <w:gridCol w:w="3486"/>
      </w:tblGrid>
      <w:tr w:rsidR="00AC79A5" w:rsidTr="00DF18EE">
        <w:tc>
          <w:tcPr>
            <w:tcW w:w="10456" w:type="dxa"/>
            <w:gridSpan w:val="4"/>
            <w:shd w:val="clear" w:color="auto" w:fill="D9D9D9" w:themeFill="background1" w:themeFillShade="D9"/>
          </w:tcPr>
          <w:p w:rsidR="00AC79A5" w:rsidRDefault="00AC79A5" w:rsidP="00DF18EE">
            <w:pPr>
              <w:widowControl/>
              <w:spacing w:line="312" w:lineRule="atLeast"/>
              <w:rPr>
                <w:rFonts w:ascii="宋体" w:hAnsi="宋体" w:cs="宋体"/>
                <w:kern w:val="0"/>
                <w:szCs w:val="21"/>
              </w:rPr>
            </w:pPr>
            <w:r w:rsidRPr="003B3A44">
              <w:rPr>
                <w:rFonts w:ascii="宋体" w:hAnsi="宋体" w:cs="宋体" w:hint="eastAsia"/>
                <w:kern w:val="0"/>
                <w:szCs w:val="21"/>
              </w:rPr>
              <w:t>网站运维交流群：</w:t>
            </w:r>
          </w:p>
        </w:tc>
      </w:tr>
      <w:tr w:rsidR="00AC79A5" w:rsidTr="00DF18EE">
        <w:tc>
          <w:tcPr>
            <w:tcW w:w="481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DF18EE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Linux 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QQ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交流群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385168604</w:t>
            </w:r>
          </w:p>
        </w:tc>
        <w:tc>
          <w:tcPr>
            <w:tcW w:w="5641" w:type="dxa"/>
            <w:gridSpan w:val="2"/>
            <w:shd w:val="clear" w:color="auto" w:fill="D9D9D9" w:themeFill="background1" w:themeFillShade="D9"/>
          </w:tcPr>
          <w:p w:rsidR="00AC79A5" w:rsidRPr="00416D09" w:rsidRDefault="00AC79A5" w:rsidP="00DF18EE">
            <w:pPr>
              <w:pStyle w:val="Defaul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sz w:val="21"/>
                <w:szCs w:val="21"/>
              </w:rPr>
              <w:t>架构师</w:t>
            </w:r>
            <w:r w:rsidRPr="00416D09">
              <w:rPr>
                <w:rFonts w:ascii="Arial" w:hAnsi="Arial" w:cs="Arial" w:hint="eastAsia"/>
                <w:b/>
                <w:bCs/>
                <w:sz w:val="21"/>
                <w:szCs w:val="21"/>
              </w:rPr>
              <w:t xml:space="preserve"> </w:t>
            </w:r>
            <w:r w:rsidRPr="00416D09">
              <w:rPr>
                <w:rFonts w:ascii="Arial" w:hAnsi="Arial" w:cs="Arial"/>
                <w:b/>
                <w:bCs/>
                <w:sz w:val="21"/>
                <w:szCs w:val="21"/>
              </w:rPr>
              <w:t>QQ</w:t>
            </w:r>
            <w:r w:rsidRPr="00416D09">
              <w:rPr>
                <w:rFonts w:ascii="Arial" w:hAnsi="Arial" w:cs="Arial"/>
                <w:b/>
                <w:bCs/>
                <w:sz w:val="21"/>
                <w:szCs w:val="21"/>
              </w:rPr>
              <w:t>交流群</w:t>
            </w:r>
            <w:r w:rsidRPr="00416D09">
              <w:rPr>
                <w:rFonts w:ascii="Arial" w:hAnsi="Arial" w:cs="Arial" w:hint="eastAsia"/>
                <w:b/>
                <w:bCs/>
                <w:sz w:val="21"/>
                <w:szCs w:val="21"/>
              </w:rPr>
              <w:t xml:space="preserve"> </w:t>
            </w:r>
            <w:r w:rsidRPr="00416D09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r w:rsidRPr="00697CD7">
              <w:rPr>
                <w:rFonts w:ascii="Arial" w:hAnsi="Arial" w:cs="Arial"/>
                <w:b/>
                <w:bCs/>
                <w:sz w:val="21"/>
                <w:szCs w:val="21"/>
              </w:rPr>
              <w:t>390642196</w:t>
            </w:r>
          </w:p>
        </w:tc>
      </w:tr>
      <w:tr w:rsidR="00AC79A5" w:rsidTr="00DF18EE">
        <w:tc>
          <w:tcPr>
            <w:tcW w:w="481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DF18EE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Python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 xml:space="preserve"> QQ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交流群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29215534</w:t>
            </w:r>
          </w:p>
        </w:tc>
        <w:tc>
          <w:tcPr>
            <w:tcW w:w="5641" w:type="dxa"/>
            <w:gridSpan w:val="2"/>
            <w:shd w:val="clear" w:color="auto" w:fill="D9D9D9" w:themeFill="background1" w:themeFillShade="D9"/>
          </w:tcPr>
          <w:p w:rsidR="00AC79A5" w:rsidRPr="00416D09" w:rsidRDefault="00AC79A5" w:rsidP="00DF18EE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大数据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QQ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交流群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421358633</w:t>
            </w:r>
          </w:p>
        </w:tc>
      </w:tr>
      <w:tr w:rsidR="00AC79A5" w:rsidTr="00DF18EE">
        <w:tc>
          <w:tcPr>
            <w:tcW w:w="10456" w:type="dxa"/>
            <w:gridSpan w:val="4"/>
            <w:shd w:val="clear" w:color="auto" w:fill="D9D9D9" w:themeFill="background1" w:themeFillShade="D9"/>
          </w:tcPr>
          <w:p w:rsidR="00AC79A5" w:rsidRPr="00416D09" w:rsidRDefault="00AC79A5" w:rsidP="00DF18EE">
            <w:pPr>
              <w:widowControl/>
              <w:spacing w:line="312" w:lineRule="atLeast"/>
              <w:rPr>
                <w:rFonts w:ascii="Arial" w:hAnsi="Arial" w:cs="Arial"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/>
                <w:bCs/>
                <w:color w:val="000000"/>
                <w:kern w:val="0"/>
                <w:sz w:val="21"/>
                <w:szCs w:val="21"/>
              </w:rPr>
              <w:t>===================================================================================</w:t>
            </w:r>
          </w:p>
        </w:tc>
      </w:tr>
      <w:tr w:rsidR="00AC79A5" w:rsidTr="00DF18EE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DF18EE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老男孩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linux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实训联系方式</w:t>
            </w: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DF18EE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Pr="00416D09" w:rsidRDefault="00AC79A5" w:rsidP="00DF18EE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AC79A5" w:rsidTr="00DF18EE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DF18EE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咨询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QQ</w:t>
            </w: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DF18EE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41117397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（丹丹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Default="00AC79A5" w:rsidP="00DF18EE">
            <w:pPr>
              <w:widowControl/>
              <w:spacing w:line="312" w:lineRule="atLeast"/>
              <w:rPr>
                <w:rFonts w:ascii="宋体" w:hAnsi="宋体" w:cs="宋体"/>
                <w:kern w:val="0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70271111</w:t>
            </w:r>
            <w:r w:rsidRPr="008C1D7A">
              <w:rPr>
                <w:rFonts w:ascii="宋体" w:hAnsi="宋体" w:cs="宋体" w:hint="eastAsia"/>
                <w:b/>
                <w:kern w:val="0"/>
                <w:szCs w:val="21"/>
              </w:rPr>
              <w:t>（</w:t>
            </w:r>
            <w:r w:rsidRPr="008C1D7A">
              <w:rPr>
                <w:rFonts w:ascii="宋体" w:hAnsi="宋体" w:cs="宋体"/>
                <w:b/>
                <w:kern w:val="0"/>
                <w:szCs w:val="21"/>
              </w:rPr>
              <w:t>歪歪）</w:t>
            </w:r>
          </w:p>
        </w:tc>
      </w:tr>
      <w:tr w:rsidR="00AC79A5" w:rsidTr="00DF18EE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DF18EE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DF18EE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80042789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飞雪）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Pr="00416D09" w:rsidRDefault="00AC79A5" w:rsidP="00DF18EE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390320151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小雨）</w:t>
            </w:r>
          </w:p>
        </w:tc>
      </w:tr>
      <w:tr w:rsidR="00AC79A5" w:rsidTr="00DF18EE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DF18EE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DF18EE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41117483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冰冰）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Pr="00416D09" w:rsidRDefault="00AC79A5" w:rsidP="00DF18EE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AC79A5" w:rsidTr="00DF18EE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DF18EE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电话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：</w:t>
            </w: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DF18EE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158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-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1059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-0206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丹丹）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Pr="00416D09" w:rsidRDefault="00AC79A5" w:rsidP="00DF18EE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189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-1171-8229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歪歪）</w:t>
            </w:r>
          </w:p>
        </w:tc>
      </w:tr>
      <w:tr w:rsidR="00AC79A5" w:rsidTr="00DF18EE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DF18EE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DF18EE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135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-5261-2571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飞雪）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Pr="00416D09" w:rsidRDefault="00AC79A5" w:rsidP="00DF18EE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186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-0046-2391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小雨）</w:t>
            </w:r>
          </w:p>
        </w:tc>
      </w:tr>
      <w:tr w:rsidR="00AC79A5" w:rsidTr="00DF18EE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DF18EE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网站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:</w:t>
            </w: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747B51" w:rsidRDefault="0031639C" w:rsidP="00DF18EE">
            <w:pPr>
              <w:widowControl/>
              <w:spacing w:line="312" w:lineRule="atLeast"/>
              <w:rPr>
                <w:rFonts w:ascii="宋体" w:hAnsi="宋体" w:cs="宋体"/>
                <w:kern w:val="0"/>
                <w:szCs w:val="21"/>
              </w:rPr>
            </w:pPr>
            <w:hyperlink r:id="rId8" w:history="1">
              <w:r w:rsidR="00AC79A5" w:rsidRPr="00747B51">
                <w:rPr>
                  <w:rStyle w:val="a4"/>
                  <w:rFonts w:ascii="Arial" w:hAnsi="Arial" w:cs="Arial"/>
                  <w:bCs/>
                  <w:sz w:val="21"/>
                  <w:szCs w:val="21"/>
                </w:rPr>
                <w:t>http://www.etiantian.org</w:t>
              </w:r>
            </w:hyperlink>
            <w:r w:rsidR="00AC79A5" w:rsidRPr="00747B51">
              <w:rPr>
                <w:rFonts w:ascii="Arial" w:hAnsi="Arial" w:cs="Arial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Pr="00747B51" w:rsidRDefault="0031639C" w:rsidP="00DF18EE">
            <w:pPr>
              <w:widowControl/>
              <w:spacing w:line="312" w:lineRule="atLeast"/>
              <w:rPr>
                <w:rFonts w:ascii="宋体" w:hAnsi="宋体" w:cs="宋体"/>
                <w:kern w:val="0"/>
                <w:szCs w:val="21"/>
              </w:rPr>
            </w:pPr>
            <w:hyperlink r:id="rId9" w:history="1">
              <w:r w:rsidR="00AC79A5" w:rsidRPr="00747B51">
                <w:rPr>
                  <w:rStyle w:val="a4"/>
                  <w:rFonts w:ascii="Arial" w:hAnsi="Arial" w:cs="Arial"/>
                  <w:bCs/>
                  <w:sz w:val="21"/>
                  <w:szCs w:val="21"/>
                </w:rPr>
                <w:t>http://www.oldboyedu.com</w:t>
              </w:r>
            </w:hyperlink>
            <w:r w:rsidR="00AC79A5" w:rsidRPr="00747B51">
              <w:rPr>
                <w:rFonts w:ascii="Arial" w:hAnsi="Arial" w:cs="Arial"/>
                <w:bCs/>
                <w:sz w:val="21"/>
                <w:szCs w:val="21"/>
              </w:rPr>
              <w:t xml:space="preserve"> </w:t>
            </w:r>
          </w:p>
        </w:tc>
      </w:tr>
      <w:tr w:rsidR="00AC79A5" w:rsidTr="00DF18EE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DF18EE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博客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:</w:t>
            </w: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747B51" w:rsidRDefault="0031639C" w:rsidP="00DF18EE">
            <w:pPr>
              <w:widowControl/>
              <w:spacing w:line="312" w:lineRule="atLeast"/>
              <w:rPr>
                <w:rFonts w:ascii="宋体" w:hAnsi="宋体" w:cs="宋体"/>
                <w:kern w:val="0"/>
                <w:szCs w:val="21"/>
              </w:rPr>
            </w:pPr>
            <w:hyperlink w:history="1">
              <w:r w:rsidR="00AC79A5" w:rsidRPr="00747B51">
                <w:rPr>
                  <w:rStyle w:val="a4"/>
                  <w:rFonts w:ascii="Arial" w:hAnsi="Arial" w:cs="Arial"/>
                  <w:bCs/>
                  <w:sz w:val="21"/>
                  <w:szCs w:val="21"/>
                </w:rPr>
                <w:t xml:space="preserve">http://oldboy.blog.51cto.com </w:t>
              </w:r>
            </w:hyperlink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Pr="00747B51" w:rsidRDefault="0031639C" w:rsidP="00DF18EE">
            <w:pPr>
              <w:widowControl/>
              <w:spacing w:line="312" w:lineRule="atLeast"/>
              <w:rPr>
                <w:rFonts w:ascii="宋体" w:hAnsi="宋体" w:cs="宋体"/>
                <w:kern w:val="0"/>
                <w:szCs w:val="21"/>
              </w:rPr>
            </w:pPr>
            <w:hyperlink r:id="rId10" w:history="1">
              <w:r w:rsidR="00AC79A5" w:rsidRPr="00747B51">
                <w:rPr>
                  <w:rStyle w:val="a4"/>
                  <w:rFonts w:ascii="宋体" w:hAnsi="宋体" w:cs="宋体"/>
                  <w:kern w:val="0"/>
                  <w:szCs w:val="21"/>
                </w:rPr>
                <w:t>http://blog.oldboyedu.com</w:t>
              </w:r>
            </w:hyperlink>
            <w:r w:rsidR="00AC79A5" w:rsidRPr="00747B51"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</w:tc>
      </w:tr>
    </w:tbl>
    <w:p w:rsidR="00BB0AF1" w:rsidRPr="005427B3" w:rsidRDefault="00AB2F9F" w:rsidP="001A2E70">
      <w:pPr>
        <w:rPr>
          <w:rFonts w:ascii="宋体" w:hAnsi="宋体"/>
          <w:b/>
          <w:color w:val="FF0000"/>
          <w:sz w:val="21"/>
          <w:szCs w:val="21"/>
          <w:highlight w:val="black"/>
        </w:rPr>
      </w:pPr>
      <w:r w:rsidRPr="005427B3">
        <w:rPr>
          <w:rFonts w:ascii="宋体" w:hAnsi="宋体" w:hint="eastAsia"/>
          <w:b/>
          <w:color w:val="FF0000"/>
          <w:sz w:val="21"/>
          <w:szCs w:val="21"/>
          <w:highlight w:val="black"/>
        </w:rPr>
        <w:t>快捷方式说明:</w:t>
      </w:r>
    </w:p>
    <w:p w:rsidR="00AB2F9F" w:rsidRPr="00AB2F9F" w:rsidRDefault="00AB2F9F" w:rsidP="00AB2F9F">
      <w:pPr>
        <w:pStyle w:val="ab"/>
        <w:pBdr>
          <w:bottom w:val="single" w:sz="4" w:space="0" w:color="auto"/>
        </w:pBdr>
        <w:shd w:val="clear" w:color="auto" w:fill="8DB3E2" w:themeFill="text2" w:themeFillTint="66"/>
        <w:rPr>
          <w:rStyle w:val="value"/>
          <w:b/>
          <w:szCs w:val="24"/>
          <w:highlight w:val="green"/>
        </w:rPr>
      </w:pPr>
      <w:r w:rsidRPr="00AB2F9F">
        <w:rPr>
          <w:rStyle w:val="value"/>
          <w:b/>
          <w:szCs w:val="24"/>
          <w:highlight w:val="green"/>
        </w:rPr>
        <w:t xml:space="preserve">ctrl + 1   </w:t>
      </w:r>
      <w:r w:rsidRPr="00AB2F9F">
        <w:rPr>
          <w:rStyle w:val="value"/>
          <w:rFonts w:hint="eastAsia"/>
          <w:b/>
          <w:szCs w:val="24"/>
          <w:highlight w:val="green"/>
        </w:rPr>
        <w:t>一级标题</w:t>
      </w:r>
    </w:p>
    <w:p w:rsidR="00AB2F9F" w:rsidRPr="00AB2F9F" w:rsidRDefault="00AB2F9F" w:rsidP="00AB2F9F">
      <w:pPr>
        <w:pStyle w:val="ab"/>
        <w:pBdr>
          <w:bottom w:val="single" w:sz="4" w:space="0" w:color="auto"/>
        </w:pBdr>
        <w:shd w:val="clear" w:color="auto" w:fill="8DB3E2" w:themeFill="text2" w:themeFillTint="66"/>
        <w:rPr>
          <w:rStyle w:val="value"/>
          <w:b/>
          <w:szCs w:val="24"/>
          <w:highlight w:val="green"/>
        </w:rPr>
      </w:pPr>
      <w:r w:rsidRPr="00AB2F9F">
        <w:rPr>
          <w:rStyle w:val="value"/>
          <w:b/>
          <w:szCs w:val="24"/>
          <w:highlight w:val="green"/>
        </w:rPr>
        <w:t xml:space="preserve">ctrl + 2   </w:t>
      </w:r>
      <w:r w:rsidRPr="00AB2F9F">
        <w:rPr>
          <w:rStyle w:val="value"/>
          <w:rFonts w:hint="eastAsia"/>
          <w:b/>
          <w:szCs w:val="24"/>
          <w:highlight w:val="green"/>
        </w:rPr>
        <w:t>二级</w:t>
      </w:r>
      <w:r w:rsidRPr="00AB2F9F">
        <w:rPr>
          <w:rStyle w:val="value"/>
          <w:b/>
          <w:szCs w:val="24"/>
          <w:highlight w:val="green"/>
        </w:rPr>
        <w:t>标题</w:t>
      </w:r>
    </w:p>
    <w:p w:rsidR="00AB2F9F" w:rsidRPr="00AB2F9F" w:rsidRDefault="00AB2F9F" w:rsidP="00AB2F9F">
      <w:pPr>
        <w:pStyle w:val="ab"/>
        <w:pBdr>
          <w:bottom w:val="single" w:sz="4" w:space="0" w:color="auto"/>
        </w:pBdr>
        <w:shd w:val="clear" w:color="auto" w:fill="8DB3E2" w:themeFill="text2" w:themeFillTint="66"/>
        <w:rPr>
          <w:rStyle w:val="value"/>
          <w:b/>
          <w:szCs w:val="24"/>
          <w:highlight w:val="green"/>
        </w:rPr>
      </w:pPr>
      <w:r w:rsidRPr="00AB2F9F">
        <w:rPr>
          <w:rStyle w:val="value"/>
          <w:rFonts w:hint="eastAsia"/>
          <w:b/>
          <w:szCs w:val="24"/>
          <w:highlight w:val="green"/>
        </w:rPr>
        <w:t>ctrl</w:t>
      </w:r>
      <w:r w:rsidRPr="00AB2F9F">
        <w:rPr>
          <w:rStyle w:val="value"/>
          <w:b/>
          <w:szCs w:val="24"/>
          <w:highlight w:val="green"/>
        </w:rPr>
        <w:t xml:space="preserve"> + 3   </w:t>
      </w:r>
      <w:r w:rsidRPr="00AB2F9F">
        <w:rPr>
          <w:rStyle w:val="value"/>
          <w:rFonts w:hint="eastAsia"/>
          <w:b/>
          <w:szCs w:val="24"/>
          <w:highlight w:val="green"/>
        </w:rPr>
        <w:t>三级标题</w:t>
      </w:r>
    </w:p>
    <w:p w:rsidR="00AB2F9F" w:rsidRPr="00AB2F9F" w:rsidRDefault="00AB2F9F" w:rsidP="00AB2F9F">
      <w:pPr>
        <w:pStyle w:val="ab"/>
        <w:pBdr>
          <w:bottom w:val="single" w:sz="4" w:space="0" w:color="auto"/>
        </w:pBdr>
        <w:shd w:val="clear" w:color="auto" w:fill="8DB3E2" w:themeFill="text2" w:themeFillTint="66"/>
        <w:rPr>
          <w:rStyle w:val="value"/>
          <w:b/>
          <w:szCs w:val="24"/>
          <w:highlight w:val="green"/>
        </w:rPr>
      </w:pPr>
      <w:r w:rsidRPr="00AB2F9F">
        <w:rPr>
          <w:rStyle w:val="value"/>
          <w:rFonts w:hint="eastAsia"/>
          <w:b/>
          <w:szCs w:val="24"/>
          <w:highlight w:val="green"/>
        </w:rPr>
        <w:t>ctrl + 5   程序</w:t>
      </w:r>
      <w:r w:rsidRPr="00AB2F9F">
        <w:rPr>
          <w:rStyle w:val="value"/>
          <w:b/>
          <w:szCs w:val="24"/>
          <w:highlight w:val="green"/>
        </w:rPr>
        <w:t>代码</w:t>
      </w:r>
    </w:p>
    <w:p w:rsidR="00AB2F9F" w:rsidRPr="00AB2F9F" w:rsidRDefault="00AB2F9F" w:rsidP="00AB2F9F">
      <w:pPr>
        <w:pStyle w:val="ab"/>
        <w:pBdr>
          <w:bottom w:val="single" w:sz="4" w:space="0" w:color="auto"/>
        </w:pBdr>
        <w:shd w:val="clear" w:color="auto" w:fill="8DB3E2" w:themeFill="text2" w:themeFillTint="66"/>
        <w:rPr>
          <w:rStyle w:val="value"/>
          <w:b/>
          <w:szCs w:val="24"/>
        </w:rPr>
      </w:pPr>
      <w:r w:rsidRPr="00AB2F9F">
        <w:rPr>
          <w:rStyle w:val="value"/>
          <w:rFonts w:hint="eastAsia"/>
          <w:b/>
          <w:szCs w:val="24"/>
          <w:highlight w:val="green"/>
        </w:rPr>
        <w:t>ctrl</w:t>
      </w:r>
      <w:r w:rsidRPr="00AB2F9F">
        <w:rPr>
          <w:rStyle w:val="value"/>
          <w:b/>
          <w:szCs w:val="24"/>
          <w:highlight w:val="green"/>
        </w:rPr>
        <w:t xml:space="preserve"> + 6   </w:t>
      </w:r>
      <w:r w:rsidRPr="00AB2F9F">
        <w:rPr>
          <w:rStyle w:val="value"/>
          <w:rFonts w:hint="eastAsia"/>
          <w:b/>
          <w:szCs w:val="24"/>
          <w:highlight w:val="green"/>
        </w:rPr>
        <w:t>正文</w:t>
      </w:r>
    </w:p>
    <w:p w:rsidR="00BB0AF1" w:rsidRPr="00DE1BF3" w:rsidRDefault="00BB0AF1" w:rsidP="001A2E70">
      <w:pPr>
        <w:rPr>
          <w:rStyle w:val="value"/>
          <w:rFonts w:ascii="宋体" w:hAnsi="宋体"/>
          <w:b/>
          <w:sz w:val="21"/>
          <w:szCs w:val="21"/>
        </w:rPr>
      </w:pPr>
      <w:r w:rsidRPr="00DE1BF3">
        <w:rPr>
          <w:rStyle w:val="value"/>
          <w:rFonts w:ascii="宋体" w:hAnsi="宋体" w:hint="eastAsia"/>
          <w:b/>
          <w:sz w:val="21"/>
          <w:szCs w:val="21"/>
        </w:rPr>
        <w:t>格式约定：</w:t>
      </w:r>
    </w:p>
    <w:p w:rsidR="00BB0AF1" w:rsidRPr="00DE1BF3" w:rsidRDefault="00BB0AF1" w:rsidP="001A2E7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Style w:val="value"/>
          <w:rFonts w:ascii="宋体" w:hAnsi="宋体"/>
          <w:color w:val="548DD4"/>
          <w:sz w:val="21"/>
          <w:szCs w:val="21"/>
        </w:rPr>
      </w:pPr>
      <w:r w:rsidRPr="00DE1BF3">
        <w:rPr>
          <w:rStyle w:val="value"/>
          <w:rFonts w:ascii="宋体" w:hAnsi="宋体" w:hint="eastAsia"/>
          <w:color w:val="548DD4"/>
          <w:sz w:val="21"/>
          <w:szCs w:val="21"/>
        </w:rPr>
        <w:t>蓝色字体：内容注释</w:t>
      </w:r>
    </w:p>
    <w:p w:rsidR="00867588" w:rsidRDefault="00867588" w:rsidP="0052613E">
      <w:pPr>
        <w:ind w:firstLine="560"/>
      </w:pPr>
    </w:p>
    <w:p w:rsidR="007157F9" w:rsidRDefault="007157F9" w:rsidP="0052613E">
      <w:pPr>
        <w:ind w:firstLine="560"/>
      </w:pPr>
    </w:p>
    <w:p w:rsidR="007157F9" w:rsidRDefault="007157F9" w:rsidP="0052613E">
      <w:pPr>
        <w:ind w:firstLine="560"/>
      </w:pPr>
    </w:p>
    <w:p w:rsidR="007157F9" w:rsidRDefault="007157F9" w:rsidP="0052613E">
      <w:pPr>
        <w:ind w:firstLine="560"/>
      </w:pPr>
    </w:p>
    <w:p w:rsidR="007157F9" w:rsidRDefault="007157F9" w:rsidP="0052613E">
      <w:pPr>
        <w:ind w:firstLine="560"/>
      </w:pPr>
    </w:p>
    <w:p w:rsidR="007157F9" w:rsidRDefault="007157F9" w:rsidP="0052613E">
      <w:pPr>
        <w:ind w:firstLine="560"/>
      </w:pPr>
    </w:p>
    <w:p w:rsidR="007157F9" w:rsidRDefault="007157F9" w:rsidP="0052613E">
      <w:pPr>
        <w:ind w:firstLine="560"/>
      </w:pPr>
    </w:p>
    <w:p w:rsidR="007157F9" w:rsidRDefault="007157F9" w:rsidP="0052613E">
      <w:pPr>
        <w:ind w:firstLine="560"/>
      </w:pPr>
    </w:p>
    <w:p w:rsidR="007157F9" w:rsidRDefault="007157F9" w:rsidP="0052613E">
      <w:pPr>
        <w:ind w:firstLine="560"/>
      </w:pPr>
    </w:p>
    <w:sdt>
      <w:sdtPr>
        <w:rPr>
          <w:rFonts w:ascii="Times New Roman" w:hAnsi="Times New Roman"/>
          <w:b w:val="0"/>
          <w:bCs w:val="0"/>
          <w:color w:val="auto"/>
          <w:kern w:val="2"/>
          <w:sz w:val="24"/>
          <w:szCs w:val="22"/>
          <w:lang w:val="zh-CN"/>
        </w:rPr>
        <w:id w:val="46738663"/>
        <w:docPartObj>
          <w:docPartGallery w:val="Table of Contents"/>
          <w:docPartUnique/>
        </w:docPartObj>
      </w:sdtPr>
      <w:sdtEndPr/>
      <w:sdtContent>
        <w:p w:rsidR="00867588" w:rsidRDefault="00113666" w:rsidP="00113666">
          <w:pPr>
            <w:pStyle w:val="TOC"/>
            <w:jc w:val="center"/>
          </w:pPr>
          <w:r>
            <w:rPr>
              <w:rFonts w:hint="eastAsia"/>
              <w:lang w:val="zh-CN"/>
            </w:rPr>
            <w:t>目</w:t>
          </w:r>
          <w:r w:rsidR="0049419C"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录</w:t>
          </w:r>
        </w:p>
        <w:p w:rsidR="004203D0" w:rsidRDefault="00867588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825867" w:history="1">
            <w:r w:rsidR="004203D0" w:rsidRPr="00D801F4">
              <w:rPr>
                <w:rStyle w:val="a4"/>
                <w:noProof/>
              </w:rPr>
              <w:t>LAMP</w:t>
            </w:r>
            <w:r w:rsidR="004203D0" w:rsidRPr="00D801F4">
              <w:rPr>
                <w:rStyle w:val="a4"/>
                <w:noProof/>
              </w:rPr>
              <w:t>课程总结</w:t>
            </w:r>
            <w:r w:rsidR="004203D0">
              <w:rPr>
                <w:noProof/>
                <w:webHidden/>
              </w:rPr>
              <w:tab/>
            </w:r>
            <w:r w:rsidR="004203D0">
              <w:rPr>
                <w:noProof/>
                <w:webHidden/>
              </w:rPr>
              <w:fldChar w:fldCharType="begin"/>
            </w:r>
            <w:r w:rsidR="004203D0">
              <w:rPr>
                <w:noProof/>
                <w:webHidden/>
              </w:rPr>
              <w:instrText xml:space="preserve"> PAGEREF _Toc511825867 \h </w:instrText>
            </w:r>
            <w:r w:rsidR="004203D0">
              <w:rPr>
                <w:noProof/>
                <w:webHidden/>
              </w:rPr>
            </w:r>
            <w:r w:rsidR="004203D0">
              <w:rPr>
                <w:noProof/>
                <w:webHidden/>
              </w:rPr>
              <w:fldChar w:fldCharType="separate"/>
            </w:r>
            <w:r w:rsidR="004203D0">
              <w:rPr>
                <w:noProof/>
                <w:webHidden/>
              </w:rPr>
              <w:t>1</w:t>
            </w:r>
            <w:r w:rsidR="004203D0">
              <w:rPr>
                <w:noProof/>
                <w:webHidden/>
              </w:rPr>
              <w:fldChar w:fldCharType="end"/>
            </w:r>
          </w:hyperlink>
        </w:p>
        <w:p w:rsidR="004203D0" w:rsidRDefault="0031639C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11825868" w:history="1">
            <w:r w:rsidR="004203D0" w:rsidRPr="00D801F4">
              <w:rPr>
                <w:rStyle w:val="a4"/>
                <w:noProof/>
              </w:rPr>
              <w:t>第</w:t>
            </w:r>
            <w:r w:rsidR="004203D0" w:rsidRPr="00D801F4">
              <w:rPr>
                <w:rStyle w:val="a4"/>
                <w:noProof/>
              </w:rPr>
              <w:t>1</w:t>
            </w:r>
            <w:r w:rsidR="004203D0" w:rsidRPr="00D801F4">
              <w:rPr>
                <w:rStyle w:val="a4"/>
                <w:noProof/>
              </w:rPr>
              <w:t>章</w:t>
            </w:r>
            <w:r w:rsidR="004203D0" w:rsidRPr="00D801F4">
              <w:rPr>
                <w:rStyle w:val="a4"/>
                <w:noProof/>
              </w:rPr>
              <w:t xml:space="preserve"> Apache</w:t>
            </w:r>
            <w:r w:rsidR="004203D0" w:rsidRPr="00D801F4">
              <w:rPr>
                <w:rStyle w:val="a4"/>
                <w:noProof/>
              </w:rPr>
              <w:t>实战</w:t>
            </w:r>
            <w:r w:rsidR="004203D0">
              <w:rPr>
                <w:noProof/>
                <w:webHidden/>
              </w:rPr>
              <w:tab/>
            </w:r>
            <w:r w:rsidR="004203D0">
              <w:rPr>
                <w:noProof/>
                <w:webHidden/>
              </w:rPr>
              <w:fldChar w:fldCharType="begin"/>
            </w:r>
            <w:r w:rsidR="004203D0">
              <w:rPr>
                <w:noProof/>
                <w:webHidden/>
              </w:rPr>
              <w:instrText xml:space="preserve"> PAGEREF _Toc511825868 \h </w:instrText>
            </w:r>
            <w:r w:rsidR="004203D0">
              <w:rPr>
                <w:noProof/>
                <w:webHidden/>
              </w:rPr>
            </w:r>
            <w:r w:rsidR="004203D0">
              <w:rPr>
                <w:noProof/>
                <w:webHidden/>
              </w:rPr>
              <w:fldChar w:fldCharType="separate"/>
            </w:r>
            <w:r w:rsidR="004203D0">
              <w:rPr>
                <w:noProof/>
                <w:webHidden/>
              </w:rPr>
              <w:t>1</w:t>
            </w:r>
            <w:r w:rsidR="004203D0">
              <w:rPr>
                <w:noProof/>
                <w:webHidden/>
              </w:rPr>
              <w:fldChar w:fldCharType="end"/>
            </w:r>
          </w:hyperlink>
        </w:p>
        <w:p w:rsidR="004203D0" w:rsidRDefault="0031639C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11825869" w:history="1">
            <w:r w:rsidR="004203D0" w:rsidRPr="00D801F4">
              <w:rPr>
                <w:rStyle w:val="a4"/>
                <w:noProof/>
              </w:rPr>
              <w:t>1.1 Apache</w:t>
            </w:r>
            <w:r w:rsidR="004203D0" w:rsidRPr="00D801F4">
              <w:rPr>
                <w:rStyle w:val="a4"/>
                <w:noProof/>
              </w:rPr>
              <w:t>部署</w:t>
            </w:r>
            <w:r w:rsidR="004203D0">
              <w:rPr>
                <w:noProof/>
                <w:webHidden/>
              </w:rPr>
              <w:tab/>
            </w:r>
            <w:r w:rsidR="004203D0">
              <w:rPr>
                <w:noProof/>
                <w:webHidden/>
              </w:rPr>
              <w:fldChar w:fldCharType="begin"/>
            </w:r>
            <w:r w:rsidR="004203D0">
              <w:rPr>
                <w:noProof/>
                <w:webHidden/>
              </w:rPr>
              <w:instrText xml:space="preserve"> PAGEREF _Toc511825869 \h </w:instrText>
            </w:r>
            <w:r w:rsidR="004203D0">
              <w:rPr>
                <w:noProof/>
                <w:webHidden/>
              </w:rPr>
            </w:r>
            <w:r w:rsidR="004203D0">
              <w:rPr>
                <w:noProof/>
                <w:webHidden/>
              </w:rPr>
              <w:fldChar w:fldCharType="separate"/>
            </w:r>
            <w:r w:rsidR="004203D0">
              <w:rPr>
                <w:noProof/>
                <w:webHidden/>
              </w:rPr>
              <w:t>1</w:t>
            </w:r>
            <w:r w:rsidR="004203D0">
              <w:rPr>
                <w:noProof/>
                <w:webHidden/>
              </w:rPr>
              <w:fldChar w:fldCharType="end"/>
            </w:r>
          </w:hyperlink>
        </w:p>
        <w:p w:rsidR="004203D0" w:rsidRDefault="0031639C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11825870" w:history="1">
            <w:r w:rsidR="004203D0" w:rsidRPr="00D801F4">
              <w:rPr>
                <w:rStyle w:val="a4"/>
                <w:noProof/>
              </w:rPr>
              <w:t>1.2 Apache</w:t>
            </w:r>
            <w:r w:rsidR="004203D0" w:rsidRPr="00D801F4">
              <w:rPr>
                <w:rStyle w:val="a4"/>
                <w:noProof/>
              </w:rPr>
              <w:t>目录结构</w:t>
            </w:r>
            <w:r w:rsidR="004203D0">
              <w:rPr>
                <w:noProof/>
                <w:webHidden/>
              </w:rPr>
              <w:tab/>
            </w:r>
            <w:r w:rsidR="004203D0">
              <w:rPr>
                <w:noProof/>
                <w:webHidden/>
              </w:rPr>
              <w:fldChar w:fldCharType="begin"/>
            </w:r>
            <w:r w:rsidR="004203D0">
              <w:rPr>
                <w:noProof/>
                <w:webHidden/>
              </w:rPr>
              <w:instrText xml:space="preserve"> PAGEREF _Toc511825870 \h </w:instrText>
            </w:r>
            <w:r w:rsidR="004203D0">
              <w:rPr>
                <w:noProof/>
                <w:webHidden/>
              </w:rPr>
            </w:r>
            <w:r w:rsidR="004203D0">
              <w:rPr>
                <w:noProof/>
                <w:webHidden/>
              </w:rPr>
              <w:fldChar w:fldCharType="separate"/>
            </w:r>
            <w:r w:rsidR="004203D0">
              <w:rPr>
                <w:noProof/>
                <w:webHidden/>
              </w:rPr>
              <w:t>1</w:t>
            </w:r>
            <w:r w:rsidR="004203D0">
              <w:rPr>
                <w:noProof/>
                <w:webHidden/>
              </w:rPr>
              <w:fldChar w:fldCharType="end"/>
            </w:r>
          </w:hyperlink>
        </w:p>
        <w:p w:rsidR="004203D0" w:rsidRDefault="0031639C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11825871" w:history="1">
            <w:r w:rsidR="004203D0" w:rsidRPr="00D801F4">
              <w:rPr>
                <w:rStyle w:val="a4"/>
                <w:noProof/>
              </w:rPr>
              <w:t xml:space="preserve">1.3 </w:t>
            </w:r>
            <w:r w:rsidR="004203D0" w:rsidRPr="00D801F4">
              <w:rPr>
                <w:rStyle w:val="a4"/>
                <w:noProof/>
              </w:rPr>
              <w:t>配置文件</w:t>
            </w:r>
            <w:r w:rsidR="004203D0">
              <w:rPr>
                <w:noProof/>
                <w:webHidden/>
              </w:rPr>
              <w:tab/>
            </w:r>
            <w:r w:rsidR="004203D0">
              <w:rPr>
                <w:noProof/>
                <w:webHidden/>
              </w:rPr>
              <w:fldChar w:fldCharType="begin"/>
            </w:r>
            <w:r w:rsidR="004203D0">
              <w:rPr>
                <w:noProof/>
                <w:webHidden/>
              </w:rPr>
              <w:instrText xml:space="preserve"> PAGEREF _Toc511825871 \h </w:instrText>
            </w:r>
            <w:r w:rsidR="004203D0">
              <w:rPr>
                <w:noProof/>
                <w:webHidden/>
              </w:rPr>
            </w:r>
            <w:r w:rsidR="004203D0">
              <w:rPr>
                <w:noProof/>
                <w:webHidden/>
              </w:rPr>
              <w:fldChar w:fldCharType="separate"/>
            </w:r>
            <w:r w:rsidR="004203D0">
              <w:rPr>
                <w:noProof/>
                <w:webHidden/>
              </w:rPr>
              <w:t>2</w:t>
            </w:r>
            <w:r w:rsidR="004203D0">
              <w:rPr>
                <w:noProof/>
                <w:webHidden/>
              </w:rPr>
              <w:fldChar w:fldCharType="end"/>
            </w:r>
          </w:hyperlink>
        </w:p>
        <w:p w:rsidR="004203D0" w:rsidRDefault="0031639C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11825872" w:history="1">
            <w:r w:rsidR="004203D0" w:rsidRPr="00D801F4">
              <w:rPr>
                <w:rStyle w:val="a4"/>
                <w:noProof/>
              </w:rPr>
              <w:t>第</w:t>
            </w:r>
            <w:r w:rsidR="004203D0" w:rsidRPr="00D801F4">
              <w:rPr>
                <w:rStyle w:val="a4"/>
                <w:noProof/>
              </w:rPr>
              <w:t>2</w:t>
            </w:r>
            <w:r w:rsidR="004203D0" w:rsidRPr="00D801F4">
              <w:rPr>
                <w:rStyle w:val="a4"/>
                <w:noProof/>
              </w:rPr>
              <w:t>章</w:t>
            </w:r>
            <w:r w:rsidR="004203D0" w:rsidRPr="00D801F4">
              <w:rPr>
                <w:rStyle w:val="a4"/>
                <w:noProof/>
              </w:rPr>
              <w:t xml:space="preserve"> Php</w:t>
            </w:r>
            <w:r w:rsidR="004203D0" w:rsidRPr="00D801F4">
              <w:rPr>
                <w:rStyle w:val="a4"/>
                <w:noProof/>
              </w:rPr>
              <w:t>部署</w:t>
            </w:r>
            <w:r w:rsidR="004203D0">
              <w:rPr>
                <w:noProof/>
                <w:webHidden/>
              </w:rPr>
              <w:tab/>
            </w:r>
            <w:r w:rsidR="004203D0">
              <w:rPr>
                <w:noProof/>
                <w:webHidden/>
              </w:rPr>
              <w:fldChar w:fldCharType="begin"/>
            </w:r>
            <w:r w:rsidR="004203D0">
              <w:rPr>
                <w:noProof/>
                <w:webHidden/>
              </w:rPr>
              <w:instrText xml:space="preserve"> PAGEREF _Toc511825872 \h </w:instrText>
            </w:r>
            <w:r w:rsidR="004203D0">
              <w:rPr>
                <w:noProof/>
                <w:webHidden/>
              </w:rPr>
            </w:r>
            <w:r w:rsidR="004203D0">
              <w:rPr>
                <w:noProof/>
                <w:webHidden/>
              </w:rPr>
              <w:fldChar w:fldCharType="separate"/>
            </w:r>
            <w:r w:rsidR="004203D0">
              <w:rPr>
                <w:noProof/>
                <w:webHidden/>
              </w:rPr>
              <w:t>4</w:t>
            </w:r>
            <w:r w:rsidR="004203D0">
              <w:rPr>
                <w:noProof/>
                <w:webHidden/>
              </w:rPr>
              <w:fldChar w:fldCharType="end"/>
            </w:r>
          </w:hyperlink>
        </w:p>
        <w:p w:rsidR="004203D0" w:rsidRDefault="0031639C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11825873" w:history="1">
            <w:r w:rsidR="004203D0" w:rsidRPr="00D801F4">
              <w:rPr>
                <w:rStyle w:val="a4"/>
                <w:noProof/>
              </w:rPr>
              <w:t xml:space="preserve">2.1.1 </w:t>
            </w:r>
            <w:r w:rsidR="004203D0" w:rsidRPr="00D801F4">
              <w:rPr>
                <w:rStyle w:val="a4"/>
                <w:noProof/>
              </w:rPr>
              <w:t>配置</w:t>
            </w:r>
            <w:r w:rsidR="004203D0" w:rsidRPr="00D801F4">
              <w:rPr>
                <w:rStyle w:val="a4"/>
                <w:noProof/>
              </w:rPr>
              <w:t>apache</w:t>
            </w:r>
            <w:r w:rsidR="004203D0" w:rsidRPr="00D801F4">
              <w:rPr>
                <w:rStyle w:val="a4"/>
                <w:noProof/>
              </w:rPr>
              <w:t>实现</w:t>
            </w:r>
            <w:r w:rsidR="004203D0" w:rsidRPr="00D801F4">
              <w:rPr>
                <w:rStyle w:val="a4"/>
                <w:noProof/>
              </w:rPr>
              <w:t>PHP</w:t>
            </w:r>
            <w:r w:rsidR="004203D0" w:rsidRPr="00D801F4">
              <w:rPr>
                <w:rStyle w:val="a4"/>
                <w:noProof/>
              </w:rPr>
              <w:t>整合</w:t>
            </w:r>
            <w:r w:rsidR="004203D0">
              <w:rPr>
                <w:noProof/>
                <w:webHidden/>
              </w:rPr>
              <w:tab/>
            </w:r>
            <w:r w:rsidR="004203D0">
              <w:rPr>
                <w:noProof/>
                <w:webHidden/>
              </w:rPr>
              <w:fldChar w:fldCharType="begin"/>
            </w:r>
            <w:r w:rsidR="004203D0">
              <w:rPr>
                <w:noProof/>
                <w:webHidden/>
              </w:rPr>
              <w:instrText xml:space="preserve"> PAGEREF _Toc511825873 \h </w:instrText>
            </w:r>
            <w:r w:rsidR="004203D0">
              <w:rPr>
                <w:noProof/>
                <w:webHidden/>
              </w:rPr>
            </w:r>
            <w:r w:rsidR="004203D0">
              <w:rPr>
                <w:noProof/>
                <w:webHidden/>
              </w:rPr>
              <w:fldChar w:fldCharType="separate"/>
            </w:r>
            <w:r w:rsidR="004203D0">
              <w:rPr>
                <w:noProof/>
                <w:webHidden/>
              </w:rPr>
              <w:t>5</w:t>
            </w:r>
            <w:r w:rsidR="004203D0">
              <w:rPr>
                <w:noProof/>
                <w:webHidden/>
              </w:rPr>
              <w:fldChar w:fldCharType="end"/>
            </w:r>
          </w:hyperlink>
        </w:p>
        <w:p w:rsidR="004203D0" w:rsidRDefault="0031639C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11825874" w:history="1">
            <w:r w:rsidR="004203D0" w:rsidRPr="00D801F4">
              <w:rPr>
                <w:rStyle w:val="a4"/>
                <w:noProof/>
              </w:rPr>
              <w:t>2.1.2 Php</w:t>
            </w:r>
            <w:r w:rsidR="004203D0" w:rsidRPr="00D801F4">
              <w:rPr>
                <w:rStyle w:val="a4"/>
                <w:noProof/>
              </w:rPr>
              <w:t>测试</w:t>
            </w:r>
            <w:r w:rsidR="004203D0">
              <w:rPr>
                <w:noProof/>
                <w:webHidden/>
              </w:rPr>
              <w:tab/>
            </w:r>
            <w:r w:rsidR="004203D0">
              <w:rPr>
                <w:noProof/>
                <w:webHidden/>
              </w:rPr>
              <w:fldChar w:fldCharType="begin"/>
            </w:r>
            <w:r w:rsidR="004203D0">
              <w:rPr>
                <w:noProof/>
                <w:webHidden/>
              </w:rPr>
              <w:instrText xml:space="preserve"> PAGEREF _Toc511825874 \h </w:instrText>
            </w:r>
            <w:r w:rsidR="004203D0">
              <w:rPr>
                <w:noProof/>
                <w:webHidden/>
              </w:rPr>
            </w:r>
            <w:r w:rsidR="004203D0">
              <w:rPr>
                <w:noProof/>
                <w:webHidden/>
              </w:rPr>
              <w:fldChar w:fldCharType="separate"/>
            </w:r>
            <w:r w:rsidR="004203D0">
              <w:rPr>
                <w:noProof/>
                <w:webHidden/>
              </w:rPr>
              <w:t>5</w:t>
            </w:r>
            <w:r w:rsidR="004203D0">
              <w:rPr>
                <w:noProof/>
                <w:webHidden/>
              </w:rPr>
              <w:fldChar w:fldCharType="end"/>
            </w:r>
          </w:hyperlink>
        </w:p>
        <w:p w:rsidR="004203D0" w:rsidRDefault="0031639C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11825875" w:history="1">
            <w:r w:rsidR="004203D0" w:rsidRPr="00D801F4">
              <w:rPr>
                <w:rStyle w:val="a4"/>
                <w:noProof/>
              </w:rPr>
              <w:t>2.2 wordpress</w:t>
            </w:r>
            <w:r w:rsidR="004203D0" w:rsidRPr="00D801F4">
              <w:rPr>
                <w:rStyle w:val="a4"/>
                <w:noProof/>
              </w:rPr>
              <w:t>博客搭建</w:t>
            </w:r>
            <w:r w:rsidR="004203D0">
              <w:rPr>
                <w:noProof/>
                <w:webHidden/>
              </w:rPr>
              <w:tab/>
            </w:r>
            <w:r w:rsidR="004203D0">
              <w:rPr>
                <w:noProof/>
                <w:webHidden/>
              </w:rPr>
              <w:fldChar w:fldCharType="begin"/>
            </w:r>
            <w:r w:rsidR="004203D0">
              <w:rPr>
                <w:noProof/>
                <w:webHidden/>
              </w:rPr>
              <w:instrText xml:space="preserve"> PAGEREF _Toc511825875 \h </w:instrText>
            </w:r>
            <w:r w:rsidR="004203D0">
              <w:rPr>
                <w:noProof/>
                <w:webHidden/>
              </w:rPr>
            </w:r>
            <w:r w:rsidR="004203D0">
              <w:rPr>
                <w:noProof/>
                <w:webHidden/>
              </w:rPr>
              <w:fldChar w:fldCharType="separate"/>
            </w:r>
            <w:r w:rsidR="004203D0">
              <w:rPr>
                <w:noProof/>
                <w:webHidden/>
              </w:rPr>
              <w:t>6</w:t>
            </w:r>
            <w:r w:rsidR="004203D0">
              <w:rPr>
                <w:noProof/>
                <w:webHidden/>
              </w:rPr>
              <w:fldChar w:fldCharType="end"/>
            </w:r>
          </w:hyperlink>
        </w:p>
        <w:p w:rsidR="004203D0" w:rsidRDefault="0031639C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11825876" w:history="1">
            <w:r w:rsidR="004203D0" w:rsidRPr="00D801F4">
              <w:rPr>
                <w:rStyle w:val="a4"/>
                <w:noProof/>
              </w:rPr>
              <w:t>2.3 Apache</w:t>
            </w:r>
            <w:r w:rsidR="004203D0" w:rsidRPr="00D801F4">
              <w:rPr>
                <w:rStyle w:val="a4"/>
                <w:noProof/>
              </w:rPr>
              <w:t>两种工作模式介绍及配置优化</w:t>
            </w:r>
            <w:r w:rsidR="004203D0">
              <w:rPr>
                <w:noProof/>
                <w:webHidden/>
              </w:rPr>
              <w:tab/>
            </w:r>
            <w:r w:rsidR="004203D0">
              <w:rPr>
                <w:noProof/>
                <w:webHidden/>
              </w:rPr>
              <w:fldChar w:fldCharType="begin"/>
            </w:r>
            <w:r w:rsidR="004203D0">
              <w:rPr>
                <w:noProof/>
                <w:webHidden/>
              </w:rPr>
              <w:instrText xml:space="preserve"> PAGEREF _Toc511825876 \h </w:instrText>
            </w:r>
            <w:r w:rsidR="004203D0">
              <w:rPr>
                <w:noProof/>
                <w:webHidden/>
              </w:rPr>
            </w:r>
            <w:r w:rsidR="004203D0">
              <w:rPr>
                <w:noProof/>
                <w:webHidden/>
              </w:rPr>
              <w:fldChar w:fldCharType="separate"/>
            </w:r>
            <w:r w:rsidR="004203D0">
              <w:rPr>
                <w:noProof/>
                <w:webHidden/>
              </w:rPr>
              <w:t>8</w:t>
            </w:r>
            <w:r w:rsidR="004203D0">
              <w:rPr>
                <w:noProof/>
                <w:webHidden/>
              </w:rPr>
              <w:fldChar w:fldCharType="end"/>
            </w:r>
          </w:hyperlink>
        </w:p>
        <w:p w:rsidR="00867588" w:rsidRDefault="00867588">
          <w:r>
            <w:rPr>
              <w:b/>
              <w:bCs/>
              <w:lang w:val="zh-CN"/>
            </w:rPr>
            <w:fldChar w:fldCharType="end"/>
          </w:r>
        </w:p>
      </w:sdtContent>
    </w:sdt>
    <w:p w:rsidR="0052613E" w:rsidRDefault="0052613E" w:rsidP="0052613E">
      <w:pPr>
        <w:ind w:firstLine="560"/>
      </w:pPr>
    </w:p>
    <w:p w:rsidR="00DA509F" w:rsidRDefault="00DA509F" w:rsidP="00947D67">
      <w:pPr>
        <w:ind w:firstLine="560"/>
        <w:sectPr w:rsidR="00DA509F" w:rsidSect="0015536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720" w:right="720" w:bottom="720" w:left="720" w:header="851" w:footer="992" w:gutter="0"/>
          <w:pgNumType w:fmt="upperRoman" w:start="1"/>
          <w:cols w:space="720"/>
          <w:docGrid w:type="lines" w:linePitch="312"/>
        </w:sectPr>
      </w:pPr>
    </w:p>
    <w:p w:rsidR="005F6926" w:rsidRDefault="003A29A3" w:rsidP="005F6926">
      <w:pPr>
        <w:pStyle w:val="af"/>
      </w:pPr>
      <w:bookmarkStart w:id="0" w:name="_Toc511825867"/>
      <w:r>
        <w:lastRenderedPageBreak/>
        <w:t>LAMP</w:t>
      </w:r>
      <w:r w:rsidR="005F6926" w:rsidRPr="005547BA">
        <w:rPr>
          <w:rFonts w:hint="eastAsia"/>
        </w:rPr>
        <w:t>课程总结</w:t>
      </w:r>
      <w:bookmarkStart w:id="1" w:name="_GoBack"/>
      <w:bookmarkEnd w:id="0"/>
      <w:bookmarkEnd w:id="1"/>
    </w:p>
    <w:p w:rsidR="005965F1" w:rsidRDefault="005965F1" w:rsidP="005965F1">
      <w:r>
        <w:rPr>
          <w:rFonts w:hint="eastAsia"/>
        </w:rPr>
        <w:t>集群架构</w:t>
      </w:r>
    </w:p>
    <w:p w:rsidR="005965F1" w:rsidRDefault="005965F1" w:rsidP="005965F1">
      <w:r>
        <w:rPr>
          <w:noProof/>
        </w:rPr>
        <w:drawing>
          <wp:inline distT="0" distB="0" distL="0" distR="0" wp14:anchorId="2141BD09" wp14:editId="5F9B55AD">
            <wp:extent cx="6645910" cy="47923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5F1" w:rsidRPr="005965F1" w:rsidRDefault="005965F1" w:rsidP="005965F1">
      <w:pPr>
        <w:rPr>
          <w:rFonts w:hint="eastAsia"/>
        </w:rPr>
      </w:pPr>
    </w:p>
    <w:p w:rsidR="0056732D" w:rsidRDefault="0056732D" w:rsidP="0056732D">
      <w:r>
        <w:rPr>
          <w:rFonts w:hint="eastAsia"/>
        </w:rPr>
        <w:t>版本安排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4"/>
        <w:gridCol w:w="7342"/>
      </w:tblGrid>
      <w:tr w:rsidR="00617678" w:rsidTr="00AE5B95">
        <w:tc>
          <w:tcPr>
            <w:tcW w:w="3114" w:type="dxa"/>
          </w:tcPr>
          <w:p w:rsidR="00617678" w:rsidRDefault="00617678" w:rsidP="0056732D">
            <w:r>
              <w:t>A</w:t>
            </w:r>
            <w:r>
              <w:rPr>
                <w:rFonts w:hint="eastAsia"/>
              </w:rPr>
              <w:t>pache</w:t>
            </w:r>
          </w:p>
        </w:tc>
        <w:tc>
          <w:tcPr>
            <w:tcW w:w="7342" w:type="dxa"/>
          </w:tcPr>
          <w:p w:rsidR="00617678" w:rsidRDefault="00AE5B95" w:rsidP="0056732D">
            <w:r w:rsidRPr="00AE5B95">
              <w:t>httpd-2.2.31.tar.gz</w:t>
            </w:r>
          </w:p>
        </w:tc>
      </w:tr>
      <w:tr w:rsidR="00617678" w:rsidTr="00AE5B95">
        <w:tc>
          <w:tcPr>
            <w:tcW w:w="3114" w:type="dxa"/>
          </w:tcPr>
          <w:p w:rsidR="00617678" w:rsidRDefault="00617678" w:rsidP="0056732D">
            <w:r>
              <w:t>Php</w:t>
            </w:r>
          </w:p>
        </w:tc>
        <w:tc>
          <w:tcPr>
            <w:tcW w:w="7342" w:type="dxa"/>
          </w:tcPr>
          <w:p w:rsidR="00617678" w:rsidRDefault="00617678" w:rsidP="0056732D">
            <w:r>
              <w:rPr>
                <w:rFonts w:hint="eastAsia"/>
              </w:rPr>
              <w:t>5</w:t>
            </w:r>
            <w:r>
              <w:t>.3.27</w:t>
            </w:r>
          </w:p>
        </w:tc>
      </w:tr>
      <w:tr w:rsidR="00617678" w:rsidTr="00AE5B95">
        <w:tc>
          <w:tcPr>
            <w:tcW w:w="3114" w:type="dxa"/>
          </w:tcPr>
          <w:p w:rsidR="00617678" w:rsidRDefault="00617678" w:rsidP="0056732D">
            <w:r>
              <w:rPr>
                <w:rFonts w:hint="eastAsia"/>
              </w:rPr>
              <w:t>m</w:t>
            </w:r>
            <w:r>
              <w:t>ysql</w:t>
            </w:r>
          </w:p>
        </w:tc>
        <w:tc>
          <w:tcPr>
            <w:tcW w:w="7342" w:type="dxa"/>
          </w:tcPr>
          <w:p w:rsidR="00617678" w:rsidRDefault="00617678" w:rsidP="0056732D">
            <w:r>
              <w:rPr>
                <w:rFonts w:hint="eastAsia"/>
              </w:rPr>
              <w:t>5</w:t>
            </w:r>
            <w:r>
              <w:t>.5.49</w:t>
            </w:r>
          </w:p>
        </w:tc>
      </w:tr>
    </w:tbl>
    <w:p w:rsidR="0056732D" w:rsidRDefault="0056732D" w:rsidP="0056732D"/>
    <w:p w:rsidR="00D7718A" w:rsidRDefault="00D7718A" w:rsidP="0056732D">
      <w:r>
        <w:rPr>
          <w:rFonts w:hint="eastAsia"/>
        </w:rPr>
        <w:t>脚本清单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972"/>
        <w:gridCol w:w="3402"/>
        <w:gridCol w:w="4082"/>
      </w:tblGrid>
      <w:tr w:rsidR="00D7718A" w:rsidTr="00D771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18A" w:rsidRDefault="00D7718A">
            <w:r>
              <w:rPr>
                <w:rFonts w:hint="eastAsia"/>
              </w:rPr>
              <w:t>脚本名称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18A" w:rsidRDefault="00D7718A">
            <w:r>
              <w:rPr>
                <w:rFonts w:hint="eastAsia"/>
              </w:rPr>
              <w:t>作用区域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18A" w:rsidRDefault="00D7718A">
            <w:r>
              <w:rPr>
                <w:rFonts w:hint="eastAsia"/>
              </w:rPr>
              <w:t>备注</w:t>
            </w:r>
          </w:p>
        </w:tc>
      </w:tr>
      <w:tr w:rsidR="00D7718A" w:rsidTr="00D771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18A" w:rsidRDefault="00D7718A">
            <w:r>
              <w:t>01_one_rsync_Server.sh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18A" w:rsidRDefault="00D7718A">
            <w:r>
              <w:t>Backup</w:t>
            </w:r>
            <w:r>
              <w:rPr>
                <w:rFonts w:hint="eastAsia"/>
              </w:rPr>
              <w:t>服务器部署配置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18A" w:rsidRDefault="00D7718A">
            <w:r>
              <w:t>/srv/salt/scripts</w:t>
            </w:r>
          </w:p>
        </w:tc>
      </w:tr>
      <w:tr w:rsidR="00D7718A" w:rsidTr="00D771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18A" w:rsidRDefault="00D7718A">
            <w:r>
              <w:t>02_two_rsync_client.sh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18A" w:rsidRDefault="00D7718A">
            <w:r>
              <w:t>Nfs</w:t>
            </w:r>
            <w:r>
              <w:rPr>
                <w:rFonts w:hint="eastAsia"/>
              </w:rPr>
              <w:t>服务器部署配置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18A" w:rsidRDefault="00D7718A">
            <w:r>
              <w:t>/srv/salt/scripts</w:t>
            </w:r>
          </w:p>
        </w:tc>
      </w:tr>
      <w:tr w:rsidR="00D7718A" w:rsidTr="00D771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18A" w:rsidRDefault="00D7718A">
            <w:r>
              <w:t>03_Inotify+SersynCrsync.sh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18A" w:rsidRDefault="00D7718A">
            <w:r>
              <w:t>Inotify+sersync</w:t>
            </w:r>
            <w:r>
              <w:rPr>
                <w:rFonts w:hint="eastAsia"/>
              </w:rPr>
              <w:t>数据同步配置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18A" w:rsidRDefault="00D7718A">
            <w:r>
              <w:t>/srv/salt/scripts</w:t>
            </w:r>
          </w:p>
        </w:tc>
      </w:tr>
      <w:tr w:rsidR="00D7718A" w:rsidTr="00D771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18A" w:rsidRDefault="00D7718A">
            <w:r>
              <w:t>mysql_db.sh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18A" w:rsidRDefault="00D7718A">
            <w:r>
              <w:rPr>
                <w:rFonts w:hint="eastAsia"/>
              </w:rPr>
              <w:t>数据库服务器部署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18A" w:rsidRDefault="00D7718A">
            <w:r>
              <w:t>/srv/salt/scripts</w:t>
            </w:r>
          </w:p>
        </w:tc>
      </w:tr>
      <w:tr w:rsidR="00D7718A" w:rsidTr="00D771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18A" w:rsidRDefault="00D7718A">
            <w:r>
              <w:t>yum-one_lnmp.sh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18A" w:rsidRDefault="00D7718A">
            <w:r>
              <w:t>LNMP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18A" w:rsidRDefault="00D7718A">
            <w:r>
              <w:t>/srv/salt/scripts</w:t>
            </w:r>
          </w:p>
        </w:tc>
      </w:tr>
      <w:tr w:rsidR="00D7718A" w:rsidTr="00D771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18A" w:rsidRDefault="00D7718A">
            <w:r>
              <w:lastRenderedPageBreak/>
              <w:t>yum-one_lamp.sh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18A" w:rsidRDefault="00D7718A">
            <w:r>
              <w:t>LAMP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18A" w:rsidRDefault="00D7718A">
            <w:r>
              <w:t>/srv/salt/scripts</w:t>
            </w:r>
          </w:p>
        </w:tc>
      </w:tr>
      <w:tr w:rsidR="00D7718A" w:rsidTr="00D771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18A" w:rsidRDefault="00D7718A">
            <w:r>
              <w:t>nginx_lb01.sh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18A" w:rsidRDefault="00D7718A">
            <w:r>
              <w:rPr>
                <w:rFonts w:hint="eastAsia"/>
              </w:rPr>
              <w:t>负载均衡</w:t>
            </w:r>
            <w:r>
              <w:t>node1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18A" w:rsidRDefault="00D7718A">
            <w:r>
              <w:t>/srv/salt/scripts</w:t>
            </w:r>
          </w:p>
        </w:tc>
      </w:tr>
      <w:tr w:rsidR="00D7718A" w:rsidTr="00D771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18A" w:rsidRDefault="00D7718A">
            <w:r>
              <w:t>nginx_lb02.sh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18A" w:rsidRDefault="00D7718A">
            <w:r>
              <w:rPr>
                <w:rFonts w:hint="eastAsia"/>
              </w:rPr>
              <w:t>负载均衡</w:t>
            </w:r>
            <w:r>
              <w:t>node2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18A" w:rsidRDefault="00D7718A">
            <w:r>
              <w:t>/srv/salt/scripts</w:t>
            </w:r>
          </w:p>
        </w:tc>
      </w:tr>
      <w:tr w:rsidR="00D7718A" w:rsidTr="00D771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18A" w:rsidRDefault="00D7718A">
            <w:r>
              <w:t>yumRepository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18A" w:rsidRDefault="00D7718A">
            <w:r>
              <w:t>YUM</w:t>
            </w:r>
            <w:r>
              <w:rPr>
                <w:rFonts w:hint="eastAsia"/>
              </w:rPr>
              <w:t>仓库部署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18A" w:rsidRDefault="00D7718A">
            <w:r>
              <w:t>/server/scripts</w:t>
            </w:r>
          </w:p>
        </w:tc>
      </w:tr>
      <w:tr w:rsidR="00D7718A" w:rsidTr="00D771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18A" w:rsidRDefault="00D7718A">
            <w:r>
              <w:t>saltstack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18A" w:rsidRDefault="00D7718A">
            <w:r>
              <w:t>Saltstack-master-minion</w:t>
            </w:r>
            <w:r>
              <w:rPr>
                <w:rFonts w:hint="eastAsia"/>
              </w:rPr>
              <w:t>部署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18A" w:rsidRDefault="00D7718A">
            <w:r>
              <w:t>*</w:t>
            </w:r>
          </w:p>
        </w:tc>
      </w:tr>
      <w:tr w:rsidR="00D7718A" w:rsidTr="00D7718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18A" w:rsidRDefault="00D7718A">
            <w:r>
              <w:t>04_expect_fenfa_m01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18A" w:rsidRDefault="00D7718A">
            <w:r>
              <w:t>M01</w:t>
            </w:r>
            <w:r>
              <w:rPr>
                <w:rFonts w:hint="eastAsia"/>
              </w:rPr>
              <w:t>管理分发机器</w:t>
            </w:r>
            <w:r>
              <w:t>-YUM</w:t>
            </w:r>
            <w:r>
              <w:rPr>
                <w:rFonts w:hint="eastAsia"/>
              </w:rPr>
              <w:t>仓库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18A" w:rsidRDefault="00D7718A"/>
        </w:tc>
      </w:tr>
    </w:tbl>
    <w:p w:rsidR="00D7718A" w:rsidRPr="0056732D" w:rsidRDefault="00D7718A" w:rsidP="0056732D"/>
    <w:p w:rsidR="00AE5B95" w:rsidRDefault="00AE5B95" w:rsidP="00AE5B95">
      <w:pPr>
        <w:pStyle w:val="1"/>
      </w:pPr>
      <w:bookmarkStart w:id="2" w:name="_Toc511825868"/>
      <w:r>
        <w:t>A</w:t>
      </w:r>
      <w:r>
        <w:rPr>
          <w:rFonts w:hint="eastAsia"/>
        </w:rPr>
        <w:t>pache</w:t>
      </w:r>
      <w:r>
        <w:rPr>
          <w:rFonts w:hint="eastAsia"/>
        </w:rPr>
        <w:t>实战</w:t>
      </w:r>
      <w:bookmarkEnd w:id="2"/>
    </w:p>
    <w:p w:rsidR="009170ED" w:rsidRPr="009170ED" w:rsidRDefault="009170ED" w:rsidP="009170ED">
      <w:pPr>
        <w:pStyle w:val="20"/>
      </w:pPr>
      <w:bookmarkStart w:id="3" w:name="_Toc511825869"/>
      <w:r>
        <w:t>A</w:t>
      </w:r>
      <w:r>
        <w:rPr>
          <w:rFonts w:hint="eastAsia"/>
        </w:rPr>
        <w:t>pache</w:t>
      </w:r>
      <w:r>
        <w:rPr>
          <w:rFonts w:hint="eastAsia"/>
        </w:rPr>
        <w:t>部署</w:t>
      </w:r>
      <w:bookmarkEnd w:id="3"/>
    </w:p>
    <w:p w:rsidR="00AE5B95" w:rsidRPr="00AE5B95" w:rsidRDefault="00AE5B95" w:rsidP="00AE5B95">
      <w:r w:rsidRPr="00AE5B95">
        <w:t>http://archive.apache.org/dist/httpd/</w:t>
      </w:r>
    </w:p>
    <w:p w:rsidR="00AE5B95" w:rsidRDefault="00AE5B95" w:rsidP="00AE5B95">
      <w:pPr>
        <w:pStyle w:val="ac"/>
      </w:pPr>
      <w:r>
        <w:t>[root@web02 scripts]# mkdir -p /home/oldboy/tools</w:t>
      </w:r>
    </w:p>
    <w:p w:rsidR="00AE5B95" w:rsidRDefault="00AE5B95" w:rsidP="00AE5B95">
      <w:pPr>
        <w:pStyle w:val="ac"/>
      </w:pPr>
      <w:r>
        <w:t>[root@web02 scripts]# cd/home/oldboy/tools</w:t>
      </w:r>
    </w:p>
    <w:p w:rsidR="00AE5B95" w:rsidRDefault="00AE5B95" w:rsidP="00AE5B95">
      <w:pPr>
        <w:pStyle w:val="ac"/>
      </w:pPr>
      <w:r>
        <w:t xml:space="preserve">Wget </w:t>
      </w:r>
      <w:hyperlink r:id="rId18" w:history="1">
        <w:r w:rsidRPr="00C96FDE">
          <w:rPr>
            <w:rStyle w:val="a4"/>
          </w:rPr>
          <w:t>http://archive.apache.org/dist/httpd/httpd-2.2.31.tar.gz</w:t>
        </w:r>
      </w:hyperlink>
    </w:p>
    <w:p w:rsidR="00AE5B95" w:rsidRDefault="00AE5B95" w:rsidP="00AE5B95">
      <w:pPr>
        <w:pStyle w:val="ac"/>
      </w:pPr>
      <w:r>
        <w:t xml:space="preserve">[root@web02 tools]# tar zxf httpd-2.2.31.tar.gz </w:t>
      </w:r>
    </w:p>
    <w:p w:rsidR="00AE5B95" w:rsidRDefault="00AE5B95" w:rsidP="00AE5B95">
      <w:pPr>
        <w:pStyle w:val="ac"/>
      </w:pPr>
      <w:r>
        <w:t>[root@web02 tools]# cd httpd-2.2.31</w:t>
      </w:r>
    </w:p>
    <w:p w:rsidR="00AE5B95" w:rsidRDefault="00AE5B95" w:rsidP="00AE5B95">
      <w:pPr>
        <w:pStyle w:val="ac"/>
      </w:pPr>
      <w:r>
        <w:t xml:space="preserve">[root@web02 httpd-2.2.31]# yum install zlib zlib-devlel </w:t>
      </w:r>
      <w:r w:rsidR="005863B1">
        <w:t xml:space="preserve"> gcc </w:t>
      </w:r>
      <w:r>
        <w:t>-y</w:t>
      </w:r>
    </w:p>
    <w:p w:rsidR="00DF18EE" w:rsidRDefault="009170ED" w:rsidP="00AE5B95">
      <w:pPr>
        <w:pStyle w:val="ac"/>
      </w:pPr>
      <w:r w:rsidRPr="009170ED">
        <w:t xml:space="preserve">[root@web02 httpd-2.2.31]# </w:t>
      </w:r>
      <w:bookmarkStart w:id="4" w:name="OLE_LINK13"/>
      <w:bookmarkStart w:id="5" w:name="OLE_LINK14"/>
      <w:r w:rsidRPr="009170ED">
        <w:t>./configure --prefix=/application/apache2.2.31</w:t>
      </w:r>
      <w:bookmarkEnd w:id="4"/>
      <w:bookmarkEnd w:id="5"/>
      <w:r w:rsidRPr="009170ED">
        <w:t xml:space="preserve"> --enable-deflate --enable-expires --enable-headers --enable-modules=most --enable-so --with-mpm=worker --enable-rewrite</w:t>
      </w:r>
    </w:p>
    <w:p w:rsidR="009170ED" w:rsidRDefault="00327C3E" w:rsidP="00AE5B95">
      <w:pPr>
        <w:pStyle w:val="ac"/>
      </w:pPr>
      <w:r w:rsidRPr="009170ED">
        <w:t>[root@web02 httpd-2.2.31]#</w:t>
      </w:r>
      <w:r>
        <w:t xml:space="preserve"> </w:t>
      </w:r>
      <w:r>
        <w:rPr>
          <w:rFonts w:hint="eastAsia"/>
        </w:rPr>
        <w:t>make</w:t>
      </w:r>
    </w:p>
    <w:p w:rsidR="00327C3E" w:rsidRDefault="00327C3E" w:rsidP="00AE5B95">
      <w:pPr>
        <w:pStyle w:val="ac"/>
      </w:pPr>
      <w:r w:rsidRPr="009170ED">
        <w:t>[root@web02 httpd-2.2.31]#</w:t>
      </w:r>
      <w:r>
        <w:t xml:space="preserve"> make install</w:t>
      </w:r>
    </w:p>
    <w:p w:rsidR="00327C3E" w:rsidRPr="00327C3E" w:rsidRDefault="00327C3E" w:rsidP="00AE5B95">
      <w:pPr>
        <w:pStyle w:val="ac"/>
      </w:pPr>
      <w:r w:rsidRPr="00327C3E">
        <w:t>[root@web02 application]# ln -s /application/apache2.2.31/ /application/apache</w:t>
      </w:r>
    </w:p>
    <w:p w:rsidR="00DF18EE" w:rsidRDefault="00327C3E" w:rsidP="00AE5B95">
      <w:pPr>
        <w:pStyle w:val="ac"/>
      </w:pPr>
      <w:r>
        <w:rPr>
          <w:noProof/>
        </w:rPr>
        <w:drawing>
          <wp:inline distT="0" distB="0" distL="0" distR="0" wp14:anchorId="1F668E05" wp14:editId="410BD587">
            <wp:extent cx="4123809" cy="4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B95" w:rsidRDefault="0055711D" w:rsidP="0055711D">
      <w:pPr>
        <w:pStyle w:val="20"/>
      </w:pPr>
      <w:bookmarkStart w:id="6" w:name="_Toc511825870"/>
      <w:r>
        <w:t>Apache</w:t>
      </w:r>
      <w:r>
        <w:rPr>
          <w:rFonts w:hint="eastAsia"/>
        </w:rPr>
        <w:t>目录结构</w:t>
      </w:r>
      <w:bookmarkEnd w:id="6"/>
    </w:p>
    <w:p w:rsidR="0055711D" w:rsidRDefault="0055711D" w:rsidP="0055711D">
      <w:pPr>
        <w:pStyle w:val="ac"/>
      </w:pPr>
      <w:r>
        <w:t>[root@web02 application]# tree -L 1  apache</w:t>
      </w:r>
    </w:p>
    <w:p w:rsidR="0055711D" w:rsidRDefault="0055711D" w:rsidP="0055711D">
      <w:pPr>
        <w:pStyle w:val="ac"/>
      </w:pPr>
      <w:r>
        <w:t>apache</w:t>
      </w:r>
    </w:p>
    <w:p w:rsidR="0055711D" w:rsidRDefault="0055711D" w:rsidP="0055711D">
      <w:pPr>
        <w:pStyle w:val="ac"/>
      </w:pPr>
      <w:r>
        <w:rPr>
          <w:rFonts w:hint="eastAsia"/>
        </w:rPr>
        <w:t>├── bin</w:t>
      </w:r>
    </w:p>
    <w:p w:rsidR="0055711D" w:rsidRDefault="0055711D" w:rsidP="0055711D">
      <w:pPr>
        <w:pStyle w:val="ac"/>
      </w:pPr>
      <w:r>
        <w:rPr>
          <w:rFonts w:hint="eastAsia"/>
        </w:rPr>
        <w:t>├── build</w:t>
      </w:r>
    </w:p>
    <w:p w:rsidR="0055711D" w:rsidRDefault="0055711D" w:rsidP="0055711D">
      <w:pPr>
        <w:pStyle w:val="ac"/>
      </w:pPr>
      <w:r>
        <w:rPr>
          <w:rFonts w:hint="eastAsia"/>
        </w:rPr>
        <w:t>├── cgi-bin</w:t>
      </w:r>
    </w:p>
    <w:p w:rsidR="0055711D" w:rsidRDefault="0055711D" w:rsidP="0055711D">
      <w:pPr>
        <w:pStyle w:val="ac"/>
      </w:pPr>
      <w:r>
        <w:rPr>
          <w:rFonts w:hint="eastAsia"/>
        </w:rPr>
        <w:t>├── conf</w:t>
      </w:r>
      <w:r w:rsidR="005D79AA">
        <w:t xml:space="preserve">   </w:t>
      </w:r>
      <w:r w:rsidR="005D79AA">
        <w:rPr>
          <w:rFonts w:hint="eastAsia"/>
        </w:rPr>
        <w:t>配置文件目录</w:t>
      </w:r>
    </w:p>
    <w:p w:rsidR="0055711D" w:rsidRDefault="0055711D" w:rsidP="0055711D">
      <w:pPr>
        <w:pStyle w:val="ac"/>
      </w:pPr>
      <w:r>
        <w:rPr>
          <w:rFonts w:hint="eastAsia"/>
        </w:rPr>
        <w:t>├── error</w:t>
      </w:r>
    </w:p>
    <w:p w:rsidR="0055711D" w:rsidRDefault="0055711D" w:rsidP="0055711D">
      <w:pPr>
        <w:pStyle w:val="ac"/>
      </w:pPr>
      <w:r>
        <w:rPr>
          <w:rFonts w:hint="eastAsia"/>
        </w:rPr>
        <w:t>├── htdocs</w:t>
      </w:r>
      <w:r>
        <w:t xml:space="preserve">   </w:t>
      </w:r>
      <w:r>
        <w:rPr>
          <w:rFonts w:hint="eastAsia"/>
        </w:rPr>
        <w:t>相当于</w:t>
      </w:r>
      <w:r w:rsidR="00390A1D">
        <w:rPr>
          <w:rFonts w:hint="eastAsia"/>
        </w:rPr>
        <w:t>nginx中的</w:t>
      </w:r>
      <w:r>
        <w:rPr>
          <w:rFonts w:hint="eastAsia"/>
        </w:rPr>
        <w:t>html文件目录</w:t>
      </w:r>
    </w:p>
    <w:p w:rsidR="0055711D" w:rsidRDefault="0055711D" w:rsidP="0055711D">
      <w:pPr>
        <w:pStyle w:val="ac"/>
      </w:pPr>
      <w:r>
        <w:rPr>
          <w:rFonts w:hint="eastAsia"/>
        </w:rPr>
        <w:lastRenderedPageBreak/>
        <w:t>├── icons</w:t>
      </w:r>
    </w:p>
    <w:p w:rsidR="0055711D" w:rsidRDefault="0055711D" w:rsidP="0055711D">
      <w:pPr>
        <w:pStyle w:val="ac"/>
      </w:pPr>
      <w:r>
        <w:rPr>
          <w:rFonts w:hint="eastAsia"/>
        </w:rPr>
        <w:t>├── include</w:t>
      </w:r>
    </w:p>
    <w:p w:rsidR="0055711D" w:rsidRDefault="0055711D" w:rsidP="0055711D">
      <w:pPr>
        <w:pStyle w:val="ac"/>
      </w:pPr>
      <w:r>
        <w:rPr>
          <w:rFonts w:hint="eastAsia"/>
        </w:rPr>
        <w:t>├── lib</w:t>
      </w:r>
    </w:p>
    <w:p w:rsidR="0055711D" w:rsidRDefault="0055711D" w:rsidP="0055711D">
      <w:pPr>
        <w:pStyle w:val="ac"/>
      </w:pPr>
      <w:r>
        <w:rPr>
          <w:rFonts w:hint="eastAsia"/>
        </w:rPr>
        <w:t>├── logs</w:t>
      </w:r>
    </w:p>
    <w:p w:rsidR="0055711D" w:rsidRDefault="0055711D" w:rsidP="0055711D">
      <w:pPr>
        <w:pStyle w:val="ac"/>
      </w:pPr>
      <w:r>
        <w:rPr>
          <w:rFonts w:hint="eastAsia"/>
        </w:rPr>
        <w:t>├── man</w:t>
      </w:r>
    </w:p>
    <w:p w:rsidR="0055711D" w:rsidRDefault="0055711D" w:rsidP="0055711D">
      <w:pPr>
        <w:pStyle w:val="ac"/>
      </w:pPr>
      <w:r>
        <w:rPr>
          <w:rFonts w:hint="eastAsia"/>
        </w:rPr>
        <w:t>├── manual</w:t>
      </w:r>
    </w:p>
    <w:p w:rsidR="0055711D" w:rsidRDefault="0055711D" w:rsidP="0055711D">
      <w:pPr>
        <w:pStyle w:val="ac"/>
      </w:pPr>
      <w:r>
        <w:rPr>
          <w:rFonts w:hint="eastAsia"/>
        </w:rPr>
        <w:t>└── modules</w:t>
      </w:r>
    </w:p>
    <w:p w:rsidR="00390A1D" w:rsidRDefault="00390A1D" w:rsidP="00390A1D">
      <w:pPr>
        <w:pStyle w:val="20"/>
      </w:pPr>
      <w:bookmarkStart w:id="7" w:name="_Toc511825871"/>
      <w:r>
        <w:rPr>
          <w:rFonts w:hint="eastAsia"/>
        </w:rPr>
        <w:t>配置文件</w:t>
      </w:r>
      <w:bookmarkEnd w:id="7"/>
    </w:p>
    <w:p w:rsidR="00390A1D" w:rsidRDefault="00390A1D" w:rsidP="00390A1D">
      <w:pPr>
        <w:pStyle w:val="ac"/>
      </w:pPr>
      <w:r>
        <w:t>[root@web02 application]# cd apache/htdocs/</w:t>
      </w:r>
    </w:p>
    <w:p w:rsidR="00390A1D" w:rsidRDefault="00390A1D" w:rsidP="00390A1D">
      <w:pPr>
        <w:pStyle w:val="ac"/>
      </w:pPr>
      <w:r>
        <w:t xml:space="preserve">[root@web02 htdocs]# </w:t>
      </w:r>
      <w:bookmarkStart w:id="8" w:name="OLE_LINK3"/>
      <w:bookmarkStart w:id="9" w:name="OLE_LINK4"/>
      <w:r>
        <w:t>mkdir bbs www blog</w:t>
      </w:r>
      <w:bookmarkEnd w:id="8"/>
      <w:bookmarkEnd w:id="9"/>
    </w:p>
    <w:p w:rsidR="00390A1D" w:rsidRDefault="00390A1D" w:rsidP="00390A1D">
      <w:pPr>
        <w:pStyle w:val="ac"/>
      </w:pPr>
      <w:r>
        <w:t>[root@web02 conf]# pwd</w:t>
      </w:r>
    </w:p>
    <w:p w:rsidR="00390A1D" w:rsidRDefault="00390A1D" w:rsidP="00390A1D">
      <w:pPr>
        <w:pStyle w:val="ac"/>
      </w:pPr>
      <w:r>
        <w:t>/application/apache/conf</w:t>
      </w:r>
    </w:p>
    <w:p w:rsidR="00390A1D" w:rsidRDefault="00390A1D" w:rsidP="00390A1D">
      <w:pPr>
        <w:pStyle w:val="ac"/>
      </w:pPr>
      <w:r>
        <w:t>[root@web02 conf]# vim httpd.conf</w:t>
      </w:r>
    </w:p>
    <w:p w:rsidR="006A394E" w:rsidRDefault="006A394E" w:rsidP="006A394E">
      <w:pPr>
        <w:pStyle w:val="ac"/>
      </w:pPr>
      <w:r>
        <w:t>69 User www</w:t>
      </w:r>
    </w:p>
    <w:p w:rsidR="006A394E" w:rsidRDefault="006A394E" w:rsidP="006A394E">
      <w:pPr>
        <w:pStyle w:val="ac"/>
      </w:pPr>
      <w:r>
        <w:t>70 Group www</w:t>
      </w:r>
    </w:p>
    <w:p w:rsidR="00504DB9" w:rsidRDefault="00504DB9" w:rsidP="006A394E">
      <w:pPr>
        <w:pStyle w:val="ac"/>
      </w:pPr>
      <w:r w:rsidRPr="00390A1D">
        <w:t>98 ServerName 127.0.0.1:80</w:t>
      </w:r>
    </w:p>
    <w:p w:rsidR="00504DB9" w:rsidRDefault="00504DB9" w:rsidP="006A394E">
      <w:pPr>
        <w:pStyle w:val="ac"/>
      </w:pPr>
      <w:r w:rsidRPr="00824CE3">
        <w:t>145     Options -Indexes FollowSymLinks</w:t>
      </w:r>
    </w:p>
    <w:p w:rsidR="00504DB9" w:rsidRDefault="00504DB9" w:rsidP="006A394E">
      <w:pPr>
        <w:pStyle w:val="ac"/>
      </w:pPr>
      <w:r>
        <w:t>170     DirectoryIndex index.php index.html</w:t>
      </w:r>
    </w:p>
    <w:p w:rsidR="00D75955" w:rsidRDefault="00AB44B1" w:rsidP="006A394E">
      <w:pPr>
        <w:pStyle w:val="ac"/>
      </w:pPr>
      <w:r>
        <w:t>313     AddHandler php5-script php</w:t>
      </w:r>
    </w:p>
    <w:p w:rsidR="00504DB9" w:rsidRDefault="00504DB9" w:rsidP="00504DB9">
      <w:pPr>
        <w:pStyle w:val="ac"/>
      </w:pPr>
      <w:r>
        <w:t xml:space="preserve">314     </w:t>
      </w:r>
      <w:bookmarkStart w:id="10" w:name="OLE_LINK5"/>
      <w:bookmarkStart w:id="11" w:name="OLE_LINK6"/>
      <w:r>
        <w:t>AddType application/x-httpd-php .php. phtml</w:t>
      </w:r>
    </w:p>
    <w:p w:rsidR="00504DB9" w:rsidRPr="006A394E" w:rsidRDefault="00504DB9" w:rsidP="00504DB9">
      <w:pPr>
        <w:pStyle w:val="ac"/>
      </w:pPr>
      <w:r>
        <w:t>315     AddType application/x-httpd-php-source .phps</w:t>
      </w:r>
    </w:p>
    <w:bookmarkEnd w:id="10"/>
    <w:bookmarkEnd w:id="11"/>
    <w:p w:rsidR="00504DB9" w:rsidRDefault="00504DB9" w:rsidP="00504DB9">
      <w:pPr>
        <w:pStyle w:val="ac"/>
      </w:pPr>
      <w:r w:rsidRPr="00A516B9">
        <w:t>396 Include conf/extra/httpd-vhosts.conf</w:t>
      </w:r>
    </w:p>
    <w:p w:rsidR="006A394E" w:rsidRPr="00504DB9" w:rsidRDefault="006A394E" w:rsidP="00824CE3">
      <w:pPr>
        <w:pStyle w:val="ac"/>
      </w:pPr>
    </w:p>
    <w:p w:rsidR="00390A1D" w:rsidRDefault="00390A1D" w:rsidP="00390A1D">
      <w:pPr>
        <w:pStyle w:val="ac"/>
      </w:pPr>
      <w:r>
        <w:rPr>
          <w:noProof/>
        </w:rPr>
        <w:drawing>
          <wp:inline distT="0" distB="0" distL="0" distR="0" wp14:anchorId="7A07BA17" wp14:editId="29B5C75B">
            <wp:extent cx="3304762" cy="6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1D" w:rsidRDefault="00390A1D" w:rsidP="00390A1D">
      <w:pPr>
        <w:pStyle w:val="ac"/>
      </w:pPr>
      <w:r>
        <w:rPr>
          <w:rFonts w:hint="eastAsia"/>
        </w:rPr>
        <w:t>打开虚拟主机（去掉前面注释）</w:t>
      </w:r>
    </w:p>
    <w:p w:rsidR="00390A1D" w:rsidRDefault="00390A1D" w:rsidP="00390A1D">
      <w:pPr>
        <w:pStyle w:val="ac"/>
      </w:pPr>
    </w:p>
    <w:p w:rsidR="00390A1D" w:rsidRDefault="00390A1D" w:rsidP="00390A1D">
      <w:pPr>
        <w:pStyle w:val="ac"/>
      </w:pPr>
      <w:r w:rsidRPr="00390A1D">
        <w:t>[root@web02 extra]# vim httpd-vhosts.conf</w:t>
      </w:r>
    </w:p>
    <w:p w:rsidR="00390A1D" w:rsidRDefault="00390A1D" w:rsidP="00390A1D">
      <w:pPr>
        <w:pStyle w:val="ac"/>
      </w:pPr>
      <w:r>
        <w:t>&lt;VirtualHost *:80&gt;</w:t>
      </w:r>
    </w:p>
    <w:p w:rsidR="00390A1D" w:rsidRDefault="00390A1D" w:rsidP="00390A1D">
      <w:pPr>
        <w:pStyle w:val="ac"/>
      </w:pPr>
      <w:r>
        <w:t xml:space="preserve">    ServerAdmin 278028843@qq.com</w:t>
      </w:r>
    </w:p>
    <w:p w:rsidR="00390A1D" w:rsidRDefault="00390A1D" w:rsidP="00390A1D">
      <w:pPr>
        <w:pStyle w:val="ac"/>
      </w:pPr>
      <w:r>
        <w:t xml:space="preserve">    DocumentRoot "/application/apache2.2.31/htdocs/www"</w:t>
      </w:r>
    </w:p>
    <w:p w:rsidR="00390A1D" w:rsidRDefault="00390A1D" w:rsidP="00390A1D">
      <w:pPr>
        <w:pStyle w:val="ac"/>
      </w:pPr>
      <w:r>
        <w:t xml:space="preserve">    ServerName www.51cto.com</w:t>
      </w:r>
    </w:p>
    <w:p w:rsidR="00390A1D" w:rsidRDefault="00390A1D" w:rsidP="00390A1D">
      <w:pPr>
        <w:pStyle w:val="ac"/>
      </w:pPr>
      <w:r>
        <w:t xml:space="preserve">    ServerAlias 51cto.com</w:t>
      </w:r>
    </w:p>
    <w:p w:rsidR="00390A1D" w:rsidRDefault="00390A1D" w:rsidP="00390A1D">
      <w:pPr>
        <w:pStyle w:val="ac"/>
      </w:pPr>
      <w:r>
        <w:t xml:space="preserve">    ErrorLog "logs/www-error_log"</w:t>
      </w:r>
    </w:p>
    <w:p w:rsidR="00390A1D" w:rsidRDefault="00390A1D" w:rsidP="00390A1D">
      <w:pPr>
        <w:pStyle w:val="ac"/>
      </w:pPr>
      <w:r>
        <w:lastRenderedPageBreak/>
        <w:t xml:space="preserve">    CustomLog "logs/www-access_log" common</w:t>
      </w:r>
    </w:p>
    <w:p w:rsidR="00390A1D" w:rsidRDefault="00390A1D" w:rsidP="00390A1D">
      <w:pPr>
        <w:pStyle w:val="ac"/>
      </w:pPr>
      <w:r>
        <w:t>&lt;/VirtualHost&gt;</w:t>
      </w:r>
    </w:p>
    <w:p w:rsidR="00390A1D" w:rsidRDefault="00390A1D" w:rsidP="00390A1D">
      <w:pPr>
        <w:pStyle w:val="ac"/>
      </w:pPr>
    </w:p>
    <w:p w:rsidR="00390A1D" w:rsidRDefault="00390A1D" w:rsidP="00390A1D">
      <w:pPr>
        <w:pStyle w:val="ac"/>
      </w:pPr>
      <w:r>
        <w:t>&lt;VirtualHost *:80&gt;</w:t>
      </w:r>
    </w:p>
    <w:p w:rsidR="00390A1D" w:rsidRDefault="00390A1D" w:rsidP="00390A1D">
      <w:pPr>
        <w:pStyle w:val="ac"/>
      </w:pPr>
      <w:r>
        <w:t xml:space="preserve">    ServerAdmin 278028843@qq.com</w:t>
      </w:r>
    </w:p>
    <w:p w:rsidR="00390A1D" w:rsidRDefault="00390A1D" w:rsidP="00390A1D">
      <w:pPr>
        <w:pStyle w:val="ac"/>
      </w:pPr>
      <w:r>
        <w:t xml:space="preserve">    DocumentRoot "/application/apache2.2.31/htdocs/blog"</w:t>
      </w:r>
    </w:p>
    <w:p w:rsidR="00390A1D" w:rsidRDefault="00390A1D" w:rsidP="00390A1D">
      <w:pPr>
        <w:pStyle w:val="ac"/>
      </w:pPr>
      <w:r>
        <w:t xml:space="preserve">    ServerName blog.51cto.com</w:t>
      </w:r>
    </w:p>
    <w:p w:rsidR="00390A1D" w:rsidRDefault="00390A1D" w:rsidP="00390A1D">
      <w:pPr>
        <w:pStyle w:val="ac"/>
      </w:pPr>
      <w:r>
        <w:t xml:space="preserve">    ErrorLog "logs/www-error_log"</w:t>
      </w:r>
    </w:p>
    <w:p w:rsidR="00390A1D" w:rsidRDefault="00390A1D" w:rsidP="00390A1D">
      <w:pPr>
        <w:pStyle w:val="ac"/>
      </w:pPr>
      <w:r>
        <w:t xml:space="preserve">    CustomLog "logs/www-access_log" common</w:t>
      </w:r>
    </w:p>
    <w:p w:rsidR="00390A1D" w:rsidRDefault="00390A1D" w:rsidP="00390A1D">
      <w:pPr>
        <w:pStyle w:val="ac"/>
      </w:pPr>
      <w:r>
        <w:t>&lt;/VirtualHost&gt;</w:t>
      </w:r>
    </w:p>
    <w:p w:rsidR="00390A1D" w:rsidRDefault="00390A1D" w:rsidP="00390A1D">
      <w:pPr>
        <w:pStyle w:val="ac"/>
      </w:pPr>
    </w:p>
    <w:p w:rsidR="00390A1D" w:rsidRDefault="00390A1D" w:rsidP="00390A1D">
      <w:pPr>
        <w:pStyle w:val="ac"/>
      </w:pPr>
      <w:r>
        <w:t>&lt;VirtualHost *:80&gt;</w:t>
      </w:r>
    </w:p>
    <w:p w:rsidR="00390A1D" w:rsidRDefault="00390A1D" w:rsidP="00390A1D">
      <w:pPr>
        <w:pStyle w:val="ac"/>
      </w:pPr>
      <w:r>
        <w:t xml:space="preserve">    ServerAdmin 278028843@qq.com</w:t>
      </w:r>
    </w:p>
    <w:p w:rsidR="00390A1D" w:rsidRDefault="00390A1D" w:rsidP="00390A1D">
      <w:pPr>
        <w:pStyle w:val="ac"/>
      </w:pPr>
      <w:r>
        <w:t xml:space="preserve">    DocumentRoot "/application/apache2.2.31/htdocs/bbs"</w:t>
      </w:r>
    </w:p>
    <w:p w:rsidR="00390A1D" w:rsidRDefault="00390A1D" w:rsidP="00390A1D">
      <w:pPr>
        <w:pStyle w:val="ac"/>
      </w:pPr>
      <w:r>
        <w:t xml:space="preserve">    ServerName bbs.51cto.com</w:t>
      </w:r>
    </w:p>
    <w:p w:rsidR="00390A1D" w:rsidRDefault="00390A1D" w:rsidP="00390A1D">
      <w:pPr>
        <w:pStyle w:val="ac"/>
      </w:pPr>
      <w:r>
        <w:t xml:space="preserve">    ErrorLog "logs/www-error_log"</w:t>
      </w:r>
    </w:p>
    <w:p w:rsidR="00390A1D" w:rsidRDefault="00390A1D" w:rsidP="00390A1D">
      <w:pPr>
        <w:pStyle w:val="ac"/>
      </w:pPr>
      <w:r>
        <w:t xml:space="preserve">    CustomLog "logs/www-access_log" common</w:t>
      </w:r>
    </w:p>
    <w:p w:rsidR="00390A1D" w:rsidRDefault="00390A1D" w:rsidP="00390A1D">
      <w:pPr>
        <w:pStyle w:val="ac"/>
      </w:pPr>
      <w:r>
        <w:t>&lt;/VirtualHost&gt;</w:t>
      </w:r>
    </w:p>
    <w:p w:rsidR="00A516B9" w:rsidRDefault="00A516B9" w:rsidP="00A516B9">
      <w:pPr>
        <w:pStyle w:val="ac"/>
      </w:pPr>
      <w:r>
        <w:t xml:space="preserve">[root@web02 conf]# ../bin/apachectl -t  </w:t>
      </w:r>
      <w:r>
        <w:rPr>
          <w:rFonts w:hint="eastAsia"/>
        </w:rPr>
        <w:t>检查语法</w:t>
      </w:r>
    </w:p>
    <w:p w:rsidR="00390A1D" w:rsidRDefault="00A516B9" w:rsidP="00A516B9">
      <w:pPr>
        <w:pStyle w:val="ac"/>
      </w:pPr>
      <w:r>
        <w:t>Syntax OK</w:t>
      </w:r>
    </w:p>
    <w:p w:rsidR="00A516B9" w:rsidRDefault="00A516B9" w:rsidP="00A516B9">
      <w:pPr>
        <w:pStyle w:val="ac"/>
      </w:pPr>
      <w:r>
        <w:t xml:space="preserve">[root@web02 conf]# ../bin/apachectl start  </w:t>
      </w:r>
      <w:r>
        <w:rPr>
          <w:rFonts w:hint="eastAsia"/>
        </w:rPr>
        <w:t>启动</w:t>
      </w:r>
    </w:p>
    <w:p w:rsidR="00A516B9" w:rsidRDefault="00A516B9" w:rsidP="00A516B9">
      <w:pPr>
        <w:pStyle w:val="ac"/>
      </w:pPr>
      <w:r>
        <w:t xml:space="preserve">[root@web02 conf]# ../bin/apachectl </w:t>
      </w:r>
      <w:bookmarkStart w:id="12" w:name="OLE_LINK10"/>
      <w:bookmarkStart w:id="13" w:name="OLE_LINK11"/>
      <w:r>
        <w:t>graceful</w:t>
      </w:r>
      <w:bookmarkEnd w:id="12"/>
      <w:bookmarkEnd w:id="13"/>
      <w:r>
        <w:t xml:space="preserve">  </w:t>
      </w:r>
      <w:r>
        <w:rPr>
          <w:rFonts w:hint="eastAsia"/>
        </w:rPr>
        <w:t>优雅重启 相当于nginx的reload</w:t>
      </w:r>
    </w:p>
    <w:p w:rsidR="00824CE3" w:rsidRDefault="00824CE3" w:rsidP="00A516B9">
      <w:pPr>
        <w:pStyle w:val="ac"/>
      </w:pPr>
      <w:r>
        <w:rPr>
          <w:rFonts w:hint="eastAsia"/>
        </w:rPr>
        <w:t>添加测试页：</w:t>
      </w:r>
    </w:p>
    <w:p w:rsidR="00824CE3" w:rsidRDefault="00824CE3" w:rsidP="00824CE3">
      <w:pPr>
        <w:pStyle w:val="ac"/>
      </w:pPr>
      <w:r>
        <w:t>[root@web02 htdocs]# cd blog/</w:t>
      </w:r>
    </w:p>
    <w:p w:rsidR="00824CE3" w:rsidRDefault="00824CE3" w:rsidP="00824CE3">
      <w:pPr>
        <w:pStyle w:val="ac"/>
      </w:pPr>
      <w:r>
        <w:t>[root@web02 blog]# echo 'apache blog' &gt;index.html</w:t>
      </w:r>
    </w:p>
    <w:p w:rsidR="00824CE3" w:rsidRDefault="00824CE3" w:rsidP="00824CE3">
      <w:pPr>
        <w:pStyle w:val="ac"/>
      </w:pPr>
      <w:r>
        <w:rPr>
          <w:noProof/>
        </w:rPr>
        <w:drawing>
          <wp:inline distT="0" distB="0" distL="0" distR="0" wp14:anchorId="1AB1C006" wp14:editId="67C289AC">
            <wp:extent cx="4733333" cy="1361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DEB" w:rsidRDefault="00824CE3" w:rsidP="00824CE3">
      <w:pPr>
        <w:pStyle w:val="ac"/>
      </w:pPr>
      <w:r>
        <w:rPr>
          <w:rFonts w:hint="eastAsia"/>
        </w:rPr>
        <w:t>记得host</w:t>
      </w:r>
      <w:r>
        <w:t>s</w:t>
      </w:r>
      <w:r>
        <w:rPr>
          <w:rFonts w:hint="eastAsia"/>
        </w:rPr>
        <w:t>文件做解析</w:t>
      </w:r>
    </w:p>
    <w:p w:rsidR="00D15DEB" w:rsidRDefault="00D15DEB" w:rsidP="00D15DEB"/>
    <w:p w:rsidR="00824CE3" w:rsidRDefault="00D15DEB" w:rsidP="00D15DEB">
      <w:pPr>
        <w:pStyle w:val="1"/>
      </w:pPr>
      <w:bookmarkStart w:id="14" w:name="_Toc511825872"/>
      <w:r>
        <w:t>P</w:t>
      </w:r>
      <w:r>
        <w:rPr>
          <w:rFonts w:hint="eastAsia"/>
        </w:rPr>
        <w:t>hp</w:t>
      </w:r>
      <w:r>
        <w:rPr>
          <w:rFonts w:hint="eastAsia"/>
        </w:rPr>
        <w:t>部署</w:t>
      </w:r>
      <w:bookmarkEnd w:id="14"/>
    </w:p>
    <w:p w:rsidR="00D15DEB" w:rsidRDefault="00D15DEB" w:rsidP="00D15DEB">
      <w:pPr>
        <w:pStyle w:val="ac"/>
      </w:pPr>
      <w:r>
        <w:rPr>
          <w:rFonts w:hint="eastAsia"/>
        </w:rPr>
        <w:t>##yum安装php依赖库</w:t>
      </w:r>
    </w:p>
    <w:p w:rsidR="00D15DEB" w:rsidRDefault="00D15DEB" w:rsidP="00D15DEB">
      <w:pPr>
        <w:pStyle w:val="ac"/>
      </w:pPr>
      <w:r>
        <w:rPr>
          <w:rFonts w:hint="eastAsia"/>
        </w:rPr>
        <w:lastRenderedPageBreak/>
        <w:t>#更新bash源</w:t>
      </w:r>
    </w:p>
    <w:p w:rsidR="00D15DEB" w:rsidRDefault="00D15DEB" w:rsidP="00D15DEB">
      <w:pPr>
        <w:pStyle w:val="ac"/>
      </w:pPr>
      <w:r>
        <w:t>wget -O /etc/yum.repos.d/CentOS-Base.repo  http://mirrors.aliyun.com/repo/Centos-6.repo</w:t>
      </w:r>
    </w:p>
    <w:p w:rsidR="00D15DEB" w:rsidRDefault="00D15DEB" w:rsidP="00D15DEB">
      <w:pPr>
        <w:pStyle w:val="ac"/>
      </w:pPr>
      <w:r>
        <w:rPr>
          <w:rFonts w:hint="eastAsia"/>
        </w:rPr>
        <w:t>#更新</w:t>
      </w:r>
      <w:bookmarkStart w:id="15" w:name="OLE_LINK12"/>
      <w:r>
        <w:rPr>
          <w:rFonts w:hint="eastAsia"/>
        </w:rPr>
        <w:t>epel源</w:t>
      </w:r>
      <w:bookmarkEnd w:id="15"/>
    </w:p>
    <w:p w:rsidR="00D15DEB" w:rsidRDefault="00D15DEB" w:rsidP="00D15DEB">
      <w:pPr>
        <w:pStyle w:val="ac"/>
      </w:pPr>
      <w:r>
        <w:t>wget -O /etc/yum.repos.d/epel.repo  http://mirrors.aliyun.com/repo/epel-6.repo</w:t>
      </w:r>
    </w:p>
    <w:p w:rsidR="00D15DEB" w:rsidRDefault="00D15DEB" w:rsidP="00D15DEB">
      <w:pPr>
        <w:pStyle w:val="ac"/>
      </w:pPr>
      <w:r>
        <w:t>yum install -y  zlib-devel libxml2-devel libjpeg-devel libjpeg-turbo-devel libiconv-devel freetype-devel libpng-devel gd-devel libcurl-devel libxslt-devel libmcrypt-devel  mcrypt  mhash</w:t>
      </w:r>
    </w:p>
    <w:p w:rsidR="00D15DEB" w:rsidRDefault="00D15DEB" w:rsidP="00D15DEB">
      <w:pPr>
        <w:pStyle w:val="ac"/>
      </w:pPr>
      <w:r>
        <w:t>cd /home/oldboy/tools/</w:t>
      </w:r>
    </w:p>
    <w:p w:rsidR="00D15DEB" w:rsidRDefault="00D15DEB" w:rsidP="00D15DEB">
      <w:pPr>
        <w:pStyle w:val="ac"/>
      </w:pPr>
      <w:r>
        <w:t>wget http://ftp.gnu.org/pub/gnu/libiconv/libiconv-1.14.tar.gz</w:t>
      </w:r>
    </w:p>
    <w:p w:rsidR="00D15DEB" w:rsidRDefault="00D15DEB" w:rsidP="00D15DEB">
      <w:pPr>
        <w:pStyle w:val="ac"/>
      </w:pPr>
      <w:r>
        <w:t>cd libiconv-1.14</w:t>
      </w:r>
    </w:p>
    <w:p w:rsidR="00D15DEB" w:rsidRDefault="00D15DEB" w:rsidP="00D15DEB">
      <w:pPr>
        <w:pStyle w:val="ac"/>
      </w:pPr>
      <w:r>
        <w:t>./configure --prefix=/usr/local/libiconv</w:t>
      </w:r>
    </w:p>
    <w:p w:rsidR="00D15DEB" w:rsidRDefault="00D15DEB" w:rsidP="00D15DEB">
      <w:pPr>
        <w:pStyle w:val="ac"/>
      </w:pPr>
      <w:r>
        <w:t>make &amp;&amp;make install</w:t>
      </w:r>
    </w:p>
    <w:p w:rsidR="008A2FAF" w:rsidRDefault="00D656AE" w:rsidP="002C40D3">
      <w:pPr>
        <w:pStyle w:val="ac"/>
      </w:pPr>
      <w:r>
        <w:t>yum install -y openssl openssl-devel</w:t>
      </w:r>
      <w:r w:rsidR="008A2FAF">
        <w:t xml:space="preserve"> </w:t>
      </w:r>
    </w:p>
    <w:p w:rsidR="002C40D3" w:rsidRDefault="002C40D3" w:rsidP="002C40D3">
      <w:pPr>
        <w:pStyle w:val="ac"/>
      </w:pPr>
      <w:r>
        <w:t xml:space="preserve">[root@web02 tools]# tar zxf php-5.3.27.tar.gz </w:t>
      </w:r>
    </w:p>
    <w:p w:rsidR="008A2FAF" w:rsidRDefault="002C40D3" w:rsidP="002C40D3">
      <w:pPr>
        <w:pStyle w:val="ac"/>
      </w:pPr>
      <w:r>
        <w:t>[root@web02 tools]# cd php-5.3.27</w:t>
      </w:r>
    </w:p>
    <w:p w:rsidR="008D6C78" w:rsidRDefault="008D6C78" w:rsidP="008D6C78">
      <w:pPr>
        <w:pStyle w:val="ac"/>
      </w:pPr>
      <w:r>
        <w:t>./configure \</w:t>
      </w:r>
    </w:p>
    <w:p w:rsidR="008D6C78" w:rsidRDefault="008D6C78" w:rsidP="008D6C78">
      <w:pPr>
        <w:pStyle w:val="ac"/>
      </w:pPr>
      <w:r>
        <w:t>--prefix=/application/php5.3.27 \</w:t>
      </w:r>
    </w:p>
    <w:p w:rsidR="008D6C78" w:rsidRDefault="008D6C78" w:rsidP="008D6C78">
      <w:pPr>
        <w:pStyle w:val="ac"/>
      </w:pPr>
      <w:r>
        <w:t>--with-mysql=mysqlnd \</w:t>
      </w:r>
    </w:p>
    <w:p w:rsidR="008D6C78" w:rsidRDefault="008D6C78" w:rsidP="008D6C78">
      <w:pPr>
        <w:pStyle w:val="ac"/>
      </w:pPr>
      <w:r>
        <w:t>--with-pdo-mysql=mysqlnd \</w:t>
      </w:r>
    </w:p>
    <w:p w:rsidR="008D6C78" w:rsidRDefault="008D6C78" w:rsidP="008D6C78">
      <w:pPr>
        <w:pStyle w:val="ac"/>
      </w:pPr>
      <w:r>
        <w:t>--with-apxs2=/application/apache/bin/apxs \</w:t>
      </w:r>
    </w:p>
    <w:p w:rsidR="008D6C78" w:rsidRDefault="008D6C78" w:rsidP="008D6C78">
      <w:pPr>
        <w:pStyle w:val="ac"/>
      </w:pPr>
      <w:r>
        <w:t>--with-openssl \</w:t>
      </w:r>
    </w:p>
    <w:p w:rsidR="008D6C78" w:rsidRDefault="008D6C78" w:rsidP="008D6C78">
      <w:pPr>
        <w:pStyle w:val="ac"/>
      </w:pPr>
      <w:r>
        <w:t>--with-zlib \</w:t>
      </w:r>
    </w:p>
    <w:p w:rsidR="008D6C78" w:rsidRDefault="008D6C78" w:rsidP="008D6C78">
      <w:pPr>
        <w:pStyle w:val="ac"/>
      </w:pPr>
      <w:r>
        <w:t>--with-freetype-dir \</w:t>
      </w:r>
    </w:p>
    <w:p w:rsidR="008D6C78" w:rsidRDefault="008D6C78" w:rsidP="008D6C78">
      <w:pPr>
        <w:pStyle w:val="ac"/>
      </w:pPr>
      <w:r>
        <w:t>--with-jpeg-dir \</w:t>
      </w:r>
    </w:p>
    <w:p w:rsidR="008D6C78" w:rsidRDefault="008D6C78" w:rsidP="008D6C78">
      <w:pPr>
        <w:pStyle w:val="ac"/>
      </w:pPr>
      <w:r>
        <w:t>--with-png-dir \</w:t>
      </w:r>
    </w:p>
    <w:p w:rsidR="008D6C78" w:rsidRDefault="008D6C78" w:rsidP="008D6C78">
      <w:pPr>
        <w:pStyle w:val="ac"/>
      </w:pPr>
      <w:r>
        <w:t>--with-libxml-dir=/usr \</w:t>
      </w:r>
    </w:p>
    <w:p w:rsidR="008D6C78" w:rsidRDefault="008D6C78" w:rsidP="008D6C78">
      <w:pPr>
        <w:pStyle w:val="ac"/>
      </w:pPr>
      <w:r>
        <w:t>--enable-xml \</w:t>
      </w:r>
    </w:p>
    <w:p w:rsidR="008D6C78" w:rsidRDefault="008D6C78" w:rsidP="008D6C78">
      <w:pPr>
        <w:pStyle w:val="ac"/>
      </w:pPr>
      <w:r>
        <w:t>--disable-rpath \</w:t>
      </w:r>
    </w:p>
    <w:p w:rsidR="008D6C78" w:rsidRDefault="008D6C78" w:rsidP="008D6C78">
      <w:pPr>
        <w:pStyle w:val="ac"/>
      </w:pPr>
      <w:r>
        <w:t>--enable-bcmath \</w:t>
      </w:r>
    </w:p>
    <w:p w:rsidR="008D6C78" w:rsidRDefault="008D6C78" w:rsidP="008D6C78">
      <w:pPr>
        <w:pStyle w:val="ac"/>
      </w:pPr>
      <w:r>
        <w:t>--enable-shmop \</w:t>
      </w:r>
    </w:p>
    <w:p w:rsidR="008D6C78" w:rsidRDefault="008D6C78" w:rsidP="008D6C78">
      <w:pPr>
        <w:pStyle w:val="ac"/>
      </w:pPr>
      <w:r>
        <w:t>--enable-sysvsem \</w:t>
      </w:r>
    </w:p>
    <w:p w:rsidR="008D6C78" w:rsidRDefault="008D6C78" w:rsidP="008D6C78">
      <w:pPr>
        <w:pStyle w:val="ac"/>
      </w:pPr>
      <w:r>
        <w:t>--enable-inline-optimization \</w:t>
      </w:r>
    </w:p>
    <w:p w:rsidR="008D6C78" w:rsidRDefault="008D6C78" w:rsidP="008D6C78">
      <w:pPr>
        <w:pStyle w:val="ac"/>
      </w:pPr>
      <w:r>
        <w:t>--with-curl \</w:t>
      </w:r>
    </w:p>
    <w:p w:rsidR="008D6C78" w:rsidRDefault="008D6C78" w:rsidP="008D6C78">
      <w:pPr>
        <w:pStyle w:val="ac"/>
      </w:pPr>
      <w:r>
        <w:t>--enable-mbregex \</w:t>
      </w:r>
    </w:p>
    <w:p w:rsidR="008D6C78" w:rsidRDefault="008D6C78" w:rsidP="008D6C78">
      <w:pPr>
        <w:pStyle w:val="ac"/>
      </w:pPr>
      <w:r>
        <w:t>--enable-mbstring \</w:t>
      </w:r>
    </w:p>
    <w:p w:rsidR="008D6C78" w:rsidRDefault="008D6C78" w:rsidP="008D6C78">
      <w:pPr>
        <w:pStyle w:val="ac"/>
      </w:pPr>
      <w:r>
        <w:t>--with-mcrypt \</w:t>
      </w:r>
    </w:p>
    <w:p w:rsidR="008D6C78" w:rsidRDefault="008D6C78" w:rsidP="008D6C78">
      <w:pPr>
        <w:pStyle w:val="ac"/>
      </w:pPr>
      <w:r>
        <w:lastRenderedPageBreak/>
        <w:t>--with-gd \</w:t>
      </w:r>
    </w:p>
    <w:p w:rsidR="008D6C78" w:rsidRDefault="008D6C78" w:rsidP="008D6C78">
      <w:pPr>
        <w:pStyle w:val="ac"/>
      </w:pPr>
      <w:r>
        <w:t>--enable-gd-native-ttf \</w:t>
      </w:r>
    </w:p>
    <w:p w:rsidR="008D6C78" w:rsidRDefault="008D6C78" w:rsidP="008D6C78">
      <w:pPr>
        <w:pStyle w:val="ac"/>
      </w:pPr>
      <w:r>
        <w:t>--with-openssl \</w:t>
      </w:r>
    </w:p>
    <w:p w:rsidR="008D6C78" w:rsidRDefault="008D6C78" w:rsidP="008D6C78">
      <w:pPr>
        <w:pStyle w:val="ac"/>
      </w:pPr>
      <w:r>
        <w:t>--enable-pcntl \</w:t>
      </w:r>
    </w:p>
    <w:p w:rsidR="008D6C78" w:rsidRDefault="008D6C78" w:rsidP="008D6C78">
      <w:pPr>
        <w:pStyle w:val="ac"/>
      </w:pPr>
      <w:r>
        <w:t>--enable-sockets \</w:t>
      </w:r>
    </w:p>
    <w:p w:rsidR="008D6C78" w:rsidRDefault="008D6C78" w:rsidP="008D6C78">
      <w:pPr>
        <w:pStyle w:val="ac"/>
      </w:pPr>
      <w:r>
        <w:t>--with-xmlrpc \</w:t>
      </w:r>
    </w:p>
    <w:p w:rsidR="008D6C78" w:rsidRDefault="008D6C78" w:rsidP="008D6C78">
      <w:pPr>
        <w:pStyle w:val="ac"/>
      </w:pPr>
      <w:r>
        <w:t>--enable-soap \</w:t>
      </w:r>
    </w:p>
    <w:p w:rsidR="008D6C78" w:rsidRDefault="008D6C78" w:rsidP="008D6C78">
      <w:pPr>
        <w:pStyle w:val="ac"/>
      </w:pPr>
      <w:r>
        <w:t>--enable-short-tags \</w:t>
      </w:r>
    </w:p>
    <w:p w:rsidR="008D6C78" w:rsidRDefault="008D6C78" w:rsidP="008D6C78">
      <w:pPr>
        <w:pStyle w:val="ac"/>
      </w:pPr>
      <w:r>
        <w:t>--enable-zend-multibyte \</w:t>
      </w:r>
    </w:p>
    <w:p w:rsidR="008D6C78" w:rsidRDefault="008D6C78" w:rsidP="008D6C78">
      <w:pPr>
        <w:pStyle w:val="ac"/>
      </w:pPr>
      <w:r>
        <w:t>--enable-static \</w:t>
      </w:r>
    </w:p>
    <w:p w:rsidR="008D6C78" w:rsidRDefault="008D6C78" w:rsidP="008D6C78">
      <w:pPr>
        <w:pStyle w:val="ac"/>
      </w:pPr>
      <w:r>
        <w:t>--with-xsl \</w:t>
      </w:r>
    </w:p>
    <w:p w:rsidR="008D6C78" w:rsidRDefault="008D6C78" w:rsidP="008D6C78">
      <w:pPr>
        <w:pStyle w:val="ac"/>
      </w:pPr>
      <w:r>
        <w:t xml:space="preserve">--enable-ftp </w:t>
      </w:r>
    </w:p>
    <w:p w:rsidR="007E7872" w:rsidRDefault="007E7872" w:rsidP="008D6C78">
      <w:pPr>
        <w:pStyle w:val="ac"/>
      </w:pPr>
      <w:r>
        <w:t>make &amp;&amp;make install</w:t>
      </w:r>
    </w:p>
    <w:p w:rsidR="007E7872" w:rsidRDefault="006A394E" w:rsidP="00D656AE">
      <w:pPr>
        <w:pStyle w:val="ac"/>
      </w:pPr>
      <w:bookmarkStart w:id="16" w:name="OLE_LINK7"/>
      <w:bookmarkStart w:id="17" w:name="OLE_LINK8"/>
      <w:bookmarkStart w:id="18" w:name="OLE_LINK9"/>
      <w:r w:rsidRPr="006A394E">
        <w:t>ln -s /application/php5.5.32/ /application/php</w:t>
      </w:r>
      <w:bookmarkEnd w:id="16"/>
      <w:bookmarkEnd w:id="17"/>
      <w:bookmarkEnd w:id="18"/>
    </w:p>
    <w:p w:rsidR="006A394E" w:rsidRDefault="006A394E" w:rsidP="006A394E">
      <w:pPr>
        <w:pStyle w:val="3"/>
      </w:pPr>
      <w:bookmarkStart w:id="19" w:name="_Toc511825873"/>
      <w:r>
        <w:rPr>
          <w:rFonts w:hint="eastAsia"/>
        </w:rPr>
        <w:t>配置</w:t>
      </w:r>
      <w:r>
        <w:rPr>
          <w:rFonts w:hint="eastAsia"/>
        </w:rPr>
        <w:t>apache</w:t>
      </w:r>
      <w:r>
        <w:rPr>
          <w:rFonts w:hint="eastAsia"/>
        </w:rPr>
        <w:t>实现</w:t>
      </w:r>
      <w:r>
        <w:rPr>
          <w:rFonts w:hint="eastAsia"/>
        </w:rPr>
        <w:t>P</w:t>
      </w:r>
      <w:r>
        <w:t>HP</w:t>
      </w:r>
      <w:r>
        <w:rPr>
          <w:rFonts w:hint="eastAsia"/>
        </w:rPr>
        <w:t>整合</w:t>
      </w:r>
      <w:bookmarkEnd w:id="19"/>
    </w:p>
    <w:p w:rsidR="006A394E" w:rsidRDefault="006A394E" w:rsidP="006A394E">
      <w:pPr>
        <w:pStyle w:val="ac"/>
      </w:pPr>
      <w:r w:rsidRPr="006A394E">
        <w:t>[root@web02 php-5.5.32]# vim  /application/apache/conf/httpd.conf</w:t>
      </w:r>
    </w:p>
    <w:p w:rsidR="001400AA" w:rsidRDefault="006A394E" w:rsidP="001400AA">
      <w:pPr>
        <w:pStyle w:val="ac"/>
      </w:pPr>
      <w:r>
        <w:t xml:space="preserve">312     </w:t>
      </w:r>
      <w:r w:rsidR="001400AA">
        <w:t>AddHandler php5-script php</w:t>
      </w:r>
    </w:p>
    <w:p w:rsidR="001400AA" w:rsidRDefault="003B7408" w:rsidP="003B7408">
      <w:pPr>
        <w:pStyle w:val="ac"/>
      </w:pPr>
      <w:r>
        <w:t xml:space="preserve">313     </w:t>
      </w:r>
      <w:r w:rsidR="001400AA">
        <w:t>AddType application/x-httpd-php .php. phtml</w:t>
      </w:r>
    </w:p>
    <w:p w:rsidR="003B7408" w:rsidRDefault="003B7408" w:rsidP="001400AA">
      <w:pPr>
        <w:pStyle w:val="ac"/>
      </w:pPr>
      <w:r>
        <w:t xml:space="preserve">314     </w:t>
      </w:r>
      <w:r w:rsidR="001400AA">
        <w:t>AddType application/x-httpd-php-source .phps</w:t>
      </w:r>
      <w:r w:rsidR="001400AA" w:rsidRPr="006A394E">
        <w:t xml:space="preserve"> </w:t>
      </w:r>
    </w:p>
    <w:p w:rsidR="006A394E" w:rsidRDefault="006A394E" w:rsidP="001400AA">
      <w:pPr>
        <w:pStyle w:val="ac"/>
      </w:pPr>
      <w:r w:rsidRPr="006A394E">
        <w:t xml:space="preserve">[root@web02 php-5.5.32]# </w:t>
      </w:r>
      <w:bookmarkStart w:id="20" w:name="OLE_LINK1"/>
      <w:bookmarkStart w:id="21" w:name="OLE_LINK2"/>
      <w:r w:rsidRPr="006A394E">
        <w:t xml:space="preserve">useradd -u 501 -s /sbin/nologin </w:t>
      </w:r>
      <w:r w:rsidR="00782FA6">
        <w:rPr>
          <w:rFonts w:hint="eastAsia"/>
        </w:rPr>
        <w:t>-</w:t>
      </w:r>
      <w:r w:rsidR="00782FA6">
        <w:t xml:space="preserve">M </w:t>
      </w:r>
      <w:r w:rsidRPr="006A394E">
        <w:t>www</w:t>
      </w:r>
      <w:bookmarkEnd w:id="20"/>
      <w:bookmarkEnd w:id="21"/>
    </w:p>
    <w:p w:rsidR="00E602C2" w:rsidRDefault="00E90ECD" w:rsidP="00E90ECD">
      <w:pPr>
        <w:pStyle w:val="3"/>
      </w:pPr>
      <w:bookmarkStart w:id="22" w:name="_Toc511825874"/>
      <w:r>
        <w:t>P</w:t>
      </w:r>
      <w:r>
        <w:rPr>
          <w:rFonts w:hint="eastAsia"/>
        </w:rPr>
        <w:t>hp</w:t>
      </w:r>
      <w:r>
        <w:rPr>
          <w:rFonts w:hint="eastAsia"/>
        </w:rPr>
        <w:t>测试</w:t>
      </w:r>
      <w:bookmarkEnd w:id="22"/>
    </w:p>
    <w:p w:rsidR="00E90ECD" w:rsidRDefault="00E90ECD" w:rsidP="00E90ECD">
      <w:pPr>
        <w:pStyle w:val="ac"/>
      </w:pPr>
      <w:r>
        <w:t>[root@web02 blog]# pwd</w:t>
      </w:r>
    </w:p>
    <w:p w:rsidR="00E90ECD" w:rsidRDefault="00E90ECD" w:rsidP="00E90ECD">
      <w:pPr>
        <w:pStyle w:val="ac"/>
      </w:pPr>
      <w:r>
        <w:t>/application/apache/htdocs/blog</w:t>
      </w:r>
    </w:p>
    <w:p w:rsidR="00976439" w:rsidRDefault="00976439" w:rsidP="00976439">
      <w:pPr>
        <w:pStyle w:val="ac"/>
      </w:pPr>
      <w:r>
        <w:t xml:space="preserve">[root@web02 blog]# cat phpinfo.php </w:t>
      </w:r>
    </w:p>
    <w:p w:rsidR="00976439" w:rsidRDefault="00976439" w:rsidP="00976439">
      <w:pPr>
        <w:pStyle w:val="ac"/>
      </w:pPr>
      <w:bookmarkStart w:id="23" w:name="OLE_LINK15"/>
      <w:bookmarkStart w:id="24" w:name="OLE_LINK16"/>
      <w:r>
        <w:t>&lt;?php</w:t>
      </w:r>
    </w:p>
    <w:p w:rsidR="00976439" w:rsidRDefault="00976439" w:rsidP="00976439">
      <w:pPr>
        <w:pStyle w:val="ac"/>
      </w:pPr>
      <w:r>
        <w:t>phpinfo():</w:t>
      </w:r>
    </w:p>
    <w:p w:rsidR="00976439" w:rsidRDefault="00976439" w:rsidP="00976439">
      <w:pPr>
        <w:pStyle w:val="ac"/>
      </w:pPr>
      <w:r>
        <w:t>?&gt;</w:t>
      </w:r>
    </w:p>
    <w:bookmarkEnd w:id="23"/>
    <w:bookmarkEnd w:id="24"/>
    <w:p w:rsidR="000A3894" w:rsidRDefault="000A3894" w:rsidP="000A3894">
      <w:pPr>
        <w:pStyle w:val="ac"/>
      </w:pPr>
      <w:r>
        <w:t xml:space="preserve">[root@web02 blog]# vim mysql.php </w:t>
      </w:r>
    </w:p>
    <w:p w:rsidR="000A3894" w:rsidRDefault="000A3894" w:rsidP="000A3894">
      <w:pPr>
        <w:pStyle w:val="ac"/>
      </w:pPr>
      <w:r>
        <w:t>&lt;?php</w:t>
      </w:r>
    </w:p>
    <w:p w:rsidR="000A3894" w:rsidRDefault="000A3894" w:rsidP="000A3894">
      <w:pPr>
        <w:pStyle w:val="ac"/>
      </w:pPr>
      <w:r>
        <w:t xml:space="preserve">  $link_id=mysql_connect('db01.51cto.com','wordpress','123456') or mysql_error();</w:t>
      </w:r>
    </w:p>
    <w:p w:rsidR="000A3894" w:rsidRDefault="000A3894" w:rsidP="000A3894">
      <w:pPr>
        <w:pStyle w:val="ac"/>
      </w:pPr>
      <w:r>
        <w:t xml:space="preserve">     if($link_id) {</w:t>
      </w:r>
    </w:p>
    <w:p w:rsidR="000A3894" w:rsidRDefault="000A3894" w:rsidP="000A3894">
      <w:pPr>
        <w:pStyle w:val="ac"/>
      </w:pPr>
      <w:r>
        <w:t xml:space="preserve">             echo "mysql successful by cj wordpress!";</w:t>
      </w:r>
    </w:p>
    <w:p w:rsidR="000A3894" w:rsidRDefault="000A3894" w:rsidP="000A3894">
      <w:pPr>
        <w:pStyle w:val="ac"/>
      </w:pPr>
      <w:r>
        <w:t xml:space="preserve">     }</w:t>
      </w:r>
    </w:p>
    <w:p w:rsidR="000A3894" w:rsidRDefault="000A3894" w:rsidP="000A3894">
      <w:pPr>
        <w:pStyle w:val="ac"/>
      </w:pPr>
      <w:r>
        <w:t xml:space="preserve">     else{</w:t>
      </w:r>
    </w:p>
    <w:p w:rsidR="000A3894" w:rsidRDefault="000A3894" w:rsidP="000A3894">
      <w:pPr>
        <w:pStyle w:val="ac"/>
      </w:pPr>
      <w:r>
        <w:t xml:space="preserve">             echo mysql_error();</w:t>
      </w:r>
    </w:p>
    <w:p w:rsidR="000A3894" w:rsidRDefault="000A3894" w:rsidP="000A3894">
      <w:pPr>
        <w:pStyle w:val="ac"/>
      </w:pPr>
      <w:r>
        <w:lastRenderedPageBreak/>
        <w:t xml:space="preserve">     }</w:t>
      </w:r>
    </w:p>
    <w:p w:rsidR="00A367BD" w:rsidRDefault="000A3894" w:rsidP="000A3894">
      <w:pPr>
        <w:pStyle w:val="ac"/>
      </w:pPr>
      <w:r>
        <w:t>?&gt;</w:t>
      </w:r>
    </w:p>
    <w:p w:rsidR="00976439" w:rsidRDefault="00976439" w:rsidP="00A367BD"/>
    <w:p w:rsidR="00A367BD" w:rsidRDefault="00A367BD" w:rsidP="00A367BD">
      <w:pPr>
        <w:pStyle w:val="20"/>
      </w:pPr>
      <w:bookmarkStart w:id="25" w:name="_Toc511825875"/>
      <w:r>
        <w:rPr>
          <w:rFonts w:hint="eastAsia"/>
        </w:rPr>
        <w:t>wordpress</w:t>
      </w:r>
      <w:r>
        <w:rPr>
          <w:rFonts w:hint="eastAsia"/>
        </w:rPr>
        <w:t>博客搭建</w:t>
      </w:r>
      <w:bookmarkEnd w:id="25"/>
    </w:p>
    <w:p w:rsidR="00A367BD" w:rsidRDefault="00A367BD" w:rsidP="00A367BD">
      <w:r>
        <w:rPr>
          <w:rFonts w:hint="eastAsia"/>
        </w:rPr>
        <w:t>直接将</w:t>
      </w:r>
      <w:r>
        <w:rPr>
          <w:rFonts w:hint="eastAsia"/>
        </w:rPr>
        <w:t>w</w:t>
      </w:r>
      <w:r>
        <w:t>eb01blog</w:t>
      </w:r>
      <w:r>
        <w:rPr>
          <w:rFonts w:hint="eastAsia"/>
        </w:rPr>
        <w:t>目录打包，到</w:t>
      </w:r>
      <w:r>
        <w:rPr>
          <w:rFonts w:hint="eastAsia"/>
        </w:rPr>
        <w:t>apache/</w:t>
      </w:r>
      <w:r>
        <w:t>htdoc</w:t>
      </w:r>
      <w:r>
        <w:rPr>
          <w:rFonts w:hint="eastAsia"/>
        </w:rPr>
        <w:t>/</w:t>
      </w:r>
      <w:r>
        <w:rPr>
          <w:rFonts w:hint="eastAsia"/>
        </w:rPr>
        <w:t>目录下解压</w:t>
      </w:r>
    </w:p>
    <w:p w:rsidR="00A367BD" w:rsidRDefault="00A367BD" w:rsidP="00A367BD">
      <w:pPr>
        <w:pStyle w:val="ac"/>
      </w:pPr>
      <w:r>
        <w:t xml:space="preserve">[root@web02 blog]# tar xf blog.tar.gz  </w:t>
      </w:r>
    </w:p>
    <w:p w:rsidR="00A367BD" w:rsidRDefault="00A367BD" w:rsidP="00A367BD">
      <w:pPr>
        <w:pStyle w:val="ac"/>
      </w:pPr>
      <w:r>
        <w:t>[root@web02 blog]# ll</w:t>
      </w:r>
    </w:p>
    <w:p w:rsidR="00A367BD" w:rsidRDefault="00A367BD" w:rsidP="00A367BD">
      <w:pPr>
        <w:pStyle w:val="ac"/>
      </w:pPr>
      <w:r>
        <w:rPr>
          <w:rFonts w:hint="eastAsia"/>
        </w:rPr>
        <w:t>总用量 11160</w:t>
      </w:r>
    </w:p>
    <w:p w:rsidR="00A367BD" w:rsidRDefault="00A367BD" w:rsidP="00A367BD">
      <w:pPr>
        <w:pStyle w:val="ac"/>
      </w:pPr>
      <w:r>
        <w:rPr>
          <w:rFonts w:hint="eastAsia"/>
        </w:rPr>
        <w:t>drwxr-xr-x 5 www  www      4096 4月  13 13:49 blog</w:t>
      </w:r>
    </w:p>
    <w:p w:rsidR="00A367BD" w:rsidRDefault="00A367BD" w:rsidP="00A367BD">
      <w:pPr>
        <w:pStyle w:val="ac"/>
      </w:pPr>
      <w:r>
        <w:rPr>
          <w:rFonts w:hint="eastAsia"/>
        </w:rPr>
        <w:t>-rw-r--r-- 1 root root 11407713 4月  15 15:47 blog.tar.gz</w:t>
      </w:r>
    </w:p>
    <w:p w:rsidR="00A367BD" w:rsidRDefault="00A367BD" w:rsidP="00A367BD">
      <w:pPr>
        <w:pStyle w:val="ac"/>
      </w:pPr>
      <w:r>
        <w:rPr>
          <w:rFonts w:hint="eastAsia"/>
        </w:rPr>
        <w:t>-rw-r--r-- 1 root root       12 4月  15 12:48 index.html</w:t>
      </w:r>
    </w:p>
    <w:p w:rsidR="00A367BD" w:rsidRDefault="00A367BD" w:rsidP="00A367BD">
      <w:pPr>
        <w:pStyle w:val="ac"/>
      </w:pPr>
      <w:r>
        <w:rPr>
          <w:rFonts w:hint="eastAsia"/>
        </w:rPr>
        <w:t>-rw-r--r-- 1 root root      225 4月  15 21:12 mysql.php</w:t>
      </w:r>
    </w:p>
    <w:p w:rsidR="00A367BD" w:rsidRDefault="00A367BD" w:rsidP="00A367BD">
      <w:pPr>
        <w:pStyle w:val="ac"/>
      </w:pPr>
      <w:r>
        <w:rPr>
          <w:rFonts w:hint="eastAsia"/>
        </w:rPr>
        <w:t>-rw-r--r-- 1 root root       20 4月  15 20:35 phpinfo.php</w:t>
      </w:r>
    </w:p>
    <w:p w:rsidR="00A367BD" w:rsidRDefault="00A367BD" w:rsidP="00A367BD">
      <w:pPr>
        <w:pStyle w:val="ac"/>
      </w:pPr>
      <w:r>
        <w:t>[root@web02 blog]# \mv blog/* .</w:t>
      </w:r>
    </w:p>
    <w:p w:rsidR="00A367BD" w:rsidRDefault="00A367BD" w:rsidP="00A367BD">
      <w:pPr>
        <w:pStyle w:val="ac"/>
      </w:pPr>
      <w:r>
        <w:t>[root@web02 blog]# rm -rf blog</w:t>
      </w:r>
    </w:p>
    <w:p w:rsidR="00A367BD" w:rsidRDefault="00A367BD" w:rsidP="00A367BD">
      <w:pPr>
        <w:pStyle w:val="ac"/>
      </w:pPr>
      <w:r>
        <w:t>[root@web02 blog]# ll</w:t>
      </w:r>
    </w:p>
    <w:p w:rsidR="00A367BD" w:rsidRDefault="00A367BD" w:rsidP="00A367BD">
      <w:pPr>
        <w:pStyle w:val="ac"/>
      </w:pPr>
      <w:r>
        <w:rPr>
          <w:rFonts w:hint="eastAsia"/>
        </w:rPr>
        <w:t>总用量 11356</w:t>
      </w:r>
    </w:p>
    <w:p w:rsidR="00A367BD" w:rsidRDefault="00A367BD" w:rsidP="00A367BD">
      <w:pPr>
        <w:pStyle w:val="ac"/>
      </w:pPr>
      <w:r>
        <w:rPr>
          <w:rFonts w:hint="eastAsia"/>
        </w:rPr>
        <w:t>-rw-r--r--  1 root root 11407713 4月  15 15:47 blog.tar.gz</w:t>
      </w:r>
    </w:p>
    <w:p w:rsidR="00A367BD" w:rsidRDefault="00A367BD" w:rsidP="00A367BD">
      <w:pPr>
        <w:pStyle w:val="ac"/>
      </w:pPr>
      <w:r>
        <w:rPr>
          <w:rFonts w:hint="eastAsia"/>
        </w:rPr>
        <w:t>-rw-r--r--  1 www  www         5 4月  10 11:02 index.html</w:t>
      </w:r>
    </w:p>
    <w:p w:rsidR="00A367BD" w:rsidRDefault="00A367BD" w:rsidP="00A367BD">
      <w:pPr>
        <w:pStyle w:val="ac"/>
      </w:pPr>
      <w:r>
        <w:rPr>
          <w:rFonts w:hint="eastAsia"/>
        </w:rPr>
        <w:t>-rw-r--r--  1 www  www       418 9月  25 2013 index.php</w:t>
      </w:r>
    </w:p>
    <w:p w:rsidR="00A367BD" w:rsidRDefault="00A367BD" w:rsidP="00A367BD">
      <w:pPr>
        <w:pStyle w:val="ac"/>
      </w:pPr>
      <w:r>
        <w:rPr>
          <w:rFonts w:hint="eastAsia"/>
        </w:rPr>
        <w:t>-rw-r--r--  1 www  www     19935 1月   7 03:32 license.txt</w:t>
      </w:r>
    </w:p>
    <w:p w:rsidR="00A367BD" w:rsidRDefault="00A367BD" w:rsidP="00A367BD">
      <w:pPr>
        <w:pStyle w:val="ac"/>
      </w:pPr>
      <w:r>
        <w:rPr>
          <w:rFonts w:hint="eastAsia"/>
        </w:rPr>
        <w:t>-rw-r--r--  1 root root      225 4月  15 21:12 mysql.php</w:t>
      </w:r>
    </w:p>
    <w:p w:rsidR="00A367BD" w:rsidRDefault="00A367BD" w:rsidP="00A367BD">
      <w:pPr>
        <w:pStyle w:val="ac"/>
      </w:pPr>
      <w:r>
        <w:rPr>
          <w:rFonts w:hint="eastAsia"/>
        </w:rPr>
        <w:t>-rw-r--r--  1 root root       20 4月  15 20:35 phpinfo.php</w:t>
      </w:r>
    </w:p>
    <w:p w:rsidR="00A367BD" w:rsidRDefault="00A367BD" w:rsidP="00A367BD">
      <w:pPr>
        <w:pStyle w:val="ac"/>
      </w:pPr>
      <w:r>
        <w:rPr>
          <w:rFonts w:hint="eastAsia"/>
        </w:rPr>
        <w:t>-rw-r--r--  1 www  www      7001 2月   8 12:53 readme.html</w:t>
      </w:r>
    </w:p>
    <w:p w:rsidR="00A367BD" w:rsidRDefault="00A367BD" w:rsidP="00A367BD">
      <w:pPr>
        <w:pStyle w:val="ac"/>
      </w:pPr>
      <w:r>
        <w:rPr>
          <w:rFonts w:hint="eastAsia"/>
        </w:rPr>
        <w:t>-rw-r--r--  1 www  www        20 4月  12 17:05 test_info.php</w:t>
      </w:r>
    </w:p>
    <w:p w:rsidR="00A367BD" w:rsidRDefault="00A367BD" w:rsidP="00A367BD">
      <w:pPr>
        <w:pStyle w:val="ac"/>
      </w:pPr>
      <w:r>
        <w:rPr>
          <w:rFonts w:hint="eastAsia"/>
        </w:rPr>
        <w:t>-rw-r--r--  1 www  www       240 4月  12 20:54 test_mysql.php</w:t>
      </w:r>
    </w:p>
    <w:p w:rsidR="00A367BD" w:rsidRDefault="00A367BD" w:rsidP="00A367BD">
      <w:pPr>
        <w:pStyle w:val="ac"/>
      </w:pPr>
      <w:r>
        <w:rPr>
          <w:rFonts w:hint="eastAsia"/>
        </w:rPr>
        <w:t>-rw-r--r--  1 www  www      5434 9月  23 2017 wp-activate.php</w:t>
      </w:r>
    </w:p>
    <w:p w:rsidR="00A367BD" w:rsidRDefault="00A367BD" w:rsidP="00A367BD">
      <w:pPr>
        <w:pStyle w:val="ac"/>
      </w:pPr>
      <w:r>
        <w:rPr>
          <w:rFonts w:hint="eastAsia"/>
        </w:rPr>
        <w:t>drwxr-xr-x  9 www  www      4096 2月   8 12:52 wp-admin</w:t>
      </w:r>
    </w:p>
    <w:p w:rsidR="00A367BD" w:rsidRDefault="00A367BD" w:rsidP="00A367BD">
      <w:pPr>
        <w:pStyle w:val="ac"/>
      </w:pPr>
      <w:r>
        <w:rPr>
          <w:rFonts w:hint="eastAsia"/>
        </w:rPr>
        <w:t>-rw-r--r--  1 www  www       364 12月 19 2015 wp-blog-header.php</w:t>
      </w:r>
    </w:p>
    <w:p w:rsidR="00A367BD" w:rsidRDefault="00A367BD" w:rsidP="00A367BD">
      <w:pPr>
        <w:pStyle w:val="ac"/>
      </w:pPr>
      <w:r>
        <w:rPr>
          <w:rFonts w:hint="eastAsia"/>
        </w:rPr>
        <w:t>-rw-r--r--  1 www  www      1627 8月  29 2016 wp-comments-post.php</w:t>
      </w:r>
    </w:p>
    <w:p w:rsidR="00A367BD" w:rsidRDefault="00A367BD" w:rsidP="00A367BD">
      <w:pPr>
        <w:pStyle w:val="ac"/>
      </w:pPr>
      <w:r>
        <w:rPr>
          <w:rFonts w:hint="eastAsia"/>
        </w:rPr>
        <w:t>-rw-rw-rw-  1 www  www      3212 4月  13 13:49 wp-config.php</w:t>
      </w:r>
    </w:p>
    <w:p w:rsidR="00A367BD" w:rsidRDefault="00A367BD" w:rsidP="00A367BD">
      <w:pPr>
        <w:pStyle w:val="ac"/>
      </w:pPr>
      <w:r>
        <w:rPr>
          <w:rFonts w:hint="eastAsia"/>
        </w:rPr>
        <w:t>-rw-r--r--  1 www  www      2930 2月   8 12:53 wp-config-sample.php</w:t>
      </w:r>
    </w:p>
    <w:p w:rsidR="00A367BD" w:rsidRDefault="00A367BD" w:rsidP="00A367BD">
      <w:pPr>
        <w:pStyle w:val="ac"/>
      </w:pPr>
      <w:r>
        <w:rPr>
          <w:rFonts w:hint="eastAsia"/>
        </w:rPr>
        <w:t>drwxr-xr-x  6 www  www      4096 4月  13 10:58 wp-content</w:t>
      </w:r>
    </w:p>
    <w:p w:rsidR="00A367BD" w:rsidRDefault="00A367BD" w:rsidP="00A367BD">
      <w:pPr>
        <w:pStyle w:val="ac"/>
      </w:pPr>
      <w:r>
        <w:rPr>
          <w:rFonts w:hint="eastAsia"/>
        </w:rPr>
        <w:t>-rw-r--r--  1 www  www      3669 8月  20 2017 wp-cron.php</w:t>
      </w:r>
    </w:p>
    <w:p w:rsidR="00A367BD" w:rsidRDefault="00A367BD" w:rsidP="00A367BD">
      <w:pPr>
        <w:pStyle w:val="ac"/>
      </w:pPr>
      <w:r>
        <w:rPr>
          <w:rFonts w:hint="eastAsia"/>
        </w:rPr>
        <w:t>drwxr-xr-x 18 www  www     12288 2月   8 12:52 wp-includes</w:t>
      </w:r>
    </w:p>
    <w:p w:rsidR="00A367BD" w:rsidRDefault="00A367BD" w:rsidP="00A367BD">
      <w:pPr>
        <w:pStyle w:val="ac"/>
      </w:pPr>
      <w:r>
        <w:rPr>
          <w:rFonts w:hint="eastAsia"/>
        </w:rPr>
        <w:t>-rw-r--r--  1 www  www      2422 11月 21 2016 wp-links-opml.php</w:t>
      </w:r>
    </w:p>
    <w:p w:rsidR="00A367BD" w:rsidRDefault="00A367BD" w:rsidP="00A367BD">
      <w:pPr>
        <w:pStyle w:val="ac"/>
      </w:pPr>
      <w:r>
        <w:rPr>
          <w:rFonts w:hint="eastAsia"/>
        </w:rPr>
        <w:lastRenderedPageBreak/>
        <w:t>-rw-r--r--  1 www  www      3306 8月  22 2017 wp-load.php</w:t>
      </w:r>
    </w:p>
    <w:p w:rsidR="00A367BD" w:rsidRDefault="00A367BD" w:rsidP="00A367BD">
      <w:pPr>
        <w:pStyle w:val="ac"/>
      </w:pPr>
      <w:r>
        <w:rPr>
          <w:rFonts w:hint="eastAsia"/>
        </w:rPr>
        <w:t>-rw-r--r--  1 www  www     36583 10月 13 2017 wp-login.php</w:t>
      </w:r>
    </w:p>
    <w:p w:rsidR="00A367BD" w:rsidRDefault="00A367BD" w:rsidP="00A367BD">
      <w:pPr>
        <w:pStyle w:val="ac"/>
      </w:pPr>
      <w:r>
        <w:rPr>
          <w:rFonts w:hint="eastAsia"/>
        </w:rPr>
        <w:t>-rw-r--r--  1 www  www      8048 1月  11 2017 wp-mail.php</w:t>
      </w:r>
    </w:p>
    <w:p w:rsidR="00A367BD" w:rsidRDefault="00A367BD" w:rsidP="00A367BD">
      <w:pPr>
        <w:pStyle w:val="ac"/>
      </w:pPr>
      <w:r>
        <w:rPr>
          <w:rFonts w:hint="eastAsia"/>
        </w:rPr>
        <w:t>-rw-r--r--  1 www  www     16246 10月  4 2017 wp-settings.php</w:t>
      </w:r>
    </w:p>
    <w:p w:rsidR="00A367BD" w:rsidRDefault="00A367BD" w:rsidP="00A367BD">
      <w:pPr>
        <w:pStyle w:val="ac"/>
      </w:pPr>
      <w:r>
        <w:rPr>
          <w:rFonts w:hint="eastAsia"/>
        </w:rPr>
        <w:t>-rw-r--r--  1 www  www     30071 10月 19 01:36 wp-signup.php</w:t>
      </w:r>
    </w:p>
    <w:p w:rsidR="00A367BD" w:rsidRDefault="00A367BD" w:rsidP="00A367BD">
      <w:pPr>
        <w:pStyle w:val="ac"/>
      </w:pPr>
      <w:r>
        <w:rPr>
          <w:rFonts w:hint="eastAsia"/>
        </w:rPr>
        <w:t>-rw-r--r--  1 www  www      4620 10月 24 06:12 wp-trackback.php</w:t>
      </w:r>
    </w:p>
    <w:p w:rsidR="00A367BD" w:rsidRDefault="00A367BD" w:rsidP="00A367BD">
      <w:pPr>
        <w:pStyle w:val="ac"/>
      </w:pPr>
      <w:r>
        <w:rPr>
          <w:rFonts w:hint="eastAsia"/>
        </w:rPr>
        <w:t>-rw-r--r--  1 www  www      3065 9月   1 2016 xmlrpc.php</w:t>
      </w:r>
    </w:p>
    <w:p w:rsidR="00A367BD" w:rsidRDefault="00A367BD" w:rsidP="00A367BD">
      <w:pPr>
        <w:pStyle w:val="ac"/>
      </w:pPr>
      <w:r>
        <w:t>[root@web02 blog]# /application/apache/bin/apachectl restart</w:t>
      </w:r>
    </w:p>
    <w:p w:rsidR="00A367BD" w:rsidRDefault="00A367BD" w:rsidP="00A367BD">
      <w:pPr>
        <w:pStyle w:val="ac"/>
      </w:pPr>
      <w:r>
        <w:rPr>
          <w:rFonts w:hint="eastAsia"/>
        </w:rPr>
        <w:t>页面访问测试</w:t>
      </w:r>
    </w:p>
    <w:p w:rsidR="00A367BD" w:rsidRDefault="00A367BD" w:rsidP="00A367BD">
      <w:pPr>
        <w:pStyle w:val="ac"/>
      </w:pPr>
      <w:r>
        <w:rPr>
          <w:noProof/>
        </w:rPr>
        <w:drawing>
          <wp:inline distT="0" distB="0" distL="0" distR="0" wp14:anchorId="01B518CD" wp14:editId="3D2B6CFD">
            <wp:extent cx="6645910" cy="39998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15" w:rsidRDefault="00735815" w:rsidP="00735815">
      <w:r>
        <w:rPr>
          <w:noProof/>
        </w:rPr>
        <w:drawing>
          <wp:inline distT="0" distB="0" distL="0" distR="0" wp14:anchorId="57500445" wp14:editId="7FD6B1B6">
            <wp:extent cx="4523809" cy="19333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15" w:rsidRDefault="00735815" w:rsidP="00735815">
      <w:r>
        <w:t>NFS</w:t>
      </w:r>
      <w:r>
        <w:rPr>
          <w:rFonts w:hint="eastAsia"/>
        </w:rPr>
        <w:t>存储数据分离</w:t>
      </w:r>
    </w:p>
    <w:p w:rsidR="004433CD" w:rsidRDefault="004433CD" w:rsidP="004433CD">
      <w:pPr>
        <w:pStyle w:val="ac"/>
      </w:pPr>
      <w:r w:rsidRPr="004433CD">
        <w:t>[root@web02 blog]# mount -t nfs 172.16.1.31:/data/nfs-blog /application/apache/htdocs/blog/wp-content/uploads/</w:t>
      </w:r>
    </w:p>
    <w:p w:rsidR="00BF51EA" w:rsidRDefault="00BF51EA" w:rsidP="00BF51EA">
      <w:pPr>
        <w:pStyle w:val="ac"/>
      </w:pPr>
      <w:r>
        <w:lastRenderedPageBreak/>
        <w:t>[root@web02 ~]# df -HP</w:t>
      </w:r>
    </w:p>
    <w:p w:rsidR="00BF51EA" w:rsidRDefault="00BF51EA" w:rsidP="00BF51EA">
      <w:pPr>
        <w:pStyle w:val="ac"/>
      </w:pPr>
      <w:r>
        <w:t>Filesystem                  Size  Used Avail Use% Mounted on</w:t>
      </w:r>
    </w:p>
    <w:p w:rsidR="00BF51EA" w:rsidRDefault="00BF51EA" w:rsidP="00BF51EA">
      <w:pPr>
        <w:pStyle w:val="ac"/>
      </w:pPr>
      <w:r>
        <w:t>172.16.1.31:/data/nfs-blog  8.7G  1.7G  6.6G  20% /application/apache2.2.31/htdocs/blog/wp-content/uploads</w:t>
      </w:r>
    </w:p>
    <w:p w:rsidR="00AE3696" w:rsidRDefault="00BF51EA" w:rsidP="00BF51EA">
      <w:pPr>
        <w:pStyle w:val="ac"/>
      </w:pPr>
      <w:r w:rsidRPr="00BF51EA">
        <w:t>[root@web02 ~]# echo "mount -t nfs 172.16.1.31:/data/nfs-blog /application/apache/htdocs/blog/wp-content/uploads/" &gt;&gt;/etc/rc.local</w:t>
      </w:r>
    </w:p>
    <w:p w:rsidR="00AE3696" w:rsidRPr="00AE3696" w:rsidRDefault="00AE3696" w:rsidP="00AE3696"/>
    <w:p w:rsidR="00AE3696" w:rsidRDefault="00AE3696" w:rsidP="00AE3696"/>
    <w:p w:rsidR="00BF51EA" w:rsidRDefault="00AE3696" w:rsidP="00AE3696">
      <w:pPr>
        <w:pStyle w:val="20"/>
      </w:pPr>
      <w:bookmarkStart w:id="26" w:name="_Toc511825876"/>
      <w:r>
        <w:t>Apache</w:t>
      </w:r>
      <w:r>
        <w:rPr>
          <w:rFonts w:hint="eastAsia"/>
        </w:rPr>
        <w:t>两种工作模式介绍及配置优化</w:t>
      </w:r>
      <w:bookmarkEnd w:id="26"/>
    </w:p>
    <w:p w:rsidR="00AE3696" w:rsidRDefault="00AE3696" w:rsidP="00AE3696"/>
    <w:p w:rsidR="00AE3696" w:rsidRDefault="00AE3696" w:rsidP="00AE3696">
      <w:r>
        <w:rPr>
          <w:rFonts w:hint="eastAsia"/>
        </w:rPr>
        <w:t>模式比较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E3696" w:rsidTr="00AE3696">
        <w:tc>
          <w:tcPr>
            <w:tcW w:w="5228" w:type="dxa"/>
          </w:tcPr>
          <w:p w:rsidR="00AE3696" w:rsidRDefault="00AE3696" w:rsidP="00AE3696">
            <w:r>
              <w:rPr>
                <w:rFonts w:hint="eastAsia"/>
              </w:rPr>
              <w:t>模式</w:t>
            </w:r>
          </w:p>
        </w:tc>
        <w:tc>
          <w:tcPr>
            <w:tcW w:w="5228" w:type="dxa"/>
          </w:tcPr>
          <w:p w:rsidR="00AE3696" w:rsidRDefault="00AE3696" w:rsidP="00AE3696">
            <w:r>
              <w:rPr>
                <w:rFonts w:hint="eastAsia"/>
              </w:rPr>
              <w:t>特性</w:t>
            </w:r>
          </w:p>
        </w:tc>
      </w:tr>
      <w:tr w:rsidR="00AE3696" w:rsidTr="00AE3696">
        <w:tc>
          <w:tcPr>
            <w:tcW w:w="5228" w:type="dxa"/>
          </w:tcPr>
          <w:p w:rsidR="00AE3696" w:rsidRDefault="00AE3696" w:rsidP="00AE3696">
            <w:r>
              <w:t>Worker</w:t>
            </w:r>
          </w:p>
        </w:tc>
        <w:tc>
          <w:tcPr>
            <w:tcW w:w="5228" w:type="dxa"/>
          </w:tcPr>
          <w:p w:rsidR="00AE3696" w:rsidRDefault="00AE3696" w:rsidP="00AE3696">
            <w:r>
              <w:rPr>
                <w:rFonts w:hint="eastAsia"/>
              </w:rPr>
              <w:t>线程模式；占用资源少；稳定性略差；并发大</w:t>
            </w:r>
          </w:p>
        </w:tc>
      </w:tr>
      <w:tr w:rsidR="00AE3696" w:rsidTr="00AE3696">
        <w:tc>
          <w:tcPr>
            <w:tcW w:w="5228" w:type="dxa"/>
          </w:tcPr>
          <w:p w:rsidR="00AE3696" w:rsidRDefault="00AE3696" w:rsidP="00AE3696">
            <w:r>
              <w:t>P</w:t>
            </w:r>
            <w:r>
              <w:rPr>
                <w:rFonts w:hint="eastAsia"/>
              </w:rPr>
              <w:t>erfork</w:t>
            </w:r>
          </w:p>
        </w:tc>
        <w:tc>
          <w:tcPr>
            <w:tcW w:w="5228" w:type="dxa"/>
          </w:tcPr>
          <w:p w:rsidR="00AE3696" w:rsidRPr="00AE3696" w:rsidRDefault="00AE3696" w:rsidP="00AE3696">
            <w:r>
              <w:rPr>
                <w:rFonts w:hint="eastAsia"/>
              </w:rPr>
              <w:t>进程模式；占用资源多；稳定</w:t>
            </w:r>
            <w:r w:rsidR="006B0936">
              <w:rPr>
                <w:rFonts w:hint="eastAsia"/>
              </w:rPr>
              <w:t>；开发一般</w:t>
            </w:r>
          </w:p>
        </w:tc>
      </w:tr>
    </w:tbl>
    <w:p w:rsidR="00AE3696" w:rsidRDefault="006B0936" w:rsidP="00AE3696">
      <w:r>
        <w:rPr>
          <w:rFonts w:hint="eastAsia"/>
        </w:rPr>
        <w:t>在程序编译时进行选择，默认是</w:t>
      </w:r>
      <w:r>
        <w:rPr>
          <w:rFonts w:hint="eastAsia"/>
        </w:rPr>
        <w:t>perfork</w:t>
      </w:r>
      <w:r>
        <w:rPr>
          <w:rFonts w:hint="eastAsia"/>
        </w:rPr>
        <w:t>模式</w:t>
      </w:r>
    </w:p>
    <w:p w:rsidR="00463256" w:rsidRDefault="00463256" w:rsidP="00463256">
      <w:pPr>
        <w:pStyle w:val="ac"/>
      </w:pPr>
      <w:r>
        <w:rPr>
          <w:rFonts w:hint="eastAsia"/>
        </w:rPr>
        <w:t>优化配置文件：</w:t>
      </w:r>
    </w:p>
    <w:p w:rsidR="00463256" w:rsidRDefault="00463256" w:rsidP="00463256">
      <w:pPr>
        <w:pStyle w:val="ac"/>
      </w:pPr>
      <w:r>
        <w:t xml:space="preserve">/application/apache/conf/extra </w:t>
      </w:r>
      <w:r w:rsidRPr="00463256">
        <w:t>httpd-mpm.conf</w:t>
      </w:r>
    </w:p>
    <w:p w:rsidR="00AE3696" w:rsidRDefault="00463256" w:rsidP="00463256">
      <w:pPr>
        <w:pStyle w:val="ac"/>
      </w:pPr>
      <w:r>
        <w:rPr>
          <w:noProof/>
        </w:rPr>
        <w:drawing>
          <wp:inline distT="0" distB="0" distL="0" distR="0" wp14:anchorId="5169DAA7" wp14:editId="52C2EDC6">
            <wp:extent cx="5419048" cy="33619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1C7" w:rsidRDefault="008571C7" w:rsidP="00463256">
      <w:pPr>
        <w:pStyle w:val="ac"/>
      </w:pPr>
    </w:p>
    <w:p w:rsidR="008571C7" w:rsidRDefault="008571C7" w:rsidP="00463256">
      <w:pPr>
        <w:pStyle w:val="ac"/>
      </w:pPr>
    </w:p>
    <w:p w:rsidR="008571C7" w:rsidRDefault="008571C7" w:rsidP="00E5633F">
      <w:pPr>
        <w:pStyle w:val="4"/>
      </w:pPr>
      <w:r>
        <w:t>P</w:t>
      </w:r>
      <w:r>
        <w:rPr>
          <w:rFonts w:hint="eastAsia"/>
        </w:rPr>
        <w:t>hp</w:t>
      </w:r>
      <w:r>
        <w:rPr>
          <w:rFonts w:hint="eastAsia"/>
        </w:rPr>
        <w:t>部署错误记录</w:t>
      </w:r>
    </w:p>
    <w:p w:rsidR="008571C7" w:rsidRDefault="008571C7" w:rsidP="008571C7">
      <w:r>
        <w:t>1</w:t>
      </w:r>
      <w:r>
        <w:rPr>
          <w:rFonts w:hint="eastAsia"/>
        </w:rPr>
        <w:t>、</w:t>
      </w:r>
      <w:r w:rsidRPr="008571C7">
        <w:t>configure: error: Cannot find OpenSSL's &lt;evp.h&gt;</w:t>
      </w:r>
    </w:p>
    <w:p w:rsidR="008571C7" w:rsidRDefault="008571C7" w:rsidP="008571C7">
      <w:pPr>
        <w:pStyle w:val="ac"/>
      </w:pPr>
      <w:r w:rsidRPr="008571C7">
        <w:t>yum install openssl-devel -y</w:t>
      </w:r>
    </w:p>
    <w:p w:rsidR="008571C7" w:rsidRDefault="008571C7" w:rsidP="008571C7"/>
    <w:p w:rsidR="00C66F2E" w:rsidRDefault="00C66F2E" w:rsidP="008571C7"/>
    <w:p w:rsidR="00C66F2E" w:rsidRDefault="00985BE4" w:rsidP="00985BE4">
      <w:pPr>
        <w:pStyle w:val="20"/>
      </w:pPr>
      <w:r>
        <w:rPr>
          <w:rFonts w:hint="eastAsia"/>
        </w:rPr>
        <w:t>脚本汇总</w:t>
      </w:r>
    </w:p>
    <w:p w:rsidR="00985BE4" w:rsidRPr="00985BE4" w:rsidRDefault="00985BE4" w:rsidP="00985BE4">
      <w:pPr>
        <w:pStyle w:val="ac"/>
      </w:pP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#!/bin/bash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#create LNMP scripts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#zuozhe cj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#time 20180418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>hostname web02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>/bin/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sed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-i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'</w:t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>s#backup#web02#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'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/etc/sysconfig/network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>/bin/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sed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-i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'</w:t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>s#IPADDR=10.0.0.100#IPADDR=10.0.0.7#g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'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/etc/sysconfig/network-scripts/ifcfg-eth0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>/bin/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sed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-i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'</w:t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>s#IPADDR=172.16.1.100#IPADDR=172.16.1.7#g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'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/etc/sysconfig/network-scripts/ifcfg-eth1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##########################################################################################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</w:t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配置使用内部</w:t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YUM</w:t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仓库</w:t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172.16.1.61 conf/etc/yum.repos.d/yum.repo####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#/bin/echo -e "[yum]\n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#name=Server\n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#baseurl=http://10.0.0.61\n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#enable=1\n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#gpgcheck=0"|egrep -v "^$" &gt;/etc/yum.repos.d/yum.repo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#/bin/sed -i '18a enabled=0' /etc/yum.repos.d/CentOS-Base.repo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#/bin/sed -i '26a enabled=0' /etc/yum.repos.d/CentOS-Base.repo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#/bin/sed -i '34a enabled=0' /etc/yum.repos.d/CentOS-Base.repo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yum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--enablerepo=yum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--disablerepo=base,extras,updates,epel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list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##########################################################################################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yum install zlib zlib-devlel  gcc openssl-devel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-y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yum install gcc nfs-utils rpcbind 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-y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yum install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-y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 zlib-devel libxml2-devel libjpeg-devel libjpeg-turbo-devel libiconv-devel freetype-devel libpng-devel gd-devel libxslt-devel libmcrypt-devel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yum install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-y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mcrypt  mhash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####################################################################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useradd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-s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/sbin/noligin mysql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-M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useradd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-u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>502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-s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/sbin/nologin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-M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www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000000"/>
          <w:kern w:val="0"/>
          <w:sz w:val="18"/>
          <w:szCs w:val="18"/>
          <w:highlight w:val="black"/>
        </w:rPr>
        <w:t>mkdir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-p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/home/oldboy/tools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000000"/>
          <w:kern w:val="0"/>
          <w:sz w:val="18"/>
          <w:szCs w:val="18"/>
          <w:highlight w:val="black"/>
        </w:rPr>
        <w:t>mkdir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-p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/application/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000000"/>
          <w:kern w:val="0"/>
          <w:sz w:val="18"/>
          <w:szCs w:val="18"/>
          <w:highlight w:val="black"/>
        </w:rPr>
        <w:t>mkdir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-p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/data/nfs-blog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000000"/>
          <w:kern w:val="0"/>
          <w:sz w:val="18"/>
          <w:szCs w:val="18"/>
          <w:highlight w:val="black"/>
        </w:rPr>
        <w:t>mkdir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-p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/server/scripts/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lastRenderedPageBreak/>
        <w:t>cd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/home/oldboy/tools/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>wget http://10.0.0.61/mysql-5.5.49-linux2.6-x86_64.tar.gz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>tar zxf mysql-5.5.49-linux2.6-x86_64.tar.gz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mv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mysql-5.5.49-linux2.6-x86_64 /application/mysql-5.5.49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cd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/application/mysql-5.5.49/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ln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-s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/application/mysql-5.5.49/ /application/mysql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chown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-R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mysql.mysql /application/mysql/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./scripts/mysql_install_db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--basedir=/application/mysql/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--datadir=/application/mysql/data/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--user=mysql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cd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/application/mysql/bin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sed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-i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'</w:t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>s#/usr/local/#/application/#g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'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mysqld_safe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cd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..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sed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-i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'</w:t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>s#/usr/local/#/application/#g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'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support-files/mysql.server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>cp support-files/mysql.server /etc/init.d/mysqld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chmod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+x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/etc/init.d/mysqld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>\cp support-files/my-small.cnf /etc/my.cnf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/application/mysql/bin/mysqld_safe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--user=mysql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&amp;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00CDCD"/>
          <w:kern w:val="0"/>
          <w:sz w:val="18"/>
          <w:szCs w:val="18"/>
          <w:highlight w:val="black"/>
        </w:rPr>
        <w:t>PATH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>=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"</w:t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>/application/mysql/bin: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$PATH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"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echo</w:t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"</w:t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>PATH=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"</w:t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>/application/mysql/bin: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$PATH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""</w:t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&gt;&gt;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>/etc/profile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 xml:space="preserve">. 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>/etc/profile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lsof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-i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:</w:t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>3306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/etc/init.d/mysqld 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stop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>chkconfig mysqld on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###########################################################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##</w:t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部署</w:t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apache###############################################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###########################################################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cd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/home/oldboy/tools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>wget http://10.0.0.61/httpd-2.2.31.tar.gz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>tar zxf httpd-2.2.31.tar.gz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cd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httpd-2.2.31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./configure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--prefix=/application/apache2.2.31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--enable-deflate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--enable-expires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--enable-headers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--enable-modules=most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--enable-so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--with-mpm=worker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--enable-rewrite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>make &amp;&amp; make install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####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###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ln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-s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/application/apache2.2.31/ /application/apache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lastRenderedPageBreak/>
        <w:t>cd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/application/apache/htdocs/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000000"/>
          <w:kern w:val="0"/>
          <w:sz w:val="18"/>
          <w:szCs w:val="18"/>
          <w:highlight w:val="black"/>
        </w:rPr>
        <w:t>mkdir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www blog bbs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###</w:t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修改配置文件，让其支持</w:t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PHP</w:t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解析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cd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/application/apache/conf/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>/bin/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sed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-i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'</w:t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>s#\#User daemon#User www#g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'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/application/apache/conf/httpd.conf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>/bin/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sed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-i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'</w:t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>s#\#Group daemon#User www#g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'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/application/apache/conf/httpd.conf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>/bin/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sed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-i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'</w:t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>s#\#Include conf/extra/httpd-vhosts.conf#Include conf/extra/httpd-vhosts.conf#g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'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/application/apache/conf/httpd.conf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>/bin/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sed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-i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'</w:t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>s#ServerName locahost:80#ServerName 127.0.0.1:80#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'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/application/apache/conf/httpd.conf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>/bin/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sed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-i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'</w:t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>s#Options Indexes FollowSymLinks#Options -Indexes FollowSymLinks#g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'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/application/apache/conf/httpd.conf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>/bin/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sed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-i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'</w:t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>312a AddHandler php5-script php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'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/application/apache/conf/httpd.conf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>/bin/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sed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-i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'</w:t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>313a AddType application/x-httpd-php .php. phtml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'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/application/apache/conf/httpd.conf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>/bin/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sed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-i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'</w:t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>314a AddType application/x-httpd-php-source .phps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'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/application/apache/conf/httpd.conf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##############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cd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/application/apache/conf/extra/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echo</w:t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 xml:space="preserve"> -e 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"</w:t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>NameVirtualHost *:80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\n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>&lt;VirtualHost *:80&gt;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\n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 xml:space="preserve">    ServerAdmin 278028843@qq.com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\n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 xml:space="preserve">    DocumentRoot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\"</w:t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>/application/apache2.2.31/htdocs/www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\"\n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 xml:space="preserve">    ServerName www.51cto.com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\n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 xml:space="preserve">    ServerAlias 51cto.com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\n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 xml:space="preserve">    ErrorLog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\"</w:t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>logs/www-error_log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\"\n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 xml:space="preserve">    CustomLog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\"</w:t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>logs/www-access_log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\"</w:t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 xml:space="preserve"> common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\n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>&lt;/VirtualHost&gt;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\n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>&lt;VirtualHost *:80&gt;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\n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 xml:space="preserve">    CustomLog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\"</w:t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>logs/blog-access_log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\"</w:t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 xml:space="preserve"> common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\n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>&lt;/VirtualHost&gt;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\n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>&lt;VirtualHost *:80&gt;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\n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 xml:space="preserve">    ServerAdmin 278028843@qq.com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\n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 xml:space="preserve">    DocumentRoot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\"</w:t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>/application/apache2.2.31/htdocs/bbs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\"\n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 xml:space="preserve">    ServerName bbs.51cto.com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\n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 xml:space="preserve">    ErrorLog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\"</w:t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>logs/bbs-error_log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\"\n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 xml:space="preserve">    CustomLog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\"</w:t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>logs/bbs-access_log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\"</w:t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 xml:space="preserve"> common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\n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lastRenderedPageBreak/>
        <w:t>&lt;/VirtualHost&gt;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"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>|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egrep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-v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"</w:t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>^$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"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&gt;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>httpd-vhosts.conf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########################################################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/application/apache/bin/apachectl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-t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>/application/apache/bin/apachectl graceful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########################################################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###########PHP</w:t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部署</w:t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#####################################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#wget -O /etc/yum.repos.d/epel.repo  http://mirrors.aliyun.com/repo/epel-6.repo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</w:t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安装基础库及程序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cd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/etc/yum.repos.d/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000000"/>
          <w:kern w:val="0"/>
          <w:sz w:val="18"/>
          <w:szCs w:val="18"/>
          <w:highlight w:val="black"/>
        </w:rPr>
        <w:t>mkdir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tmp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-p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mv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CentOS-Base.repo CentOS-Debuginfo.repo CentOS-fasttrack.repo CentOS-Media.repo CentOS-Vault.repo yum.repo  tmp/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wget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-O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/etc/yum.repos.d/CentOS-Base.repo  http://mirrors.aliyun.com/repo/Centos-6.repo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wget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-O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/etc/yum.repos.d/epel.repo  http://mirrors.aliyun.com/repo/epel-6.repo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yum install libcurl-devel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-y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rm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-rf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CentOS-Base.repo epel.repo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mv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tmp/* .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#####</w:t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安装基础库</w:t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-</w:t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编译安装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cd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/home/oldboy/tools/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>wget http://10.0.0.61/libiconv-1.14.tar.gz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>tar xf libiconv-1.14.tar.gz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cd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libiconv-1.14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./configure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--prefix=/usr/local/libiconv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>make &amp;&amp; make install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#######################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#####</w:t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安装编译</w:t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PHP#######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#######################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cd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/home/oldboy/tools/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>wget http://10.0.0.61/php-5.3.27.tar.xz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>tar xf php-5.3.27.tar.xz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cd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php-5.3.27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>make &amp;&amp; make install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ln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-s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/application/php5.3.27/ /application/php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###################################################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#php</w:t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测试文件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cd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/application/apache/htdocs/blog/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echo</w:t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 xml:space="preserve"> -e 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"</w:t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>&lt;?php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\n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lastRenderedPageBreak/>
        <w:t>phpinfo():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\n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>?&gt;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"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>|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egrep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-v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"</w:t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>^$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"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&gt;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>test_info.php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</w:t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数据库连接测试文件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echo</w:t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 xml:space="preserve"> -e 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"</w:t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>&lt;?php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\n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 xml:space="preserve"> 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\$</w:t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>link_id=mysql_connect('db01.51cto.com','wordpress','123456') or mysql_error();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\n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 xml:space="preserve">     if(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\$</w:t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>link_id) {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\n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 xml:space="preserve">             echo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\"</w:t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>mysql successful by cj wordpress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\"</w:t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>;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\n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 xml:space="preserve">     }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\n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 xml:space="preserve">     else{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\n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 xml:space="preserve">             echo mysql_error();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\n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 xml:space="preserve">     }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\n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>?&gt;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"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>|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egrep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-v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"</w:t>
      </w:r>
      <w:r w:rsidRPr="00985BE4">
        <w:rPr>
          <w:rFonts w:ascii="DejaVu Sans Mono" w:hAnsi="DejaVu Sans Mono" w:cs="DejaVu Sans Mono"/>
          <w:color w:val="BB0000"/>
          <w:kern w:val="0"/>
          <w:sz w:val="18"/>
          <w:szCs w:val="18"/>
          <w:highlight w:val="black"/>
        </w:rPr>
        <w:t>^$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"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</w:t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&gt;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>test_mysql.php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#####################################################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 xml:space="preserve">##Wordpress </w:t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博客</w:t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#####</w:t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数据恢复</w:t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####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#cd /home/oldboy/tools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#/bin/tar xf blog.tar.gz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#\mv blog/*  /application/apache/htdocs/blog/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#chown -R www.www /application/apache/htdocs/blog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########################################################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/application/apache/bin/apachectl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-t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>/application/apache/bin/apachectl graceful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########################################################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</w:t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配置挂载</w:t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NFS</w:t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空间</w:t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##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#/etc/init.d/rpcbind start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#/bin/echo "/etc/init.d/rpcbind start" &gt;&gt; /etc/rc.local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#/bin/mount -t nfs 172.16.1.31:/data/nfs-blog /application/apache/htdocs/blog/wp-content/uploads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#/bin/echo "/bin/mount -t nfs 172.16.1.31:/data/nfs-blog /application/apache/htdocs/blog/wp-content/uploads/" &gt;&gt;/etc/rc.local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###</w:t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检查挂载效果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df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-HP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1E90F5"/>
          <w:kern w:val="0"/>
          <w:sz w:val="18"/>
          <w:szCs w:val="18"/>
          <w:highlight w:val="black"/>
        </w:rPr>
        <w:t>######################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/bin/uname </w:t>
      </w:r>
      <w:r w:rsidRPr="00985BE4">
        <w:rPr>
          <w:rFonts w:ascii="DejaVu Sans Mono" w:hAnsi="DejaVu Sans Mono" w:cs="DejaVu Sans Mono"/>
          <w:color w:val="BB00BB"/>
          <w:kern w:val="0"/>
          <w:sz w:val="18"/>
          <w:szCs w:val="18"/>
          <w:highlight w:val="black"/>
        </w:rPr>
        <w:t>-n</w:t>
      </w:r>
      <w:r w:rsidRPr="00985BE4">
        <w:rPr>
          <w:rFonts w:ascii="DejaVu Sans Mono" w:hAnsi="DejaVu Sans Mono" w:cs="DejaVu Sans Mono"/>
          <w:color w:val="7B0000"/>
          <w:kern w:val="0"/>
          <w:sz w:val="18"/>
          <w:szCs w:val="18"/>
          <w:highlight w:val="black"/>
        </w:rPr>
        <w:br/>
      </w:r>
      <w:r w:rsidRPr="00985BE4">
        <w:rPr>
          <w:rFonts w:ascii="DejaVu Sans Mono" w:hAnsi="DejaVu Sans Mono" w:cs="DejaVu Sans Mono"/>
          <w:color w:val="C8AF00"/>
          <w:kern w:val="0"/>
          <w:sz w:val="18"/>
          <w:szCs w:val="18"/>
          <w:highlight w:val="black"/>
        </w:rPr>
        <w:t>cd</w:t>
      </w:r>
      <w:r w:rsidRPr="00985BE4">
        <w:rPr>
          <w:rFonts w:ascii="DejaVu Sans Mono" w:hAnsi="DejaVu Sans Mono" w:cs="DejaVu Sans Mono"/>
          <w:color w:val="E5E5E5"/>
          <w:kern w:val="0"/>
          <w:sz w:val="18"/>
          <w:szCs w:val="18"/>
          <w:highlight w:val="black"/>
        </w:rPr>
        <w:t xml:space="preserve"> -</w:t>
      </w:r>
    </w:p>
    <w:sectPr w:rsidR="00985BE4" w:rsidRPr="00985BE4" w:rsidSect="0052613E">
      <w:footerReference w:type="default" r:id="rId25"/>
      <w:pgSz w:w="11906" w:h="16838"/>
      <w:pgMar w:top="720" w:right="720" w:bottom="720" w:left="72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39C" w:rsidRDefault="0031639C" w:rsidP="00947D67">
      <w:pPr>
        <w:ind w:firstLine="560"/>
      </w:pPr>
      <w:r>
        <w:separator/>
      </w:r>
    </w:p>
  </w:endnote>
  <w:endnote w:type="continuationSeparator" w:id="0">
    <w:p w:rsidR="0031639C" w:rsidRDefault="0031639C" w:rsidP="00947D67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4B1" w:rsidRDefault="00AB44B1" w:rsidP="00940905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4B1" w:rsidRDefault="00AB44B1" w:rsidP="009F7CD8">
    <w:pPr>
      <w:pStyle w:val="a8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5965F1" w:rsidRPr="005965F1">
      <w:rPr>
        <w:noProof/>
        <w:lang w:val="zh-CN"/>
      </w:rPr>
      <w:t>II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4B1" w:rsidRDefault="00AB44B1" w:rsidP="00940905">
    <w:pPr>
      <w:pStyle w:val="a8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4B1" w:rsidRDefault="00AB44B1" w:rsidP="009F7CD8">
    <w:pPr>
      <w:pStyle w:val="a8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5965F1" w:rsidRPr="005965F1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39C" w:rsidRDefault="0031639C" w:rsidP="00947D67">
      <w:pPr>
        <w:ind w:firstLine="560"/>
      </w:pPr>
      <w:r>
        <w:separator/>
      </w:r>
    </w:p>
  </w:footnote>
  <w:footnote w:type="continuationSeparator" w:id="0">
    <w:p w:rsidR="0031639C" w:rsidRDefault="0031639C" w:rsidP="00947D67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4B1" w:rsidRDefault="00AB44B1" w:rsidP="00940905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4B1" w:rsidRPr="00AB2F9F" w:rsidRDefault="00AB44B1" w:rsidP="00AB2F9F">
    <w:pPr>
      <w:pStyle w:val="a6"/>
      <w:jc w:val="left"/>
      <w:rPr>
        <w:sz w:val="21"/>
        <w:szCs w:val="21"/>
      </w:rPr>
    </w:pPr>
    <w:r w:rsidRPr="006679E4">
      <w:rPr>
        <w:rFonts w:hint="eastAsia"/>
        <w:b/>
        <w:sz w:val="21"/>
        <w:szCs w:val="21"/>
      </w:rPr>
      <w:t>老男孩</w:t>
    </w:r>
    <w:r w:rsidRPr="006679E4">
      <w:rPr>
        <w:rFonts w:hint="eastAsia"/>
        <w:b/>
        <w:sz w:val="21"/>
        <w:szCs w:val="21"/>
      </w:rPr>
      <w:t>linux</w:t>
    </w:r>
    <w:r w:rsidRPr="006679E4">
      <w:rPr>
        <w:rFonts w:hint="eastAsia"/>
        <w:b/>
        <w:sz w:val="21"/>
        <w:szCs w:val="21"/>
      </w:rPr>
      <w:t>运维实战培训学生总结</w:t>
    </w:r>
    <w:r>
      <w:rPr>
        <w:rFonts w:hint="eastAsia"/>
        <w:b/>
        <w:sz w:val="21"/>
        <w:szCs w:val="21"/>
      </w:rPr>
      <w:t>文档</w:t>
    </w:r>
    <w:r w:rsidRPr="006679E4">
      <w:rPr>
        <w:rFonts w:hint="eastAsia"/>
        <w:b/>
        <w:sz w:val="21"/>
        <w:szCs w:val="21"/>
      </w:rPr>
      <w:t xml:space="preserve"> </w:t>
    </w:r>
    <w:r>
      <w:rPr>
        <w:rFonts w:hint="eastAsia"/>
        <w:sz w:val="21"/>
        <w:szCs w:val="21"/>
      </w:rPr>
      <w:t xml:space="preserve">                      </w:t>
    </w:r>
    <w:r>
      <w:rPr>
        <w:sz w:val="21"/>
        <w:szCs w:val="21"/>
      </w:rPr>
      <w:t xml:space="preserve">           </w:t>
    </w:r>
    <w:r w:rsidRPr="00AB2F9F">
      <w:rPr>
        <w:b/>
        <w:sz w:val="21"/>
        <w:szCs w:val="21"/>
      </w:rPr>
      <w:t>http://www.oldboyedu.com/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4B1" w:rsidRDefault="00AB44B1" w:rsidP="00940905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41A9E"/>
    <w:multiLevelType w:val="hybridMultilevel"/>
    <w:tmpl w:val="D624B77C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D24D81"/>
    <w:multiLevelType w:val="hybridMultilevel"/>
    <w:tmpl w:val="A918B098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6075F1"/>
    <w:multiLevelType w:val="hybridMultilevel"/>
    <w:tmpl w:val="0FAC866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5843C3B"/>
    <w:multiLevelType w:val="hybridMultilevel"/>
    <w:tmpl w:val="B356725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73111FB"/>
    <w:multiLevelType w:val="hybridMultilevel"/>
    <w:tmpl w:val="F846240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9402D26">
      <w:start w:val="1"/>
      <w:numFmt w:val="bullet"/>
      <w:lvlText w:val="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48C6F39"/>
    <w:multiLevelType w:val="hybridMultilevel"/>
    <w:tmpl w:val="4B2AE22A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5131EEC"/>
    <w:multiLevelType w:val="hybridMultilevel"/>
    <w:tmpl w:val="139CBC1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6045073"/>
    <w:multiLevelType w:val="hybridMultilevel"/>
    <w:tmpl w:val="2BC6D88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7CB06FA"/>
    <w:multiLevelType w:val="hybridMultilevel"/>
    <w:tmpl w:val="CE24E078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CFB0E7F"/>
    <w:multiLevelType w:val="hybridMultilevel"/>
    <w:tmpl w:val="C2084504"/>
    <w:lvl w:ilvl="0" w:tplc="37D436C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B20389"/>
    <w:multiLevelType w:val="hybridMultilevel"/>
    <w:tmpl w:val="A5AA066C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0E94B7A"/>
    <w:multiLevelType w:val="multilevel"/>
    <w:tmpl w:val="949A499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E907E8"/>
    <w:multiLevelType w:val="multilevel"/>
    <w:tmpl w:val="0F78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0946C5"/>
    <w:multiLevelType w:val="hybridMultilevel"/>
    <w:tmpl w:val="BB264AAC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38B50E6"/>
    <w:multiLevelType w:val="hybridMultilevel"/>
    <w:tmpl w:val="AB04418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7EE1817"/>
    <w:multiLevelType w:val="hybridMultilevel"/>
    <w:tmpl w:val="C92AEA2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838150F"/>
    <w:multiLevelType w:val="multilevel"/>
    <w:tmpl w:val="F8CEBED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3C3AAF"/>
    <w:multiLevelType w:val="hybridMultilevel"/>
    <w:tmpl w:val="10A60F3A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14B347F"/>
    <w:multiLevelType w:val="hybridMultilevel"/>
    <w:tmpl w:val="4498018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6383B93"/>
    <w:multiLevelType w:val="multilevel"/>
    <w:tmpl w:val="727ECB46"/>
    <w:styleLink w:val="2"/>
    <w:lvl w:ilvl="0">
      <w:start w:val="1"/>
      <w:numFmt w:val="chineseCountingThousand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A174D36"/>
    <w:multiLevelType w:val="hybridMultilevel"/>
    <w:tmpl w:val="A7FE49C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00D73E2"/>
    <w:multiLevelType w:val="multilevel"/>
    <w:tmpl w:val="5FDAB284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6036E4"/>
    <w:multiLevelType w:val="multilevel"/>
    <w:tmpl w:val="FFD2C50A"/>
    <w:lvl w:ilvl="0">
      <w:start w:val="1"/>
      <w:numFmt w:val="decimal"/>
      <w:suff w:val="space"/>
      <w:lvlText w:val="第%1章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70" w:hanging="35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583" w:hanging="357"/>
      </w:pPr>
      <w:rPr>
        <w:rFonts w:hint="default"/>
      </w:rPr>
    </w:lvl>
    <w:lvl w:ilvl="3">
      <w:start w:val="1"/>
      <w:numFmt w:val="lowerLetter"/>
      <w:suff w:val="space"/>
      <w:lvlText w:val="%4"/>
      <w:lvlJc w:val="left"/>
      <w:pPr>
        <w:ind w:left="696" w:hanging="3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09" w:hanging="3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2" w:hanging="35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5" w:hanging="35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8" w:hanging="35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1" w:hanging="357"/>
      </w:pPr>
      <w:rPr>
        <w:rFonts w:hint="default"/>
      </w:rPr>
    </w:lvl>
  </w:abstractNum>
  <w:abstractNum w:abstractNumId="23" w15:restartNumberingAfterBreak="0">
    <w:nsid w:val="424A609D"/>
    <w:multiLevelType w:val="hybridMultilevel"/>
    <w:tmpl w:val="560EB36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5952A88"/>
    <w:multiLevelType w:val="multilevel"/>
    <w:tmpl w:val="949A499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195187"/>
    <w:multiLevelType w:val="hybridMultilevel"/>
    <w:tmpl w:val="DAEC3A6E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8D2688F"/>
    <w:multiLevelType w:val="hybridMultilevel"/>
    <w:tmpl w:val="14CC352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DF863EC"/>
    <w:multiLevelType w:val="multilevel"/>
    <w:tmpl w:val="67549DE4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027342"/>
    <w:multiLevelType w:val="hybridMultilevel"/>
    <w:tmpl w:val="9DF4406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142213A"/>
    <w:multiLevelType w:val="hybridMultilevel"/>
    <w:tmpl w:val="8AF43C2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1D96832A">
      <w:start w:val="1"/>
      <w:numFmt w:val="bullet"/>
      <w:lvlText w:val="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7216661"/>
    <w:multiLevelType w:val="hybridMultilevel"/>
    <w:tmpl w:val="D780C23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9402D26">
      <w:start w:val="1"/>
      <w:numFmt w:val="bullet"/>
      <w:lvlText w:val="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AEE1616"/>
    <w:multiLevelType w:val="multilevel"/>
    <w:tmpl w:val="48C4E682"/>
    <w:lvl w:ilvl="0">
      <w:start w:val="1"/>
      <w:numFmt w:val="decimal"/>
      <w:pStyle w:val="1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F9C3437"/>
    <w:multiLevelType w:val="multilevel"/>
    <w:tmpl w:val="A7C4913A"/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004374F"/>
    <w:multiLevelType w:val="multilevel"/>
    <w:tmpl w:val="D7C67C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11A64DC"/>
    <w:multiLevelType w:val="hybridMultilevel"/>
    <w:tmpl w:val="B92082F2"/>
    <w:lvl w:ilvl="0" w:tplc="FB7A25DC">
      <w:start w:val="3"/>
      <w:numFmt w:val="bullet"/>
      <w:pStyle w:val="10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234371F"/>
    <w:multiLevelType w:val="multilevel"/>
    <w:tmpl w:val="949A499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6661EF"/>
    <w:multiLevelType w:val="multilevel"/>
    <w:tmpl w:val="949A499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19294D"/>
    <w:multiLevelType w:val="hybridMultilevel"/>
    <w:tmpl w:val="48DCA44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9082792"/>
    <w:multiLevelType w:val="multilevel"/>
    <w:tmpl w:val="5FDAB284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DC7111"/>
    <w:multiLevelType w:val="multilevel"/>
    <w:tmpl w:val="67549DE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4D5B05"/>
    <w:multiLevelType w:val="hybridMultilevel"/>
    <w:tmpl w:val="F928002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1CC60F4"/>
    <w:multiLevelType w:val="hybridMultilevel"/>
    <w:tmpl w:val="8D6CF29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51215CC"/>
    <w:multiLevelType w:val="hybridMultilevel"/>
    <w:tmpl w:val="EEA85348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A043CB7"/>
    <w:multiLevelType w:val="hybridMultilevel"/>
    <w:tmpl w:val="045EF23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DC95B65"/>
    <w:multiLevelType w:val="hybridMultilevel"/>
    <w:tmpl w:val="058C3FC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4"/>
  </w:num>
  <w:num w:numId="2">
    <w:abstractNumId w:val="9"/>
  </w:num>
  <w:num w:numId="3">
    <w:abstractNumId w:val="33"/>
  </w:num>
  <w:num w:numId="4">
    <w:abstractNumId w:val="29"/>
  </w:num>
  <w:num w:numId="5">
    <w:abstractNumId w:val="20"/>
  </w:num>
  <w:num w:numId="6">
    <w:abstractNumId w:val="0"/>
  </w:num>
  <w:num w:numId="7">
    <w:abstractNumId w:val="44"/>
  </w:num>
  <w:num w:numId="8">
    <w:abstractNumId w:val="13"/>
  </w:num>
  <w:num w:numId="9">
    <w:abstractNumId w:val="32"/>
  </w:num>
  <w:num w:numId="10">
    <w:abstractNumId w:val="38"/>
  </w:num>
  <w:num w:numId="11">
    <w:abstractNumId w:val="21"/>
  </w:num>
  <w:num w:numId="12">
    <w:abstractNumId w:val="16"/>
  </w:num>
  <w:num w:numId="13">
    <w:abstractNumId w:val="27"/>
  </w:num>
  <w:num w:numId="14">
    <w:abstractNumId w:val="39"/>
  </w:num>
  <w:num w:numId="15">
    <w:abstractNumId w:val="33"/>
  </w:num>
  <w:num w:numId="16">
    <w:abstractNumId w:val="36"/>
  </w:num>
  <w:num w:numId="17">
    <w:abstractNumId w:val="11"/>
  </w:num>
  <w:num w:numId="18">
    <w:abstractNumId w:val="24"/>
  </w:num>
  <w:num w:numId="19">
    <w:abstractNumId w:val="35"/>
  </w:num>
  <w:num w:numId="20">
    <w:abstractNumId w:val="18"/>
  </w:num>
  <w:num w:numId="21">
    <w:abstractNumId w:val="26"/>
  </w:num>
  <w:num w:numId="22">
    <w:abstractNumId w:val="6"/>
  </w:num>
  <w:num w:numId="23">
    <w:abstractNumId w:val="37"/>
  </w:num>
  <w:num w:numId="24">
    <w:abstractNumId w:val="14"/>
  </w:num>
  <w:num w:numId="25">
    <w:abstractNumId w:val="1"/>
  </w:num>
  <w:num w:numId="26">
    <w:abstractNumId w:val="2"/>
  </w:num>
  <w:num w:numId="27">
    <w:abstractNumId w:val="17"/>
  </w:num>
  <w:num w:numId="28">
    <w:abstractNumId w:val="28"/>
  </w:num>
  <w:num w:numId="29">
    <w:abstractNumId w:val="40"/>
  </w:num>
  <w:num w:numId="30">
    <w:abstractNumId w:val="15"/>
  </w:num>
  <w:num w:numId="31">
    <w:abstractNumId w:val="3"/>
  </w:num>
  <w:num w:numId="32">
    <w:abstractNumId w:val="19"/>
  </w:num>
  <w:num w:numId="33">
    <w:abstractNumId w:val="31"/>
  </w:num>
  <w:num w:numId="34">
    <w:abstractNumId w:val="22"/>
  </w:num>
  <w:num w:numId="35">
    <w:abstractNumId w:val="10"/>
  </w:num>
  <w:num w:numId="36">
    <w:abstractNumId w:val="4"/>
  </w:num>
  <w:num w:numId="37">
    <w:abstractNumId w:val="5"/>
  </w:num>
  <w:num w:numId="38">
    <w:abstractNumId w:val="12"/>
  </w:num>
  <w:num w:numId="39">
    <w:abstractNumId w:val="23"/>
  </w:num>
  <w:num w:numId="40">
    <w:abstractNumId w:val="30"/>
  </w:num>
  <w:num w:numId="41">
    <w:abstractNumId w:val="25"/>
  </w:num>
  <w:num w:numId="42">
    <w:abstractNumId w:val="8"/>
  </w:num>
  <w:num w:numId="43">
    <w:abstractNumId w:val="43"/>
  </w:num>
  <w:num w:numId="44">
    <w:abstractNumId w:val="42"/>
  </w:num>
  <w:num w:numId="45">
    <w:abstractNumId w:val="7"/>
  </w:num>
  <w:num w:numId="46">
    <w:abstractNumId w:val="4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92"/>
    <w:rsid w:val="00006455"/>
    <w:rsid w:val="00006DC1"/>
    <w:rsid w:val="00012F28"/>
    <w:rsid w:val="000131E8"/>
    <w:rsid w:val="00031505"/>
    <w:rsid w:val="00032999"/>
    <w:rsid w:val="000373F3"/>
    <w:rsid w:val="00037B10"/>
    <w:rsid w:val="00044433"/>
    <w:rsid w:val="00061092"/>
    <w:rsid w:val="00064A02"/>
    <w:rsid w:val="00072DC0"/>
    <w:rsid w:val="00073EE7"/>
    <w:rsid w:val="00075F1D"/>
    <w:rsid w:val="000817B1"/>
    <w:rsid w:val="00082651"/>
    <w:rsid w:val="00091D8B"/>
    <w:rsid w:val="000975BB"/>
    <w:rsid w:val="000A0D11"/>
    <w:rsid w:val="000A1BA4"/>
    <w:rsid w:val="000A3894"/>
    <w:rsid w:val="000B56D1"/>
    <w:rsid w:val="000C1A16"/>
    <w:rsid w:val="000C3506"/>
    <w:rsid w:val="000C5FB3"/>
    <w:rsid w:val="000C67D6"/>
    <w:rsid w:val="000C7ACA"/>
    <w:rsid w:val="000E3167"/>
    <w:rsid w:val="000F5640"/>
    <w:rsid w:val="000F669E"/>
    <w:rsid w:val="00102690"/>
    <w:rsid w:val="00103425"/>
    <w:rsid w:val="00113666"/>
    <w:rsid w:val="00122037"/>
    <w:rsid w:val="00132D7D"/>
    <w:rsid w:val="001400AA"/>
    <w:rsid w:val="00146214"/>
    <w:rsid w:val="00147907"/>
    <w:rsid w:val="00151E2E"/>
    <w:rsid w:val="00155369"/>
    <w:rsid w:val="00156661"/>
    <w:rsid w:val="00162AFE"/>
    <w:rsid w:val="001644A4"/>
    <w:rsid w:val="0016725B"/>
    <w:rsid w:val="001748E1"/>
    <w:rsid w:val="00176C3B"/>
    <w:rsid w:val="00177788"/>
    <w:rsid w:val="001A2E70"/>
    <w:rsid w:val="001A5D60"/>
    <w:rsid w:val="001A78B7"/>
    <w:rsid w:val="001B33EE"/>
    <w:rsid w:val="001C0AE1"/>
    <w:rsid w:val="001D038D"/>
    <w:rsid w:val="001D10C8"/>
    <w:rsid w:val="001E0E87"/>
    <w:rsid w:val="001E3381"/>
    <w:rsid w:val="001F27B2"/>
    <w:rsid w:val="001F733E"/>
    <w:rsid w:val="00200029"/>
    <w:rsid w:val="002056B1"/>
    <w:rsid w:val="002072E1"/>
    <w:rsid w:val="002153DA"/>
    <w:rsid w:val="00215A8C"/>
    <w:rsid w:val="0022787D"/>
    <w:rsid w:val="00230946"/>
    <w:rsid w:val="002312D9"/>
    <w:rsid w:val="00231F3B"/>
    <w:rsid w:val="00232B35"/>
    <w:rsid w:val="00250517"/>
    <w:rsid w:val="00252BE8"/>
    <w:rsid w:val="00253503"/>
    <w:rsid w:val="0025799D"/>
    <w:rsid w:val="00260F24"/>
    <w:rsid w:val="002678E0"/>
    <w:rsid w:val="0027331F"/>
    <w:rsid w:val="002758CE"/>
    <w:rsid w:val="00282A23"/>
    <w:rsid w:val="002845D2"/>
    <w:rsid w:val="002A0A86"/>
    <w:rsid w:val="002A3417"/>
    <w:rsid w:val="002B4B0F"/>
    <w:rsid w:val="002C40D3"/>
    <w:rsid w:val="002C5F7D"/>
    <w:rsid w:val="002C665D"/>
    <w:rsid w:val="002D150B"/>
    <w:rsid w:val="002D1CD9"/>
    <w:rsid w:val="002D63AC"/>
    <w:rsid w:val="002D7D80"/>
    <w:rsid w:val="002F11F7"/>
    <w:rsid w:val="0031639C"/>
    <w:rsid w:val="00327C3E"/>
    <w:rsid w:val="0033358A"/>
    <w:rsid w:val="00336CA0"/>
    <w:rsid w:val="00341A73"/>
    <w:rsid w:val="0035732F"/>
    <w:rsid w:val="00360AF7"/>
    <w:rsid w:val="00362086"/>
    <w:rsid w:val="003636A2"/>
    <w:rsid w:val="00366508"/>
    <w:rsid w:val="00367D3A"/>
    <w:rsid w:val="00373299"/>
    <w:rsid w:val="003763C7"/>
    <w:rsid w:val="00382FAD"/>
    <w:rsid w:val="00383746"/>
    <w:rsid w:val="00390355"/>
    <w:rsid w:val="00390A1D"/>
    <w:rsid w:val="00390DB6"/>
    <w:rsid w:val="00392391"/>
    <w:rsid w:val="003A29A3"/>
    <w:rsid w:val="003A2D13"/>
    <w:rsid w:val="003A5CD6"/>
    <w:rsid w:val="003A7046"/>
    <w:rsid w:val="003B7408"/>
    <w:rsid w:val="003B7F6A"/>
    <w:rsid w:val="003C6FB0"/>
    <w:rsid w:val="003C7566"/>
    <w:rsid w:val="003D5D7B"/>
    <w:rsid w:val="003F2567"/>
    <w:rsid w:val="003F492E"/>
    <w:rsid w:val="003F5F42"/>
    <w:rsid w:val="003F6723"/>
    <w:rsid w:val="00400FCA"/>
    <w:rsid w:val="0040163F"/>
    <w:rsid w:val="00402CB0"/>
    <w:rsid w:val="004115B6"/>
    <w:rsid w:val="0041268B"/>
    <w:rsid w:val="004203D0"/>
    <w:rsid w:val="00420E57"/>
    <w:rsid w:val="00426BB3"/>
    <w:rsid w:val="00431379"/>
    <w:rsid w:val="00433EA8"/>
    <w:rsid w:val="004356E9"/>
    <w:rsid w:val="0043791C"/>
    <w:rsid w:val="00437C55"/>
    <w:rsid w:val="004433CD"/>
    <w:rsid w:val="00451649"/>
    <w:rsid w:val="00451AF8"/>
    <w:rsid w:val="00463256"/>
    <w:rsid w:val="00464015"/>
    <w:rsid w:val="004675B8"/>
    <w:rsid w:val="004732F2"/>
    <w:rsid w:val="00473CDE"/>
    <w:rsid w:val="0047770E"/>
    <w:rsid w:val="00480D4C"/>
    <w:rsid w:val="0049415A"/>
    <w:rsid w:val="0049419C"/>
    <w:rsid w:val="004A20A6"/>
    <w:rsid w:val="004A3126"/>
    <w:rsid w:val="004A33FE"/>
    <w:rsid w:val="004A353F"/>
    <w:rsid w:val="004A4A5D"/>
    <w:rsid w:val="004A5894"/>
    <w:rsid w:val="004B21CF"/>
    <w:rsid w:val="004B2634"/>
    <w:rsid w:val="004B4112"/>
    <w:rsid w:val="004C40E8"/>
    <w:rsid w:val="004C6390"/>
    <w:rsid w:val="004C689B"/>
    <w:rsid w:val="004C7FB4"/>
    <w:rsid w:val="004D4548"/>
    <w:rsid w:val="004D4600"/>
    <w:rsid w:val="004D501E"/>
    <w:rsid w:val="004E2592"/>
    <w:rsid w:val="004E4CDA"/>
    <w:rsid w:val="004F4D14"/>
    <w:rsid w:val="004F6567"/>
    <w:rsid w:val="00504DB9"/>
    <w:rsid w:val="00513F94"/>
    <w:rsid w:val="005256AC"/>
    <w:rsid w:val="0052613E"/>
    <w:rsid w:val="00526830"/>
    <w:rsid w:val="005427B3"/>
    <w:rsid w:val="00543BEF"/>
    <w:rsid w:val="005516FB"/>
    <w:rsid w:val="00556DF3"/>
    <w:rsid w:val="0055711D"/>
    <w:rsid w:val="00564A39"/>
    <w:rsid w:val="0056732D"/>
    <w:rsid w:val="00570D00"/>
    <w:rsid w:val="00571FD9"/>
    <w:rsid w:val="00572C0B"/>
    <w:rsid w:val="005816F1"/>
    <w:rsid w:val="005863B1"/>
    <w:rsid w:val="0058763B"/>
    <w:rsid w:val="005925B7"/>
    <w:rsid w:val="005965F1"/>
    <w:rsid w:val="005B0B6D"/>
    <w:rsid w:val="005C0996"/>
    <w:rsid w:val="005C0E8B"/>
    <w:rsid w:val="005C3097"/>
    <w:rsid w:val="005D79AA"/>
    <w:rsid w:val="005E2859"/>
    <w:rsid w:val="005E352A"/>
    <w:rsid w:val="005E6277"/>
    <w:rsid w:val="005F112B"/>
    <w:rsid w:val="005F1511"/>
    <w:rsid w:val="005F6926"/>
    <w:rsid w:val="00614ADA"/>
    <w:rsid w:val="00617678"/>
    <w:rsid w:val="0062011B"/>
    <w:rsid w:val="006238AC"/>
    <w:rsid w:val="00624F56"/>
    <w:rsid w:val="00626FE2"/>
    <w:rsid w:val="00627124"/>
    <w:rsid w:val="00627771"/>
    <w:rsid w:val="006353DF"/>
    <w:rsid w:val="00637E30"/>
    <w:rsid w:val="00652256"/>
    <w:rsid w:val="00654497"/>
    <w:rsid w:val="0066204E"/>
    <w:rsid w:val="00666F3F"/>
    <w:rsid w:val="00672B77"/>
    <w:rsid w:val="006742DB"/>
    <w:rsid w:val="0067786B"/>
    <w:rsid w:val="006872C1"/>
    <w:rsid w:val="006A394E"/>
    <w:rsid w:val="006A6D7B"/>
    <w:rsid w:val="006A7B91"/>
    <w:rsid w:val="006B0936"/>
    <w:rsid w:val="006B3F0E"/>
    <w:rsid w:val="006B50B6"/>
    <w:rsid w:val="006C13CA"/>
    <w:rsid w:val="006D0294"/>
    <w:rsid w:val="006D3568"/>
    <w:rsid w:val="006E024E"/>
    <w:rsid w:val="006E734E"/>
    <w:rsid w:val="006F4604"/>
    <w:rsid w:val="006F47AE"/>
    <w:rsid w:val="006F495F"/>
    <w:rsid w:val="006F664F"/>
    <w:rsid w:val="006F696E"/>
    <w:rsid w:val="007157F9"/>
    <w:rsid w:val="00732CA4"/>
    <w:rsid w:val="00735815"/>
    <w:rsid w:val="00735D96"/>
    <w:rsid w:val="00741119"/>
    <w:rsid w:val="0075794B"/>
    <w:rsid w:val="00770266"/>
    <w:rsid w:val="007706D8"/>
    <w:rsid w:val="007818A1"/>
    <w:rsid w:val="00782FA6"/>
    <w:rsid w:val="007858F1"/>
    <w:rsid w:val="00790169"/>
    <w:rsid w:val="00791157"/>
    <w:rsid w:val="00792279"/>
    <w:rsid w:val="00796D79"/>
    <w:rsid w:val="007A1985"/>
    <w:rsid w:val="007A376B"/>
    <w:rsid w:val="007B4CBB"/>
    <w:rsid w:val="007B6A8C"/>
    <w:rsid w:val="007B72FA"/>
    <w:rsid w:val="007C1D94"/>
    <w:rsid w:val="007C27D5"/>
    <w:rsid w:val="007D201B"/>
    <w:rsid w:val="007D3815"/>
    <w:rsid w:val="007D72CD"/>
    <w:rsid w:val="007E4564"/>
    <w:rsid w:val="007E4EBA"/>
    <w:rsid w:val="007E6110"/>
    <w:rsid w:val="007E7872"/>
    <w:rsid w:val="007F05DF"/>
    <w:rsid w:val="007F13A9"/>
    <w:rsid w:val="007F2CD5"/>
    <w:rsid w:val="007F558A"/>
    <w:rsid w:val="007F642B"/>
    <w:rsid w:val="0080285D"/>
    <w:rsid w:val="00803BF2"/>
    <w:rsid w:val="008079F5"/>
    <w:rsid w:val="0081207D"/>
    <w:rsid w:val="0081403A"/>
    <w:rsid w:val="00820200"/>
    <w:rsid w:val="008211CB"/>
    <w:rsid w:val="00824623"/>
    <w:rsid w:val="00824CE3"/>
    <w:rsid w:val="00826D76"/>
    <w:rsid w:val="008311C1"/>
    <w:rsid w:val="00836E54"/>
    <w:rsid w:val="008400F1"/>
    <w:rsid w:val="00851006"/>
    <w:rsid w:val="00851DBC"/>
    <w:rsid w:val="008571C7"/>
    <w:rsid w:val="00864721"/>
    <w:rsid w:val="00865C32"/>
    <w:rsid w:val="00867588"/>
    <w:rsid w:val="008726B9"/>
    <w:rsid w:val="00873B85"/>
    <w:rsid w:val="00875E2F"/>
    <w:rsid w:val="00885310"/>
    <w:rsid w:val="008917C0"/>
    <w:rsid w:val="0089425D"/>
    <w:rsid w:val="00894A58"/>
    <w:rsid w:val="008A1E50"/>
    <w:rsid w:val="008A2FAF"/>
    <w:rsid w:val="008A6D4B"/>
    <w:rsid w:val="008B031C"/>
    <w:rsid w:val="008B3294"/>
    <w:rsid w:val="008B385A"/>
    <w:rsid w:val="008B6A50"/>
    <w:rsid w:val="008C1D7A"/>
    <w:rsid w:val="008C576A"/>
    <w:rsid w:val="008C7789"/>
    <w:rsid w:val="008D1A8C"/>
    <w:rsid w:val="008D3746"/>
    <w:rsid w:val="008D6644"/>
    <w:rsid w:val="008D6C78"/>
    <w:rsid w:val="008E3CB4"/>
    <w:rsid w:val="008E40A4"/>
    <w:rsid w:val="008E4C95"/>
    <w:rsid w:val="008E5B09"/>
    <w:rsid w:val="008F1E64"/>
    <w:rsid w:val="008F7EEC"/>
    <w:rsid w:val="00901BA6"/>
    <w:rsid w:val="00913B6A"/>
    <w:rsid w:val="00914C17"/>
    <w:rsid w:val="00916E28"/>
    <w:rsid w:val="009170ED"/>
    <w:rsid w:val="009204D2"/>
    <w:rsid w:val="009235A9"/>
    <w:rsid w:val="00930E9E"/>
    <w:rsid w:val="009334F2"/>
    <w:rsid w:val="0093495D"/>
    <w:rsid w:val="0093541A"/>
    <w:rsid w:val="00940905"/>
    <w:rsid w:val="009471B3"/>
    <w:rsid w:val="00947D67"/>
    <w:rsid w:val="00951304"/>
    <w:rsid w:val="00952BB4"/>
    <w:rsid w:val="0095438B"/>
    <w:rsid w:val="00960C7B"/>
    <w:rsid w:val="0096667F"/>
    <w:rsid w:val="00972E47"/>
    <w:rsid w:val="00973AB4"/>
    <w:rsid w:val="00976439"/>
    <w:rsid w:val="00977DEB"/>
    <w:rsid w:val="00984DA7"/>
    <w:rsid w:val="00985BE4"/>
    <w:rsid w:val="009A21C3"/>
    <w:rsid w:val="009A58DD"/>
    <w:rsid w:val="009E3039"/>
    <w:rsid w:val="009F764C"/>
    <w:rsid w:val="009F7CD8"/>
    <w:rsid w:val="00A055D3"/>
    <w:rsid w:val="00A124AC"/>
    <w:rsid w:val="00A16513"/>
    <w:rsid w:val="00A2419A"/>
    <w:rsid w:val="00A31034"/>
    <w:rsid w:val="00A320D3"/>
    <w:rsid w:val="00A367BD"/>
    <w:rsid w:val="00A37D78"/>
    <w:rsid w:val="00A40CEC"/>
    <w:rsid w:val="00A46A6F"/>
    <w:rsid w:val="00A472FF"/>
    <w:rsid w:val="00A51034"/>
    <w:rsid w:val="00A516B9"/>
    <w:rsid w:val="00A5547F"/>
    <w:rsid w:val="00A56A51"/>
    <w:rsid w:val="00A82A25"/>
    <w:rsid w:val="00A833C2"/>
    <w:rsid w:val="00A83A38"/>
    <w:rsid w:val="00A87A28"/>
    <w:rsid w:val="00A919DD"/>
    <w:rsid w:val="00A920A0"/>
    <w:rsid w:val="00A92B04"/>
    <w:rsid w:val="00AA39EA"/>
    <w:rsid w:val="00AA5635"/>
    <w:rsid w:val="00AB2DDF"/>
    <w:rsid w:val="00AB2F9F"/>
    <w:rsid w:val="00AB44B1"/>
    <w:rsid w:val="00AC30E1"/>
    <w:rsid w:val="00AC4395"/>
    <w:rsid w:val="00AC79A5"/>
    <w:rsid w:val="00AD0B9C"/>
    <w:rsid w:val="00AD0CB4"/>
    <w:rsid w:val="00AD3336"/>
    <w:rsid w:val="00AD6E87"/>
    <w:rsid w:val="00AE276A"/>
    <w:rsid w:val="00AE27A9"/>
    <w:rsid w:val="00AE3696"/>
    <w:rsid w:val="00AE51DB"/>
    <w:rsid w:val="00AE5B95"/>
    <w:rsid w:val="00AE6C81"/>
    <w:rsid w:val="00AE7E1F"/>
    <w:rsid w:val="00AF08C3"/>
    <w:rsid w:val="00AF3212"/>
    <w:rsid w:val="00B052B7"/>
    <w:rsid w:val="00B0705F"/>
    <w:rsid w:val="00B101CC"/>
    <w:rsid w:val="00B12463"/>
    <w:rsid w:val="00B148EB"/>
    <w:rsid w:val="00B14AFE"/>
    <w:rsid w:val="00B17959"/>
    <w:rsid w:val="00B30523"/>
    <w:rsid w:val="00B35C48"/>
    <w:rsid w:val="00B36419"/>
    <w:rsid w:val="00B474E5"/>
    <w:rsid w:val="00B60D13"/>
    <w:rsid w:val="00B640DC"/>
    <w:rsid w:val="00B64256"/>
    <w:rsid w:val="00B71025"/>
    <w:rsid w:val="00B71336"/>
    <w:rsid w:val="00B7538B"/>
    <w:rsid w:val="00B75DC2"/>
    <w:rsid w:val="00B771B4"/>
    <w:rsid w:val="00B77763"/>
    <w:rsid w:val="00B80AAD"/>
    <w:rsid w:val="00B81416"/>
    <w:rsid w:val="00B917EB"/>
    <w:rsid w:val="00BA6131"/>
    <w:rsid w:val="00BA783F"/>
    <w:rsid w:val="00BB0AF1"/>
    <w:rsid w:val="00BB25CF"/>
    <w:rsid w:val="00BB400C"/>
    <w:rsid w:val="00BB4A6C"/>
    <w:rsid w:val="00BC2F37"/>
    <w:rsid w:val="00BC2FE8"/>
    <w:rsid w:val="00BC7DE4"/>
    <w:rsid w:val="00BD3341"/>
    <w:rsid w:val="00BD6038"/>
    <w:rsid w:val="00BF3F92"/>
    <w:rsid w:val="00BF51EA"/>
    <w:rsid w:val="00C00FBD"/>
    <w:rsid w:val="00C0436B"/>
    <w:rsid w:val="00C10057"/>
    <w:rsid w:val="00C1323C"/>
    <w:rsid w:val="00C13EDE"/>
    <w:rsid w:val="00C1434F"/>
    <w:rsid w:val="00C177EE"/>
    <w:rsid w:val="00C277DC"/>
    <w:rsid w:val="00C339DB"/>
    <w:rsid w:val="00C41981"/>
    <w:rsid w:val="00C44A37"/>
    <w:rsid w:val="00C53F65"/>
    <w:rsid w:val="00C56B9B"/>
    <w:rsid w:val="00C64110"/>
    <w:rsid w:val="00C66F2E"/>
    <w:rsid w:val="00C67C14"/>
    <w:rsid w:val="00C67FAF"/>
    <w:rsid w:val="00C704E7"/>
    <w:rsid w:val="00C70F42"/>
    <w:rsid w:val="00C7298D"/>
    <w:rsid w:val="00C80966"/>
    <w:rsid w:val="00C871D9"/>
    <w:rsid w:val="00C87616"/>
    <w:rsid w:val="00C93837"/>
    <w:rsid w:val="00C93EEC"/>
    <w:rsid w:val="00CA0437"/>
    <w:rsid w:val="00CA0D4F"/>
    <w:rsid w:val="00CA273A"/>
    <w:rsid w:val="00CB0220"/>
    <w:rsid w:val="00CB2746"/>
    <w:rsid w:val="00CB42AB"/>
    <w:rsid w:val="00CB677F"/>
    <w:rsid w:val="00CB791A"/>
    <w:rsid w:val="00CC798D"/>
    <w:rsid w:val="00CD0507"/>
    <w:rsid w:val="00CD3142"/>
    <w:rsid w:val="00CE4D50"/>
    <w:rsid w:val="00D03754"/>
    <w:rsid w:val="00D10893"/>
    <w:rsid w:val="00D1479B"/>
    <w:rsid w:val="00D15DEB"/>
    <w:rsid w:val="00D16ECD"/>
    <w:rsid w:val="00D20E97"/>
    <w:rsid w:val="00D30BE9"/>
    <w:rsid w:val="00D34907"/>
    <w:rsid w:val="00D3737D"/>
    <w:rsid w:val="00D41A62"/>
    <w:rsid w:val="00D42E48"/>
    <w:rsid w:val="00D45091"/>
    <w:rsid w:val="00D5040F"/>
    <w:rsid w:val="00D510B5"/>
    <w:rsid w:val="00D5171F"/>
    <w:rsid w:val="00D5212A"/>
    <w:rsid w:val="00D54BC8"/>
    <w:rsid w:val="00D55705"/>
    <w:rsid w:val="00D63FBB"/>
    <w:rsid w:val="00D656AE"/>
    <w:rsid w:val="00D660F3"/>
    <w:rsid w:val="00D75955"/>
    <w:rsid w:val="00D7718A"/>
    <w:rsid w:val="00D77904"/>
    <w:rsid w:val="00D82A7B"/>
    <w:rsid w:val="00D90F2E"/>
    <w:rsid w:val="00D954FF"/>
    <w:rsid w:val="00D977F1"/>
    <w:rsid w:val="00DA21B7"/>
    <w:rsid w:val="00DA509F"/>
    <w:rsid w:val="00DB275A"/>
    <w:rsid w:val="00DB59A7"/>
    <w:rsid w:val="00DB5D45"/>
    <w:rsid w:val="00DB7BB0"/>
    <w:rsid w:val="00DC54B3"/>
    <w:rsid w:val="00DC7E94"/>
    <w:rsid w:val="00DD2F20"/>
    <w:rsid w:val="00DD55E1"/>
    <w:rsid w:val="00DE0361"/>
    <w:rsid w:val="00DE0D46"/>
    <w:rsid w:val="00DE1BF3"/>
    <w:rsid w:val="00DE4969"/>
    <w:rsid w:val="00DE6031"/>
    <w:rsid w:val="00DE76E4"/>
    <w:rsid w:val="00DF18EE"/>
    <w:rsid w:val="00E00A55"/>
    <w:rsid w:val="00E06430"/>
    <w:rsid w:val="00E07EE4"/>
    <w:rsid w:val="00E10F40"/>
    <w:rsid w:val="00E11F40"/>
    <w:rsid w:val="00E14030"/>
    <w:rsid w:val="00E22952"/>
    <w:rsid w:val="00E24667"/>
    <w:rsid w:val="00E45E97"/>
    <w:rsid w:val="00E50D15"/>
    <w:rsid w:val="00E5633F"/>
    <w:rsid w:val="00E602C2"/>
    <w:rsid w:val="00E6375C"/>
    <w:rsid w:val="00E65239"/>
    <w:rsid w:val="00E71E67"/>
    <w:rsid w:val="00E73812"/>
    <w:rsid w:val="00E7773F"/>
    <w:rsid w:val="00E84FBA"/>
    <w:rsid w:val="00E90ECD"/>
    <w:rsid w:val="00E96E09"/>
    <w:rsid w:val="00EA2368"/>
    <w:rsid w:val="00EA2B1F"/>
    <w:rsid w:val="00EA5A24"/>
    <w:rsid w:val="00EC1A91"/>
    <w:rsid w:val="00ED03E0"/>
    <w:rsid w:val="00EE0937"/>
    <w:rsid w:val="00EE20B1"/>
    <w:rsid w:val="00EE559E"/>
    <w:rsid w:val="00EF13C2"/>
    <w:rsid w:val="00EF21D9"/>
    <w:rsid w:val="00EF4D6A"/>
    <w:rsid w:val="00EF7523"/>
    <w:rsid w:val="00F014E1"/>
    <w:rsid w:val="00F060E7"/>
    <w:rsid w:val="00F073CF"/>
    <w:rsid w:val="00F14EB9"/>
    <w:rsid w:val="00F15C5A"/>
    <w:rsid w:val="00F17AC3"/>
    <w:rsid w:val="00F216A4"/>
    <w:rsid w:val="00F27A19"/>
    <w:rsid w:val="00F40167"/>
    <w:rsid w:val="00F44732"/>
    <w:rsid w:val="00F534AE"/>
    <w:rsid w:val="00F61E20"/>
    <w:rsid w:val="00F6736E"/>
    <w:rsid w:val="00F7115B"/>
    <w:rsid w:val="00F92707"/>
    <w:rsid w:val="00F9749E"/>
    <w:rsid w:val="00F97F66"/>
    <w:rsid w:val="00FB3955"/>
    <w:rsid w:val="00FE7110"/>
    <w:rsid w:val="00FF0185"/>
    <w:rsid w:val="00FF5965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C77D43E"/>
  <w15:docId w15:val="{B0D7C3F8-51F5-4E4B-A306-BE98D228A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" w:unhideWhenUsed="1"/>
    <w:lsdException w:name="HTML Address" w:semiHidden="1" w:uiPriority="9" w:unhideWhenUsed="1"/>
    <w:lsdException w:name="HTML Cite" w:semiHidden="1" w:uiPriority="9" w:unhideWhenUsed="1"/>
    <w:lsdException w:name="HTML Code" w:semiHidden="1" w:uiPriority="9" w:unhideWhenUsed="1"/>
    <w:lsdException w:name="HTML Definition" w:semiHidden="1" w:uiPriority="9" w:unhideWhenUsed="1"/>
    <w:lsdException w:name="HTML Keyboard" w:semiHidden="1" w:uiPriority="9" w:unhideWhenUsed="1"/>
    <w:lsdException w:name="HTML Preformatted" w:semiHidden="1" w:uiPriority="99" w:unhideWhenUsed="1"/>
    <w:lsdException w:name="HTML Sample" w:semiHidden="1" w:uiPriority="9" w:unhideWhenUsed="1"/>
    <w:lsdException w:name="HTML Typewriter" w:semiHidden="1" w:uiPriority="99" w:unhideWhenUsed="1"/>
    <w:lsdException w:name="HTML Variable" w:semiHidden="1" w:uiPriority="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D3341"/>
    <w:pPr>
      <w:widowControl w:val="0"/>
      <w:spacing w:line="300" w:lineRule="auto"/>
    </w:pPr>
    <w:rPr>
      <w:kern w:val="2"/>
      <w:sz w:val="24"/>
      <w:szCs w:val="22"/>
    </w:rPr>
  </w:style>
  <w:style w:type="paragraph" w:styleId="1">
    <w:name w:val="heading 1"/>
    <w:basedOn w:val="a0"/>
    <w:next w:val="a0"/>
    <w:link w:val="11"/>
    <w:qFormat/>
    <w:rsid w:val="004C689B"/>
    <w:pPr>
      <w:keepNext/>
      <w:keepLines/>
      <w:numPr>
        <w:numId w:val="33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20">
    <w:name w:val="heading 2"/>
    <w:basedOn w:val="a0"/>
    <w:next w:val="a0"/>
    <w:link w:val="21"/>
    <w:qFormat/>
    <w:rsid w:val="007D72CD"/>
    <w:pPr>
      <w:keepNext/>
      <w:keepLines/>
      <w:numPr>
        <w:ilvl w:val="1"/>
        <w:numId w:val="33"/>
      </w:numPr>
      <w:spacing w:beforeLines="50" w:before="156" w:afterLines="50" w:after="156"/>
      <w:outlineLvl w:val="1"/>
    </w:pPr>
    <w:rPr>
      <w:b/>
      <w:bCs/>
      <w:szCs w:val="32"/>
    </w:rPr>
  </w:style>
  <w:style w:type="paragraph" w:styleId="3">
    <w:name w:val="heading 3"/>
    <w:basedOn w:val="a0"/>
    <w:next w:val="a0"/>
    <w:link w:val="30"/>
    <w:qFormat/>
    <w:rsid w:val="00072DC0"/>
    <w:pPr>
      <w:keepNext/>
      <w:keepLines/>
      <w:numPr>
        <w:ilvl w:val="2"/>
        <w:numId w:val="33"/>
      </w:numPr>
      <w:spacing w:beforeLines="50" w:before="156" w:afterLines="50" w:after="156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0"/>
    <w:qFormat/>
    <w:rsid w:val="008B385A"/>
    <w:pPr>
      <w:keepNext/>
      <w:keepLines/>
      <w:numPr>
        <w:ilvl w:val="3"/>
        <w:numId w:val="33"/>
      </w:numPr>
      <w:outlineLvl w:val="3"/>
    </w:pPr>
    <w:rPr>
      <w:rFonts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unhideWhenUsed/>
    <w:rsid w:val="003C7566"/>
    <w:rPr>
      <w:color w:val="0000FF"/>
      <w:u w:val="single"/>
    </w:rPr>
  </w:style>
  <w:style w:type="character" w:styleId="a5">
    <w:name w:val="Strong"/>
    <w:uiPriority w:val="22"/>
    <w:qFormat/>
    <w:rsid w:val="003C7566"/>
    <w:rPr>
      <w:b/>
      <w:bCs/>
    </w:rPr>
  </w:style>
  <w:style w:type="character" w:customStyle="1" w:styleId="11">
    <w:name w:val="标题 1 字符"/>
    <w:link w:val="1"/>
    <w:rsid w:val="004C689B"/>
    <w:rPr>
      <w:b/>
      <w:bCs/>
      <w:sz w:val="32"/>
      <w:szCs w:val="28"/>
    </w:rPr>
  </w:style>
  <w:style w:type="character" w:customStyle="1" w:styleId="value">
    <w:name w:val="value"/>
    <w:rsid w:val="003C7566"/>
  </w:style>
  <w:style w:type="paragraph" w:styleId="a6">
    <w:name w:val="header"/>
    <w:basedOn w:val="a0"/>
    <w:rsid w:val="003C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0"/>
    <w:uiPriority w:val="99"/>
    <w:unhideWhenUsed/>
    <w:rsid w:val="003C7566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12">
    <w:name w:val="toc 1"/>
    <w:basedOn w:val="a0"/>
    <w:next w:val="a0"/>
    <w:uiPriority w:val="39"/>
    <w:unhideWhenUsed/>
    <w:qFormat/>
    <w:rsid w:val="003C7566"/>
  </w:style>
  <w:style w:type="paragraph" w:styleId="a8">
    <w:name w:val="footer"/>
    <w:basedOn w:val="a0"/>
    <w:link w:val="a9"/>
    <w:uiPriority w:val="99"/>
    <w:rsid w:val="003C7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1">
    <w:name w:val="标题 2 字符"/>
    <w:link w:val="20"/>
    <w:rsid w:val="007D72CD"/>
    <w:rPr>
      <w:b/>
      <w:bCs/>
      <w:kern w:val="2"/>
      <w:sz w:val="24"/>
      <w:szCs w:val="32"/>
    </w:rPr>
  </w:style>
  <w:style w:type="paragraph" w:styleId="aa">
    <w:name w:val="List Paragraph"/>
    <w:basedOn w:val="a0"/>
    <w:uiPriority w:val="34"/>
    <w:qFormat/>
    <w:rsid w:val="003C7566"/>
    <w:pPr>
      <w:ind w:firstLine="420"/>
    </w:pPr>
  </w:style>
  <w:style w:type="paragraph" w:styleId="TOC">
    <w:name w:val="TOC Heading"/>
    <w:basedOn w:val="1"/>
    <w:next w:val="a0"/>
    <w:uiPriority w:val="39"/>
    <w:unhideWhenUsed/>
    <w:qFormat/>
    <w:rsid w:val="0066204E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22">
    <w:name w:val="toc 2"/>
    <w:basedOn w:val="a0"/>
    <w:next w:val="a0"/>
    <w:autoRedefine/>
    <w:uiPriority w:val="39"/>
    <w:qFormat/>
    <w:rsid w:val="003C7566"/>
    <w:pPr>
      <w:ind w:leftChars="200" w:left="420"/>
    </w:pPr>
  </w:style>
  <w:style w:type="paragraph" w:customStyle="1" w:styleId="ab">
    <w:name w:val="程序"/>
    <w:basedOn w:val="a0"/>
    <w:rsid w:val="00AB2DDF"/>
    <w:pPr>
      <w:widowControl/>
      <w:shd w:val="clear" w:color="auto" w:fill="D9D9D9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10">
    <w:name w:val="样式1"/>
    <w:basedOn w:val="a0"/>
    <w:qFormat/>
    <w:rsid w:val="003C7566"/>
    <w:pPr>
      <w:numPr>
        <w:numId w:val="1"/>
      </w:numPr>
    </w:pPr>
  </w:style>
  <w:style w:type="paragraph" w:customStyle="1" w:styleId="a">
    <w:name w:val="小节格式"/>
    <w:basedOn w:val="a0"/>
    <w:qFormat/>
    <w:rsid w:val="003C7566"/>
    <w:pPr>
      <w:numPr>
        <w:numId w:val="2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c">
    <w:name w:val="答题"/>
    <w:basedOn w:val="a0"/>
    <w:qFormat/>
    <w:rsid w:val="00AB2DDF"/>
    <w:pPr>
      <w:shd w:val="pct5" w:color="auto" w:fill="auto"/>
    </w:pPr>
    <w:rPr>
      <w:rFonts w:ascii="宋体" w:hAnsi="宋体"/>
    </w:rPr>
  </w:style>
  <w:style w:type="paragraph" w:customStyle="1" w:styleId="ad">
    <w:name w:val="图表标题"/>
    <w:basedOn w:val="a0"/>
    <w:qFormat/>
    <w:rsid w:val="003C7566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e">
    <w:name w:val="题目标题"/>
    <w:basedOn w:val="a0"/>
    <w:qFormat/>
    <w:rsid w:val="003C7566"/>
    <w:pPr>
      <w:shd w:val="clear" w:color="auto" w:fill="FABF8F"/>
    </w:pPr>
    <w:rPr>
      <w:b/>
    </w:rPr>
  </w:style>
  <w:style w:type="paragraph" w:styleId="af">
    <w:name w:val="Title"/>
    <w:basedOn w:val="a0"/>
    <w:next w:val="a0"/>
    <w:link w:val="af0"/>
    <w:qFormat/>
    <w:rsid w:val="00BD3341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0">
    <w:name w:val="标题 字符"/>
    <w:link w:val="af"/>
    <w:rsid w:val="00BD3341"/>
    <w:rPr>
      <w:b/>
      <w:bCs/>
      <w:kern w:val="2"/>
      <w:sz w:val="32"/>
      <w:szCs w:val="32"/>
    </w:rPr>
  </w:style>
  <w:style w:type="table" w:styleId="af1">
    <w:name w:val="Table Grid"/>
    <w:basedOn w:val="a2"/>
    <w:uiPriority w:val="99"/>
    <w:unhideWhenUsed/>
    <w:rsid w:val="003C7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072DC0"/>
    <w:rPr>
      <w:b/>
      <w:bCs/>
      <w:kern w:val="2"/>
      <w:sz w:val="24"/>
      <w:szCs w:val="32"/>
    </w:rPr>
  </w:style>
  <w:style w:type="character" w:customStyle="1" w:styleId="a9">
    <w:name w:val="页脚 字符"/>
    <w:link w:val="a8"/>
    <w:uiPriority w:val="99"/>
    <w:rsid w:val="0052613E"/>
    <w:rPr>
      <w:rFonts w:ascii="Calibri" w:eastAsia="微软雅黑" w:hAnsi="Calibri"/>
      <w:kern w:val="2"/>
      <w:sz w:val="18"/>
      <w:szCs w:val="18"/>
    </w:rPr>
  </w:style>
  <w:style w:type="paragraph" w:styleId="af2">
    <w:name w:val="Balloon Text"/>
    <w:basedOn w:val="a0"/>
    <w:link w:val="af3"/>
    <w:rsid w:val="006A6D7B"/>
    <w:rPr>
      <w:sz w:val="18"/>
      <w:szCs w:val="18"/>
    </w:rPr>
  </w:style>
  <w:style w:type="character" w:customStyle="1" w:styleId="af3">
    <w:name w:val="批注框文本 字符"/>
    <w:basedOn w:val="a1"/>
    <w:link w:val="af2"/>
    <w:rsid w:val="006A6D7B"/>
    <w:rPr>
      <w:rFonts w:ascii="Calibri" w:eastAsia="微软雅黑" w:hAnsi="Calibri"/>
      <w:kern w:val="2"/>
      <w:sz w:val="18"/>
      <w:szCs w:val="18"/>
    </w:rPr>
  </w:style>
  <w:style w:type="character" w:customStyle="1" w:styleId="40">
    <w:name w:val="标题 4 字符"/>
    <w:basedOn w:val="a1"/>
    <w:link w:val="4"/>
    <w:rsid w:val="008B385A"/>
    <w:rPr>
      <w:rFonts w:cstheme="majorBidi"/>
      <w:bCs/>
      <w:kern w:val="2"/>
      <w:sz w:val="24"/>
      <w:szCs w:val="28"/>
    </w:rPr>
  </w:style>
  <w:style w:type="paragraph" w:styleId="31">
    <w:name w:val="toc 3"/>
    <w:basedOn w:val="a0"/>
    <w:next w:val="a0"/>
    <w:autoRedefine/>
    <w:uiPriority w:val="39"/>
    <w:unhideWhenUsed/>
    <w:qFormat/>
    <w:rsid w:val="00DB59A7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pre">
    <w:name w:val="pre"/>
    <w:basedOn w:val="a1"/>
    <w:rsid w:val="00DB5D45"/>
  </w:style>
  <w:style w:type="character" w:styleId="af4">
    <w:name w:val="Emphasis"/>
    <w:basedOn w:val="a1"/>
    <w:uiPriority w:val="20"/>
    <w:qFormat/>
    <w:rsid w:val="002A3417"/>
    <w:rPr>
      <w:i/>
      <w:iCs/>
    </w:rPr>
  </w:style>
  <w:style w:type="paragraph" w:customStyle="1" w:styleId="first">
    <w:name w:val="first"/>
    <w:basedOn w:val="a0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last">
    <w:name w:val="last"/>
    <w:basedOn w:val="a0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HTML">
    <w:name w:val="HTML Typewriter"/>
    <w:basedOn w:val="a1"/>
    <w:uiPriority w:val="99"/>
    <w:unhideWhenUsed/>
    <w:rsid w:val="006A7B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0"/>
    <w:link w:val="HTML1"/>
    <w:uiPriority w:val="99"/>
    <w:unhideWhenUsed/>
    <w:rsid w:val="008E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1"/>
    <w:link w:val="HTML0"/>
    <w:uiPriority w:val="99"/>
    <w:rsid w:val="008E40A4"/>
    <w:rPr>
      <w:rFonts w:ascii="宋体" w:hAnsi="宋体" w:cs="宋体"/>
      <w:sz w:val="24"/>
      <w:szCs w:val="24"/>
    </w:rPr>
  </w:style>
  <w:style w:type="character" w:customStyle="1" w:styleId="nx">
    <w:name w:val="nx"/>
    <w:basedOn w:val="a1"/>
    <w:rsid w:val="008E40A4"/>
  </w:style>
  <w:style w:type="character" w:customStyle="1" w:styleId="p">
    <w:name w:val="p"/>
    <w:basedOn w:val="a1"/>
    <w:rsid w:val="008E40A4"/>
  </w:style>
  <w:style w:type="character" w:customStyle="1" w:styleId="o">
    <w:name w:val="o"/>
    <w:basedOn w:val="a1"/>
    <w:rsid w:val="008E40A4"/>
  </w:style>
  <w:style w:type="character" w:customStyle="1" w:styleId="mi">
    <w:name w:val="mi"/>
    <w:basedOn w:val="a1"/>
    <w:rsid w:val="008E40A4"/>
  </w:style>
  <w:style w:type="character" w:customStyle="1" w:styleId="s2">
    <w:name w:val="s2"/>
    <w:basedOn w:val="a1"/>
    <w:rsid w:val="008E40A4"/>
  </w:style>
  <w:style w:type="character" w:customStyle="1" w:styleId="kd">
    <w:name w:val="kd"/>
    <w:basedOn w:val="a1"/>
    <w:rsid w:val="00B917EB"/>
  </w:style>
  <w:style w:type="character" w:customStyle="1" w:styleId="k">
    <w:name w:val="k"/>
    <w:basedOn w:val="a1"/>
    <w:rsid w:val="00B917EB"/>
  </w:style>
  <w:style w:type="character" w:customStyle="1" w:styleId="c1">
    <w:name w:val="c1"/>
    <w:basedOn w:val="a1"/>
    <w:rsid w:val="00770266"/>
  </w:style>
  <w:style w:type="numbering" w:customStyle="1" w:styleId="2">
    <w:name w:val="样式2"/>
    <w:uiPriority w:val="99"/>
    <w:rsid w:val="007D3815"/>
    <w:pPr>
      <w:numPr>
        <w:numId w:val="32"/>
      </w:numPr>
    </w:pPr>
  </w:style>
  <w:style w:type="paragraph" w:customStyle="1" w:styleId="Default">
    <w:name w:val="Default"/>
    <w:rsid w:val="00AC79A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UnresolvedMention">
    <w:name w:val="Unresolved Mention"/>
    <w:basedOn w:val="a1"/>
    <w:uiPriority w:val="99"/>
    <w:semiHidden/>
    <w:unhideWhenUsed/>
    <w:rsid w:val="00AE5B9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tiantian.org" TargetMode="External"/><Relationship Id="rId13" Type="http://schemas.openxmlformats.org/officeDocument/2006/relationships/footer" Target="footer1.xml"/><Relationship Id="rId18" Type="http://schemas.openxmlformats.org/officeDocument/2006/relationships/hyperlink" Target="http://archive.apache.org/dist/httpd/httpd-2.2.31.tar.gz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1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6.png"/><Relationship Id="rId10" Type="http://schemas.openxmlformats.org/officeDocument/2006/relationships/hyperlink" Target="http://blog.oldboyedu.com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oldboyedu.com" TargetMode="External"/><Relationship Id="rId14" Type="http://schemas.openxmlformats.org/officeDocument/2006/relationships/footer" Target="footer2.xm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037;&#20316;&#25991;&#20214;&#30446;&#24405;\&#32769;&#30007;&#23401;&#23398;&#20064;\Word&#27169;&#26495;\Word&#27169;&#26495;\&#35838;&#19978;&#35838;&#21518;&#24635;&#32467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6B267-744D-4588-B8FC-4C7914FD0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课上课后总结</Template>
  <TotalTime>1387</TotalTime>
  <Pages>1</Pages>
  <Words>2488</Words>
  <Characters>14185</Characters>
  <Application>Microsoft Office Word</Application>
  <DocSecurity>0</DocSecurity>
  <Lines>118</Lines>
  <Paragraphs>33</Paragraphs>
  <ScaleCrop>false</ScaleCrop>
  <Company>Microsoft</Company>
  <LinksUpToDate>false</LinksUpToDate>
  <CharactersWithSpaces>16640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老男孩教育-总结</dc:title>
  <dc:creator>cj</dc:creator>
  <cp:lastModifiedBy>cj</cp:lastModifiedBy>
  <cp:revision>31</cp:revision>
  <dcterms:created xsi:type="dcterms:W3CDTF">2018-04-14T12:05:00Z</dcterms:created>
  <dcterms:modified xsi:type="dcterms:W3CDTF">2018-04-27T11:54:00Z</dcterms:modified>
</cp:coreProperties>
</file>